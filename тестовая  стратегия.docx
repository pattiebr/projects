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B6D7" w14:textId="607222B2" w:rsidR="00786F9E" w:rsidRPr="00292901" w:rsidRDefault="00786F9E" w:rsidP="00292901">
      <w:pPr>
        <w:jc w:val="right"/>
        <w:rPr>
          <w:sz w:val="40"/>
          <w:szCs w:val="40"/>
        </w:rPr>
      </w:pPr>
      <w:r w:rsidRPr="00292901">
        <w:rPr>
          <w:sz w:val="40"/>
          <w:szCs w:val="40"/>
        </w:rPr>
        <w:fldChar w:fldCharType="begin"/>
      </w:r>
      <w:r w:rsidRPr="00292901">
        <w:rPr>
          <w:sz w:val="40"/>
          <w:szCs w:val="40"/>
        </w:rPr>
        <w:instrText xml:space="preserve"> SUBJECT  \* MERGEFORMAT </w:instrText>
      </w:r>
      <w:r w:rsidRPr="00292901">
        <w:rPr>
          <w:sz w:val="40"/>
          <w:szCs w:val="40"/>
        </w:rPr>
        <w:fldChar w:fldCharType="separate"/>
      </w:r>
      <w:r w:rsidRPr="00292901">
        <w:rPr>
          <w:sz w:val="40"/>
          <w:szCs w:val="40"/>
        </w:rPr>
        <w:t>&lt;</w:t>
      </w:r>
      <w:proofErr w:type="spellStart"/>
      <w:r w:rsidR="002558E4" w:rsidRPr="00292901">
        <w:rPr>
          <w:sz w:val="40"/>
          <w:szCs w:val="40"/>
        </w:rPr>
        <w:t>Rocket.Chat</w:t>
      </w:r>
      <w:proofErr w:type="spellEnd"/>
      <w:r w:rsidRPr="00292901">
        <w:rPr>
          <w:sz w:val="40"/>
          <w:szCs w:val="40"/>
        </w:rPr>
        <w:t>&gt;</w:t>
      </w:r>
      <w:r w:rsidRPr="00292901">
        <w:rPr>
          <w:sz w:val="40"/>
          <w:szCs w:val="40"/>
        </w:rPr>
        <w:fldChar w:fldCharType="end"/>
      </w:r>
    </w:p>
    <w:p w14:paraId="22BCF9D9" w14:textId="3D0E351D" w:rsidR="00786F9E" w:rsidRPr="00292901" w:rsidRDefault="00292901" w:rsidP="00292901">
      <w:pPr>
        <w:jc w:val="right"/>
        <w:rPr>
          <w:sz w:val="40"/>
          <w:szCs w:val="40"/>
        </w:rPr>
      </w:pPr>
      <w:bookmarkStart w:id="0" w:name="_Toc140319000"/>
      <w:r w:rsidRPr="00292901">
        <w:rPr>
          <w:sz w:val="40"/>
          <w:szCs w:val="40"/>
          <w:lang w:val="en-US"/>
        </w:rPr>
        <w:t xml:space="preserve">                                     </w:t>
      </w:r>
      <w:r w:rsidR="00BF00A3" w:rsidRPr="00292901">
        <w:rPr>
          <w:sz w:val="40"/>
          <w:szCs w:val="40"/>
        </w:rPr>
        <w:t>Тестовая стратегия</w:t>
      </w:r>
      <w:bookmarkEnd w:id="0"/>
    </w:p>
    <w:p w14:paraId="46C9C5F6" w14:textId="77777777" w:rsidR="00786F9E" w:rsidRPr="00292901" w:rsidRDefault="00786F9E" w:rsidP="00292901">
      <w:pPr>
        <w:jc w:val="right"/>
        <w:rPr>
          <w:sz w:val="40"/>
          <w:szCs w:val="40"/>
        </w:rPr>
      </w:pPr>
    </w:p>
    <w:p w14:paraId="45BC36D3" w14:textId="77777777" w:rsidR="00786F9E" w:rsidRPr="00292901" w:rsidRDefault="00BF00A3" w:rsidP="00292901">
      <w:pPr>
        <w:jc w:val="right"/>
        <w:rPr>
          <w:sz w:val="40"/>
          <w:szCs w:val="40"/>
        </w:rPr>
      </w:pPr>
      <w:bookmarkStart w:id="1" w:name="_Toc140319001"/>
      <w:r w:rsidRPr="00292901">
        <w:rPr>
          <w:sz w:val="40"/>
          <w:szCs w:val="40"/>
        </w:rPr>
        <w:t>Версия</w:t>
      </w:r>
      <w:r w:rsidR="00786F9E" w:rsidRPr="00292901">
        <w:rPr>
          <w:sz w:val="40"/>
          <w:szCs w:val="40"/>
        </w:rPr>
        <w:t xml:space="preserve"> &lt;1.0&gt;</w:t>
      </w:r>
      <w:bookmarkEnd w:id="1"/>
    </w:p>
    <w:p w14:paraId="609008ED" w14:textId="77777777" w:rsidR="00786F9E" w:rsidRPr="00BF00A3" w:rsidRDefault="00786F9E">
      <w:pPr>
        <w:pStyle w:val="a3"/>
        <w:rPr>
          <w:sz w:val="28"/>
        </w:rPr>
      </w:pPr>
    </w:p>
    <w:p w14:paraId="10B368DB" w14:textId="77777777" w:rsidR="00786F9E" w:rsidRPr="00BF00A3" w:rsidRDefault="00786F9E">
      <w:pPr>
        <w:jc w:val="right"/>
      </w:pPr>
    </w:p>
    <w:p w14:paraId="4DCA5D98" w14:textId="20EE44FA" w:rsidR="00786F9E" w:rsidRDefault="00786F9E">
      <w:pPr>
        <w:pStyle w:val="InfoBlue"/>
      </w:pPr>
      <w:r w:rsidRPr="00DD3DBA">
        <w:t xml:space="preserve"> </w:t>
      </w:r>
    </w:p>
    <w:p w14:paraId="6FD8F020" w14:textId="7080FC80" w:rsidR="00546773" w:rsidRDefault="00546773" w:rsidP="00546773">
      <w:pPr>
        <w:pStyle w:val="ab"/>
      </w:pPr>
    </w:p>
    <w:p w14:paraId="1F63A487" w14:textId="4CAB836B" w:rsidR="00546773" w:rsidRDefault="00546773" w:rsidP="00546773">
      <w:pPr>
        <w:pStyle w:val="ab"/>
      </w:pPr>
    </w:p>
    <w:p w14:paraId="48146B2A" w14:textId="52600F56" w:rsidR="00546773" w:rsidRDefault="00546773" w:rsidP="00546773">
      <w:pPr>
        <w:pStyle w:val="ab"/>
        <w:ind w:left="0"/>
      </w:pPr>
    </w:p>
    <w:p w14:paraId="4A39315B" w14:textId="0F27451B" w:rsidR="00546773" w:rsidRDefault="00546773" w:rsidP="00546773">
      <w:pPr>
        <w:pStyle w:val="ab"/>
      </w:pPr>
    </w:p>
    <w:p w14:paraId="7092D680" w14:textId="4C3BE775" w:rsidR="00546773" w:rsidRDefault="00546773" w:rsidP="00546773">
      <w:pPr>
        <w:pStyle w:val="ab"/>
      </w:pPr>
    </w:p>
    <w:p w14:paraId="312B5031" w14:textId="65B035B9" w:rsidR="00546773" w:rsidRDefault="00546773" w:rsidP="00546773">
      <w:pPr>
        <w:pStyle w:val="ab"/>
      </w:pPr>
    </w:p>
    <w:p w14:paraId="3409F6D0" w14:textId="77777777" w:rsidR="00546773" w:rsidRPr="00546773" w:rsidRDefault="00546773" w:rsidP="00546773">
      <w:pPr>
        <w:pStyle w:val="ab"/>
      </w:pPr>
    </w:p>
    <w:p w14:paraId="6775675C" w14:textId="77777777" w:rsidR="00786F9E" w:rsidRPr="00DD3DBA" w:rsidRDefault="00786F9E">
      <w:pPr>
        <w:pStyle w:val="InfoBlue"/>
        <w:sectPr w:rsidR="00786F9E" w:rsidRPr="00DD3DB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E0B17C7" w14:textId="77777777" w:rsidR="00786F9E" w:rsidRDefault="00711A20" w:rsidP="002A739A">
      <w:pPr>
        <w:pStyle w:val="1"/>
        <w:jc w:val="center"/>
      </w:pPr>
      <w:bookmarkStart w:id="2" w:name="_Toc140319002"/>
      <w:bookmarkStart w:id="3" w:name="_Toc140319453"/>
      <w:bookmarkStart w:id="4" w:name="_Toc140363105"/>
      <w:r>
        <w:lastRenderedPageBreak/>
        <w:t>История изменений</w:t>
      </w:r>
      <w:bookmarkEnd w:id="2"/>
      <w:bookmarkEnd w:id="3"/>
      <w:bookmarkEnd w:id="4"/>
    </w:p>
    <w:p w14:paraId="2A9C0197" w14:textId="77777777" w:rsidR="0062374A" w:rsidRPr="0062374A" w:rsidRDefault="0062374A" w:rsidP="0062374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 w14:paraId="72983067" w14:textId="77777777">
        <w:tc>
          <w:tcPr>
            <w:tcW w:w="2304" w:type="dxa"/>
          </w:tcPr>
          <w:p w14:paraId="3DF5BE98" w14:textId="77777777"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52" w:type="dxa"/>
          </w:tcPr>
          <w:p w14:paraId="179DA4AA" w14:textId="77777777" w:rsidR="00786F9E" w:rsidRPr="00711A20" w:rsidRDefault="00711A2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744" w:type="dxa"/>
          </w:tcPr>
          <w:p w14:paraId="15C2C043" w14:textId="77777777" w:rsidR="00786F9E" w:rsidRPr="00711A20" w:rsidRDefault="00711A2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304" w:type="dxa"/>
          </w:tcPr>
          <w:p w14:paraId="6B568E26" w14:textId="77777777" w:rsidR="00786F9E" w:rsidRPr="00711A20" w:rsidRDefault="00711A2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Автор</w:t>
            </w:r>
          </w:p>
        </w:tc>
      </w:tr>
      <w:tr w:rsidR="00786F9E" w14:paraId="2A0C139B" w14:textId="77777777">
        <w:tc>
          <w:tcPr>
            <w:tcW w:w="2304" w:type="dxa"/>
          </w:tcPr>
          <w:p w14:paraId="5385CF23" w14:textId="33E99C25" w:rsidR="00786F9E" w:rsidRDefault="002558E4" w:rsidP="00711A20">
            <w:pPr>
              <w:pStyle w:val="Tabletext"/>
            </w:pPr>
            <w:r>
              <w:t>13.07.2023</w:t>
            </w:r>
          </w:p>
        </w:tc>
        <w:tc>
          <w:tcPr>
            <w:tcW w:w="1152" w:type="dxa"/>
          </w:tcPr>
          <w:p w14:paraId="4F6844F6" w14:textId="40D5D91C" w:rsidR="00786F9E" w:rsidRDefault="002558E4" w:rsidP="00711A2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E2A63A3" w14:textId="4571D2EF" w:rsidR="00786F9E" w:rsidRPr="00C05CAB" w:rsidRDefault="00C05CAB">
            <w:pPr>
              <w:pStyle w:val="Tabletext"/>
            </w:pPr>
            <w:r>
              <w:t>Разработка</w:t>
            </w:r>
          </w:p>
        </w:tc>
        <w:tc>
          <w:tcPr>
            <w:tcW w:w="2304" w:type="dxa"/>
          </w:tcPr>
          <w:p w14:paraId="6B3D4EFC" w14:textId="0D9DE9EF" w:rsidR="00786F9E" w:rsidRPr="00C05CAB" w:rsidRDefault="00C05CAB" w:rsidP="00711A20">
            <w:pPr>
              <w:pStyle w:val="Tabletext"/>
            </w:pPr>
            <w:r>
              <w:t>Жукова О.Г.</w:t>
            </w:r>
          </w:p>
        </w:tc>
      </w:tr>
      <w:tr w:rsidR="00786F9E" w14:paraId="43DB14AB" w14:textId="77777777">
        <w:tc>
          <w:tcPr>
            <w:tcW w:w="2304" w:type="dxa"/>
          </w:tcPr>
          <w:p w14:paraId="2C58F71A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6C0C7975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359C759D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4E58E878" w14:textId="77777777" w:rsidR="00786F9E" w:rsidRDefault="00786F9E">
            <w:pPr>
              <w:pStyle w:val="Tabletext"/>
            </w:pPr>
          </w:p>
        </w:tc>
      </w:tr>
      <w:tr w:rsidR="00786F9E" w14:paraId="328924B7" w14:textId="77777777">
        <w:tc>
          <w:tcPr>
            <w:tcW w:w="2304" w:type="dxa"/>
          </w:tcPr>
          <w:p w14:paraId="46B4AC21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1C3C36D2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4D0FDF0B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74EC9125" w14:textId="77777777" w:rsidR="00786F9E" w:rsidRDefault="00786F9E">
            <w:pPr>
              <w:pStyle w:val="Tabletext"/>
            </w:pPr>
          </w:p>
        </w:tc>
      </w:tr>
      <w:tr w:rsidR="00786F9E" w14:paraId="1D83E42B" w14:textId="77777777">
        <w:tc>
          <w:tcPr>
            <w:tcW w:w="2304" w:type="dxa"/>
          </w:tcPr>
          <w:p w14:paraId="52524617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3957B061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741652C6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17727875" w14:textId="77777777" w:rsidR="00786F9E" w:rsidRDefault="00786F9E">
            <w:pPr>
              <w:pStyle w:val="Tabletext"/>
            </w:pPr>
          </w:p>
        </w:tc>
      </w:tr>
    </w:tbl>
    <w:p w14:paraId="27407594" w14:textId="77777777" w:rsidR="004B7EFA" w:rsidRDefault="004B7EFA" w:rsidP="004B7EFA">
      <w:pPr>
        <w:pStyle w:val="af5"/>
        <w:jc w:val="center"/>
      </w:pPr>
    </w:p>
    <w:p w14:paraId="5B382740" w14:textId="77777777" w:rsidR="004B7EFA" w:rsidRDefault="004B7EF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sdt>
      <w:sdtPr>
        <w:id w:val="-40135178"/>
        <w:docPartObj>
          <w:docPartGallery w:val="Table of Contents"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14:paraId="5162DB84" w14:textId="53BD18CB" w:rsidR="00546773" w:rsidRDefault="00546773" w:rsidP="004B7EFA">
          <w:pPr>
            <w:pStyle w:val="af5"/>
            <w:jc w:val="center"/>
          </w:pPr>
          <w:r>
            <w:t>Оглавление</w:t>
          </w:r>
        </w:p>
        <w:p w14:paraId="75A05CD9" w14:textId="02FFD3EC" w:rsidR="00187CC3" w:rsidRDefault="00272D89">
          <w:pPr>
            <w:pStyle w:val="11"/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363105" w:history="1">
            <w:r w:rsidR="00187CC3" w:rsidRPr="009F4D5C">
              <w:rPr>
                <w:rStyle w:val="af0"/>
                <w:noProof/>
              </w:rPr>
              <w:t>История изменений</w:t>
            </w:r>
            <w:r w:rsidR="00187CC3">
              <w:rPr>
                <w:noProof/>
                <w:webHidden/>
              </w:rPr>
              <w:tab/>
            </w:r>
            <w:r w:rsidR="00187CC3">
              <w:rPr>
                <w:noProof/>
                <w:webHidden/>
              </w:rPr>
              <w:fldChar w:fldCharType="begin"/>
            </w:r>
            <w:r w:rsidR="00187CC3">
              <w:rPr>
                <w:noProof/>
                <w:webHidden/>
              </w:rPr>
              <w:instrText xml:space="preserve"> PAGEREF _Toc140363105 \h </w:instrText>
            </w:r>
            <w:r w:rsidR="00187CC3">
              <w:rPr>
                <w:noProof/>
                <w:webHidden/>
              </w:rPr>
            </w:r>
            <w:r w:rsidR="00187CC3">
              <w:rPr>
                <w:noProof/>
                <w:webHidden/>
              </w:rPr>
              <w:fldChar w:fldCharType="separate"/>
            </w:r>
            <w:r w:rsidR="00187CC3">
              <w:rPr>
                <w:noProof/>
                <w:webHidden/>
              </w:rPr>
              <w:t>2</w:t>
            </w:r>
            <w:r w:rsidR="00187CC3">
              <w:rPr>
                <w:noProof/>
                <w:webHidden/>
              </w:rPr>
              <w:fldChar w:fldCharType="end"/>
            </w:r>
          </w:hyperlink>
        </w:p>
        <w:p w14:paraId="2416F05D" w14:textId="7291D7B5" w:rsidR="00187CC3" w:rsidRDefault="00187CC3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140363106" w:history="1">
            <w:r w:rsidRPr="009F4D5C">
              <w:rPr>
                <w:rStyle w:val="af0"/>
                <w:noProof/>
              </w:rPr>
              <w:t>1.Введение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D942" w14:textId="0C341F11" w:rsidR="00187CC3" w:rsidRDefault="00187CC3">
          <w:pPr>
            <w:pStyle w:val="31"/>
            <w:rPr>
              <w:rFonts w:cstheme="minorBidi"/>
              <w:noProof/>
              <w:sz w:val="22"/>
              <w:szCs w:val="22"/>
            </w:rPr>
          </w:pPr>
          <w:hyperlink w:anchor="_Toc140363107" w:history="1">
            <w:r w:rsidRPr="009F4D5C">
              <w:rPr>
                <w:rStyle w:val="af0"/>
                <w:noProof/>
              </w:rPr>
              <w:t>1.1 Особенности Rocket.Chat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78AB" w14:textId="55B597F6" w:rsidR="00187CC3" w:rsidRDefault="00187CC3">
          <w:pPr>
            <w:pStyle w:val="31"/>
            <w:rPr>
              <w:rFonts w:cstheme="minorBidi"/>
              <w:noProof/>
              <w:sz w:val="22"/>
              <w:szCs w:val="22"/>
            </w:rPr>
          </w:pPr>
          <w:hyperlink w:anchor="_Toc140363108" w:history="1">
            <w:r w:rsidRPr="009F4D5C">
              <w:rPr>
                <w:rStyle w:val="af0"/>
                <w:noProof/>
                <w:shd w:val="clear" w:color="auto" w:fill="FFFFFF"/>
              </w:rPr>
              <w:t>1.2</w:t>
            </w:r>
            <w:r w:rsidRPr="009F4D5C">
              <w:rPr>
                <w:rStyle w:val="af0"/>
                <w:noProof/>
              </w:rPr>
              <w:t xml:space="preserve"> Состав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FABB" w14:textId="0DF369E5" w:rsidR="00187CC3" w:rsidRDefault="00187CC3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140363109" w:history="1">
            <w:r w:rsidRPr="009F4D5C">
              <w:rPr>
                <w:rStyle w:val="af0"/>
                <w:noProof/>
              </w:rPr>
              <w:t>2.Типы проводимого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C422" w14:textId="4210A702" w:rsidR="00187CC3" w:rsidRDefault="00187CC3">
          <w:pPr>
            <w:pStyle w:val="31"/>
            <w:rPr>
              <w:rFonts w:cstheme="minorBidi"/>
              <w:noProof/>
              <w:sz w:val="22"/>
              <w:szCs w:val="22"/>
            </w:rPr>
          </w:pPr>
          <w:hyperlink w:anchor="_Toc140363110" w:history="1">
            <w:r w:rsidRPr="009F4D5C">
              <w:rPr>
                <w:rStyle w:val="af0"/>
                <w:noProof/>
                <w:shd w:val="clear" w:color="auto" w:fill="FFFFFF"/>
              </w:rPr>
              <w:t>2.1 Тестирование установки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0AEB" w14:textId="2767029F" w:rsidR="00187CC3" w:rsidRDefault="00187CC3">
          <w:pPr>
            <w:pStyle w:val="31"/>
            <w:rPr>
              <w:rFonts w:cstheme="minorBidi"/>
              <w:noProof/>
              <w:sz w:val="22"/>
              <w:szCs w:val="22"/>
            </w:rPr>
          </w:pPr>
          <w:hyperlink w:anchor="_Toc140363111" w:history="1">
            <w:r w:rsidRPr="009F4D5C">
              <w:rPr>
                <w:rStyle w:val="af0"/>
                <w:noProof/>
              </w:rPr>
              <w:t>2.2</w:t>
            </w:r>
            <w:r w:rsidRPr="009F4D5C">
              <w:rPr>
                <w:rStyle w:val="af0"/>
                <w:noProof/>
                <w:lang w:val="en-US"/>
              </w:rPr>
              <w:t xml:space="preserve"> </w:t>
            </w:r>
            <w:r w:rsidRPr="009F4D5C">
              <w:rPr>
                <w:rStyle w:val="af0"/>
                <w:noProof/>
              </w:rPr>
              <w:t>Кросс-платформенное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A68B" w14:textId="27150094" w:rsidR="00187CC3" w:rsidRDefault="00187CC3">
          <w:pPr>
            <w:pStyle w:val="31"/>
            <w:rPr>
              <w:rFonts w:cstheme="minorBidi"/>
              <w:noProof/>
              <w:sz w:val="22"/>
              <w:szCs w:val="22"/>
            </w:rPr>
          </w:pPr>
          <w:hyperlink w:anchor="_Toc140363112" w:history="1">
            <w:r w:rsidRPr="009F4D5C">
              <w:rPr>
                <w:rStyle w:val="af0"/>
                <w:noProof/>
              </w:rPr>
              <w:t>2.3</w:t>
            </w:r>
            <w:r w:rsidRPr="009F4D5C">
              <w:rPr>
                <w:rStyle w:val="af0"/>
                <w:noProof/>
                <w:lang w:val="en-US"/>
              </w:rPr>
              <w:t xml:space="preserve"> </w:t>
            </w:r>
            <w:r w:rsidRPr="009F4D5C">
              <w:rPr>
                <w:rStyle w:val="af0"/>
                <w:noProof/>
              </w:rPr>
              <w:t>Тестирование конфигураций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2626" w14:textId="0F83767A" w:rsidR="00187CC3" w:rsidRDefault="00187CC3">
          <w:pPr>
            <w:pStyle w:val="31"/>
            <w:rPr>
              <w:rFonts w:cstheme="minorBidi"/>
              <w:noProof/>
              <w:sz w:val="22"/>
              <w:szCs w:val="22"/>
            </w:rPr>
          </w:pPr>
          <w:hyperlink w:anchor="_Toc140363113" w:history="1">
            <w:r w:rsidRPr="009F4D5C">
              <w:rPr>
                <w:rStyle w:val="af0"/>
                <w:noProof/>
                <w:shd w:val="clear" w:color="auto" w:fill="FFFFFF"/>
              </w:rPr>
              <w:t>2.4 Тестирование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38D4" w14:textId="2C148B3D" w:rsidR="00187CC3" w:rsidRDefault="00187CC3">
          <w:pPr>
            <w:pStyle w:val="31"/>
            <w:rPr>
              <w:rFonts w:cstheme="minorBidi"/>
              <w:noProof/>
              <w:sz w:val="22"/>
              <w:szCs w:val="22"/>
            </w:rPr>
          </w:pPr>
          <w:hyperlink w:anchor="_Toc140363114" w:history="1">
            <w:r w:rsidRPr="009F4D5C">
              <w:rPr>
                <w:rStyle w:val="af0"/>
                <w:noProof/>
              </w:rPr>
              <w:t>2.5 Тестирование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D941" w14:textId="31028852" w:rsidR="00187CC3" w:rsidRDefault="00187CC3">
          <w:pPr>
            <w:pStyle w:val="31"/>
            <w:rPr>
              <w:rFonts w:cstheme="minorBidi"/>
              <w:noProof/>
              <w:sz w:val="22"/>
              <w:szCs w:val="22"/>
            </w:rPr>
          </w:pPr>
          <w:hyperlink w:anchor="_Toc140363115" w:history="1">
            <w:r w:rsidRPr="009F4D5C">
              <w:rPr>
                <w:rStyle w:val="af0"/>
                <w:noProof/>
              </w:rPr>
              <w:t>2.6 Интеграционное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9450" w14:textId="2FDD642B" w:rsidR="00187CC3" w:rsidRDefault="00187CC3">
          <w:pPr>
            <w:pStyle w:val="31"/>
            <w:rPr>
              <w:rFonts w:cstheme="minorBidi"/>
              <w:noProof/>
              <w:sz w:val="22"/>
              <w:szCs w:val="22"/>
            </w:rPr>
          </w:pPr>
          <w:hyperlink w:anchor="_Toc140363116" w:history="1">
            <w:r w:rsidRPr="009F4D5C">
              <w:rPr>
                <w:rStyle w:val="af0"/>
                <w:noProof/>
                <w:bdr w:val="none" w:sz="0" w:space="0" w:color="auto" w:frame="1"/>
              </w:rPr>
              <w:t>2.7 Тестирование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AB16" w14:textId="4A2FC774" w:rsidR="00187CC3" w:rsidRDefault="00187CC3">
          <w:pPr>
            <w:pStyle w:val="31"/>
            <w:rPr>
              <w:rFonts w:cstheme="minorBidi"/>
              <w:noProof/>
              <w:sz w:val="22"/>
              <w:szCs w:val="22"/>
            </w:rPr>
          </w:pPr>
          <w:hyperlink w:anchor="_Toc140363117" w:history="1">
            <w:r w:rsidRPr="009F4D5C">
              <w:rPr>
                <w:rStyle w:val="af0"/>
                <w:noProof/>
              </w:rPr>
              <w:t>2.8 Тестирование локализации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45A8" w14:textId="19CDF18D" w:rsidR="00187CC3" w:rsidRDefault="00187CC3">
          <w:pPr>
            <w:pStyle w:val="31"/>
            <w:rPr>
              <w:rFonts w:cstheme="minorBidi"/>
              <w:noProof/>
              <w:sz w:val="22"/>
              <w:szCs w:val="22"/>
            </w:rPr>
          </w:pPr>
          <w:hyperlink w:anchor="_Toc140363118" w:history="1">
            <w:r w:rsidRPr="009F4D5C">
              <w:rPr>
                <w:rStyle w:val="af0"/>
                <w:noProof/>
                <w:shd w:val="clear" w:color="auto" w:fill="FFFFFF"/>
              </w:rPr>
              <w:t>2.9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0FA1" w14:textId="791A2B84" w:rsidR="00187CC3" w:rsidRDefault="00187CC3">
          <w:pPr>
            <w:pStyle w:val="31"/>
            <w:rPr>
              <w:rFonts w:cstheme="minorBidi"/>
              <w:noProof/>
              <w:sz w:val="22"/>
              <w:szCs w:val="22"/>
            </w:rPr>
          </w:pPr>
          <w:hyperlink w:anchor="_Toc140363119" w:history="1">
            <w:r w:rsidRPr="009F4D5C">
              <w:rPr>
                <w:rStyle w:val="af0"/>
                <w:noProof/>
              </w:rPr>
              <w:t>2.10</w:t>
            </w:r>
            <w:r w:rsidRPr="009F4D5C">
              <w:rPr>
                <w:rStyle w:val="af0"/>
                <w:i/>
                <w:iCs/>
                <w:noProof/>
              </w:rPr>
              <w:t xml:space="preserve"> </w:t>
            </w:r>
            <w:r w:rsidRPr="009F4D5C">
              <w:rPr>
                <w:rStyle w:val="af0"/>
                <w:noProof/>
              </w:rPr>
              <w:t>Тестирование удобства 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65E9" w14:textId="4B14CFA8" w:rsidR="00187CC3" w:rsidRDefault="00187CC3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140363120" w:history="1">
            <w:r w:rsidRPr="009F4D5C">
              <w:rPr>
                <w:rStyle w:val="af0"/>
                <w:noProof/>
              </w:rPr>
              <w:t>3.Части системы, которые будут протестированы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6DFD" w14:textId="10AF0AA1" w:rsidR="00187CC3" w:rsidRDefault="00187CC3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140363121" w:history="1">
            <w:r w:rsidRPr="009F4D5C">
              <w:rPr>
                <w:rStyle w:val="af0"/>
                <w:noProof/>
              </w:rPr>
              <w:t>4.Окружение для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74A7" w14:textId="3B9CAE53" w:rsidR="00187CC3" w:rsidRDefault="00187CC3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140363122" w:history="1">
            <w:r w:rsidRPr="009F4D5C">
              <w:rPr>
                <w:rStyle w:val="af0"/>
                <w:noProof/>
              </w:rPr>
              <w:t>3&lt;Части системы, которые будут протестированы (нужно описать все модули системы и за что каждый из них отвечает)&gt;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FA2A" w14:textId="3649A8DC" w:rsidR="00187CC3" w:rsidRDefault="00187CC3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140363123" w:history="1">
            <w:r w:rsidRPr="009F4D5C">
              <w:rPr>
                <w:rStyle w:val="af0"/>
                <w:noProof/>
              </w:rPr>
              <w:t>4&lt;Окружение для работы. Описание операционных систем, версии приложения и браузеров&gt;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12BE" w14:textId="4C92CBB9" w:rsidR="00187CC3" w:rsidRDefault="00187CC3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140363124" w:history="1">
            <w:r w:rsidRPr="009F4D5C">
              <w:rPr>
                <w:rStyle w:val="af0"/>
                <w:noProof/>
              </w:rPr>
              <w:t>5&lt;Виды тестовой документации, которые будут составляться в процессе тестирования, обоснование выбора. Какие техники тест-дизайна будут использоваться при формировании тест-кейсов&gt;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FC09" w14:textId="4255A05E" w:rsidR="00187CC3" w:rsidRDefault="00187CC3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140363125" w:history="1">
            <w:r w:rsidRPr="009F4D5C">
              <w:rPr>
                <w:rStyle w:val="af0"/>
                <w:noProof/>
              </w:rPr>
              <w:t>6&lt;Время проведения тестирования (время начала, время окончания каждого типа тестирования). Когда тестирование можно будет считать завершённым?&gt;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3416" w14:textId="2529A63C" w:rsidR="00546773" w:rsidRDefault="00272D89">
          <w:r>
            <w:fldChar w:fldCharType="end"/>
          </w:r>
        </w:p>
      </w:sdtContent>
    </w:sdt>
    <w:p w14:paraId="7084A454" w14:textId="0A980390" w:rsidR="007E4EE3" w:rsidRDefault="007E4EE3" w:rsidP="00595C82">
      <w:pPr>
        <w:pStyle w:val="a3"/>
      </w:pPr>
    </w:p>
    <w:p w14:paraId="7CA24608" w14:textId="77777777" w:rsidR="00546773" w:rsidRPr="00546773" w:rsidRDefault="00546773" w:rsidP="00546773"/>
    <w:p w14:paraId="4C189CF4" w14:textId="77777777" w:rsidR="00292901" w:rsidRDefault="00292901">
      <w:pPr>
        <w:rPr>
          <w:rFonts w:ascii="Arial" w:hAnsi="Arial"/>
          <w:b/>
          <w:kern w:val="28"/>
          <w:sz w:val="32"/>
        </w:rPr>
      </w:pPr>
      <w:r>
        <w:br w:type="page"/>
      </w:r>
    </w:p>
    <w:p w14:paraId="217B10C7" w14:textId="77777777" w:rsidR="00292901" w:rsidRDefault="00292901">
      <w:pPr>
        <w:pStyle w:val="MainTitle"/>
        <w:ind w:left="450" w:firstLine="450"/>
      </w:pPr>
    </w:p>
    <w:p w14:paraId="0052C404" w14:textId="58E90EE9" w:rsidR="00786F9E" w:rsidRPr="00F163F1" w:rsidRDefault="00262255">
      <w:pPr>
        <w:pStyle w:val="MainTitle"/>
        <w:ind w:left="450" w:firstLine="450"/>
        <w:rPr>
          <w:sz w:val="48"/>
          <w:szCs w:val="48"/>
        </w:rPr>
      </w:pPr>
      <w:r w:rsidRPr="00F163F1">
        <w:rPr>
          <w:sz w:val="48"/>
          <w:szCs w:val="48"/>
        </w:rPr>
        <w:t>Тестовая стратегия</w:t>
      </w:r>
    </w:p>
    <w:p w14:paraId="2A591CCC" w14:textId="2B1EF103" w:rsidR="00D73C95" w:rsidRPr="00B97409" w:rsidRDefault="00B97409" w:rsidP="00B97409">
      <w:pPr>
        <w:pStyle w:val="1"/>
      </w:pPr>
      <w:bookmarkStart w:id="5" w:name="_Toc140363106"/>
      <w:r w:rsidRPr="00B97409">
        <w:rPr>
          <w:sz w:val="40"/>
          <w:szCs w:val="40"/>
        </w:rPr>
        <w:t>1</w:t>
      </w:r>
      <w:r>
        <w:t>.</w:t>
      </w:r>
      <w:r w:rsidR="006A4576" w:rsidRPr="00B97409">
        <w:rPr>
          <w:sz w:val="40"/>
          <w:szCs w:val="40"/>
        </w:rPr>
        <w:t>Введение</w:t>
      </w:r>
      <w:bookmarkStart w:id="6" w:name="_Toc140308791"/>
      <w:bookmarkStart w:id="7" w:name="_Toc140308828"/>
      <w:bookmarkStart w:id="8" w:name="_Toc140310023"/>
      <w:bookmarkStart w:id="9" w:name="_Toc140315663"/>
      <w:bookmarkEnd w:id="5"/>
    </w:p>
    <w:p w14:paraId="02368235" w14:textId="3717E280" w:rsidR="00786F9E" w:rsidRPr="008B2466" w:rsidRDefault="00C05CAB" w:rsidP="008B2466">
      <w:pPr>
        <w:pStyle w:val="MainTitle"/>
        <w:jc w:val="left"/>
        <w:rPr>
          <w:sz w:val="20"/>
          <w:szCs w:val="20"/>
        </w:rPr>
      </w:pPr>
      <w:r w:rsidRPr="008B2466">
        <w:rPr>
          <w:rFonts w:cs="Arial"/>
          <w:b w:val="0"/>
          <w:color w:val="092433"/>
          <w:sz w:val="20"/>
          <w:szCs w:val="20"/>
          <w:shd w:val="clear" w:color="auto" w:fill="FFFFFF"/>
        </w:rPr>
        <w:t>Rocket.Chat</w:t>
      </w:r>
      <w:r w:rsidR="00D73C95" w:rsidRPr="008B2466">
        <w:rPr>
          <w:rFonts w:cs="Arial"/>
          <w:b w:val="0"/>
          <w:color w:val="092433"/>
          <w:sz w:val="20"/>
          <w:szCs w:val="20"/>
          <w:shd w:val="clear" w:color="auto" w:fill="FFFFFF"/>
        </w:rPr>
        <w:t>-</w:t>
      </w:r>
      <w:r w:rsidRPr="008B2466">
        <w:rPr>
          <w:rFonts w:cs="Arial"/>
          <w:b w:val="0"/>
          <w:color w:val="092433"/>
          <w:sz w:val="20"/>
          <w:szCs w:val="20"/>
          <w:shd w:val="clear" w:color="auto" w:fill="FFFFFF"/>
        </w:rPr>
        <w:t xml:space="preserve">корпоративная платформа обмена сообщениями, которая позволяет командам общаться и сотрудничать в режиме реального времени. Корпоративный мессенджер предоставляет множество функций для видеозвонков и </w:t>
      </w:r>
      <w:proofErr w:type="spellStart"/>
      <w:r w:rsidRPr="008B2466">
        <w:rPr>
          <w:rFonts w:cs="Arial"/>
          <w:b w:val="0"/>
          <w:color w:val="092433"/>
          <w:sz w:val="20"/>
          <w:szCs w:val="20"/>
          <w:shd w:val="clear" w:color="auto" w:fill="FFFFFF"/>
        </w:rPr>
        <w:t>аудиоконференций</w:t>
      </w:r>
      <w:proofErr w:type="spellEnd"/>
      <w:r w:rsidRPr="008B2466">
        <w:rPr>
          <w:rFonts w:cs="Arial"/>
          <w:b w:val="0"/>
          <w:color w:val="092433"/>
          <w:sz w:val="20"/>
          <w:szCs w:val="20"/>
          <w:shd w:val="clear" w:color="auto" w:fill="FFFFFF"/>
        </w:rPr>
        <w:t>, обмена сообщениями и файлами, совместного использования экрана и многого другого.</w:t>
      </w:r>
      <w:bookmarkEnd w:id="6"/>
      <w:bookmarkEnd w:id="7"/>
      <w:bookmarkEnd w:id="8"/>
      <w:bookmarkEnd w:id="9"/>
    </w:p>
    <w:p w14:paraId="7DE9E74A" w14:textId="6FBFBEA9" w:rsidR="00C05CAB" w:rsidRPr="006A4576" w:rsidRDefault="00C05CAB" w:rsidP="00C05CAB">
      <w:pPr>
        <w:rPr>
          <w:rFonts w:ascii="Arial" w:hAnsi="Arial" w:cs="Arial"/>
          <w:color w:val="092433"/>
          <w:shd w:val="clear" w:color="auto" w:fill="FFFFFF"/>
        </w:rPr>
      </w:pPr>
      <w:r w:rsidRPr="008B2466">
        <w:rPr>
          <w:rFonts w:ascii="Arial" w:hAnsi="Arial" w:cs="Arial"/>
          <w:color w:val="092433"/>
          <w:sz w:val="20"/>
          <w:szCs w:val="20"/>
          <w:shd w:val="clear" w:color="auto" w:fill="FFFFFF"/>
        </w:rPr>
        <w:t>Это платформа с открытым исходным кодом. Благодаря этому мессенджер может</w:t>
      </w:r>
      <w:r w:rsidRPr="006A4576">
        <w:rPr>
          <w:rFonts w:ascii="Arial" w:hAnsi="Arial" w:cs="Arial"/>
          <w:color w:val="092433"/>
          <w:shd w:val="clear" w:color="auto" w:fill="FFFFFF"/>
        </w:rPr>
        <w:t xml:space="preserve"> быть </w:t>
      </w:r>
      <w:r w:rsidRPr="008B2466">
        <w:rPr>
          <w:rFonts w:ascii="Arial" w:hAnsi="Arial" w:cs="Arial"/>
          <w:color w:val="092433"/>
          <w:sz w:val="20"/>
          <w:szCs w:val="20"/>
          <w:shd w:val="clear" w:color="auto" w:fill="FFFFFF"/>
        </w:rPr>
        <w:t>настроен в соответствии с потребностями различных компаний, с возможностью локального, облачного или гибридного развертывания</w:t>
      </w:r>
      <w:r w:rsidRPr="006A4576">
        <w:rPr>
          <w:rFonts w:ascii="Arial" w:hAnsi="Arial" w:cs="Arial"/>
          <w:color w:val="092433"/>
          <w:shd w:val="clear" w:color="auto" w:fill="FFFFFF"/>
        </w:rPr>
        <w:t>.</w:t>
      </w:r>
    </w:p>
    <w:p w14:paraId="3AF1B870" w14:textId="0C07E00C" w:rsidR="00E33854" w:rsidRPr="0037268A" w:rsidRDefault="0037268A" w:rsidP="00E96340">
      <w:pPr>
        <w:pStyle w:val="3"/>
      </w:pPr>
      <w:bookmarkStart w:id="10" w:name="_Toc140308792"/>
      <w:bookmarkStart w:id="11" w:name="_Toc140308829"/>
      <w:bookmarkStart w:id="12" w:name="_Toc140310024"/>
      <w:bookmarkStart w:id="13" w:name="_Toc140315664"/>
      <w:bookmarkStart w:id="14" w:name="_Toc140319454"/>
      <w:bookmarkStart w:id="15" w:name="_Toc140363107"/>
      <w:r w:rsidRPr="009056FE">
        <w:rPr>
          <w:sz w:val="32"/>
          <w:szCs w:val="32"/>
        </w:rPr>
        <w:t>1.1</w:t>
      </w:r>
      <w:r w:rsidRPr="0037268A">
        <w:t xml:space="preserve"> </w:t>
      </w:r>
      <w:r w:rsidR="00E33854" w:rsidRPr="00D90A9F">
        <w:rPr>
          <w:sz w:val="32"/>
          <w:szCs w:val="32"/>
        </w:rPr>
        <w:t>Особенности</w:t>
      </w:r>
      <w:r w:rsidR="00E33854" w:rsidRPr="0037268A">
        <w:t xml:space="preserve"> </w:t>
      </w:r>
      <w:proofErr w:type="spellStart"/>
      <w:r w:rsidR="00E33854" w:rsidRPr="009056FE">
        <w:rPr>
          <w:sz w:val="32"/>
          <w:szCs w:val="32"/>
        </w:rPr>
        <w:t>Rocket.Chat</w:t>
      </w:r>
      <w:bookmarkEnd w:id="10"/>
      <w:bookmarkEnd w:id="11"/>
      <w:bookmarkEnd w:id="12"/>
      <w:bookmarkEnd w:id="13"/>
      <w:bookmarkEnd w:id="14"/>
      <w:bookmarkEnd w:id="15"/>
      <w:proofErr w:type="spellEnd"/>
    </w:p>
    <w:p w14:paraId="4C579B59" w14:textId="663AC62C" w:rsidR="00E33854" w:rsidRPr="00D531BD" w:rsidRDefault="0037268A" w:rsidP="00E96340">
      <w:pPr>
        <w:pStyle w:val="4"/>
      </w:pPr>
      <w:bookmarkStart w:id="16" w:name="_Toc140308793"/>
      <w:bookmarkStart w:id="17" w:name="_Toc140308830"/>
      <w:bookmarkStart w:id="18" w:name="_Toc140310025"/>
      <w:bookmarkStart w:id="19" w:name="_Toc140315665"/>
      <w:bookmarkStart w:id="20" w:name="_Toc140319455"/>
      <w:r w:rsidRPr="00D531BD">
        <w:t xml:space="preserve">1.1.1 </w:t>
      </w:r>
      <w:r w:rsidR="00E33854" w:rsidRPr="00E96340">
        <w:t>Каналы</w:t>
      </w:r>
      <w:r w:rsidR="00E33854" w:rsidRPr="00D531BD">
        <w:t xml:space="preserve"> в </w:t>
      </w:r>
      <w:proofErr w:type="spellStart"/>
      <w:r w:rsidR="00E33854" w:rsidRPr="00D531BD">
        <w:t>Rocket.Chat</w:t>
      </w:r>
      <w:bookmarkEnd w:id="16"/>
      <w:bookmarkEnd w:id="17"/>
      <w:bookmarkEnd w:id="18"/>
      <w:bookmarkEnd w:id="19"/>
      <w:bookmarkEnd w:id="20"/>
      <w:proofErr w:type="spellEnd"/>
    </w:p>
    <w:p w14:paraId="4608BD75" w14:textId="728275A7" w:rsidR="00E33854" w:rsidRDefault="00E33854" w:rsidP="00E33854">
      <w:pPr>
        <w:pStyle w:val="af6"/>
        <w:shd w:val="clear" w:color="auto" w:fill="FFFFFF"/>
        <w:textAlignment w:val="baseline"/>
        <w:rPr>
          <w:rFonts w:ascii="Arial" w:hAnsi="Arial" w:cs="Arial"/>
          <w:color w:val="092433"/>
        </w:rPr>
      </w:pPr>
      <w:r>
        <w:rPr>
          <w:rFonts w:ascii="Arial" w:hAnsi="Arial" w:cs="Arial"/>
          <w:color w:val="092433"/>
        </w:rPr>
        <w:t>Пользователи могут переписываться с коллегами тет-а-тет, а также создавать открытые или закрытые каналы (частные группы) для общения. Открытые каналы видны всем членам команды или компании, а закрытые требуют приглашения.</w:t>
      </w:r>
    </w:p>
    <w:p w14:paraId="11E88FAA" w14:textId="3691C417" w:rsidR="00E33854" w:rsidRDefault="00E33854" w:rsidP="00E33854">
      <w:pPr>
        <w:pStyle w:val="af6"/>
        <w:shd w:val="clear" w:color="auto" w:fill="FFFFFF"/>
        <w:textAlignment w:val="baseline"/>
        <w:rPr>
          <w:rFonts w:ascii="Arial" w:hAnsi="Arial" w:cs="Arial"/>
          <w:color w:val="092433"/>
          <w:shd w:val="clear" w:color="auto" w:fill="FFFFFF"/>
        </w:rPr>
      </w:pPr>
      <w:r>
        <w:rPr>
          <w:rFonts w:ascii="Arial" w:hAnsi="Arial" w:cs="Arial"/>
          <w:color w:val="092433"/>
          <w:shd w:val="clear" w:color="auto" w:fill="FFFFFF"/>
        </w:rPr>
        <w:t>В каждый из чатов встроен обмен файлами любого типа и размера, который облегчает совместную работу над документами, изображениями и другими ресурсами.</w:t>
      </w:r>
    </w:p>
    <w:p w14:paraId="111C860B" w14:textId="4FE7A039" w:rsidR="00E33854" w:rsidRDefault="00E33854" w:rsidP="00E33854">
      <w:pPr>
        <w:pStyle w:val="af6"/>
        <w:shd w:val="clear" w:color="auto" w:fill="FFFFFF"/>
        <w:textAlignment w:val="baseline"/>
        <w:rPr>
          <w:rFonts w:ascii="Arial" w:hAnsi="Arial" w:cs="Arial"/>
          <w:color w:val="092433"/>
          <w:shd w:val="clear" w:color="auto" w:fill="FFFFFF"/>
        </w:rPr>
      </w:pPr>
      <w:proofErr w:type="spellStart"/>
      <w:r>
        <w:rPr>
          <w:rFonts w:ascii="Arial" w:hAnsi="Arial" w:cs="Arial"/>
          <w:color w:val="092433"/>
          <w:shd w:val="clear" w:color="auto" w:fill="FFFFFF"/>
        </w:rPr>
        <w:t>Rocket.Chat</w:t>
      </w:r>
      <w:proofErr w:type="spellEnd"/>
      <w:r>
        <w:rPr>
          <w:rFonts w:ascii="Arial" w:hAnsi="Arial" w:cs="Arial"/>
          <w:color w:val="092433"/>
          <w:shd w:val="clear" w:color="auto" w:fill="FFFFFF"/>
        </w:rPr>
        <w:t xml:space="preserve"> предоставляет ряд административных функций, позволяющих пользователям управлять каналами.</w:t>
      </w:r>
    </w:p>
    <w:p w14:paraId="4D707267" w14:textId="2F0332BD" w:rsidR="00E33854" w:rsidRPr="00D531BD" w:rsidRDefault="001756B8" w:rsidP="00E96340">
      <w:pPr>
        <w:pStyle w:val="4"/>
      </w:pPr>
      <w:bookmarkStart w:id="21" w:name="_Toc140308794"/>
      <w:bookmarkStart w:id="22" w:name="_Toc140308831"/>
      <w:bookmarkStart w:id="23" w:name="_Toc140310026"/>
      <w:bookmarkStart w:id="24" w:name="_Toc140315666"/>
      <w:bookmarkStart w:id="25" w:name="_Toc140319456"/>
      <w:r w:rsidRPr="00D531BD">
        <w:t xml:space="preserve">1.1.2 </w:t>
      </w:r>
      <w:r w:rsidR="00E33854" w:rsidRPr="00D531BD">
        <w:t xml:space="preserve">Звонки в </w:t>
      </w:r>
      <w:proofErr w:type="spellStart"/>
      <w:r w:rsidR="00E33854" w:rsidRPr="00D531BD">
        <w:t>Rocket.Chat</w:t>
      </w:r>
      <w:bookmarkEnd w:id="21"/>
      <w:bookmarkEnd w:id="22"/>
      <w:bookmarkEnd w:id="23"/>
      <w:bookmarkEnd w:id="24"/>
      <w:bookmarkEnd w:id="25"/>
      <w:proofErr w:type="spellEnd"/>
    </w:p>
    <w:p w14:paraId="6DE1B188" w14:textId="62AD49E5" w:rsidR="00E33854" w:rsidRDefault="00E33854" w:rsidP="00E33854">
      <w:pPr>
        <w:pStyle w:val="af6"/>
        <w:shd w:val="clear" w:color="auto" w:fill="FFFFFF"/>
        <w:textAlignment w:val="baseline"/>
        <w:rPr>
          <w:rFonts w:ascii="Arial" w:hAnsi="Arial" w:cs="Arial"/>
          <w:color w:val="092433"/>
        </w:rPr>
      </w:pPr>
      <w:r>
        <w:rPr>
          <w:rFonts w:ascii="Arial" w:hAnsi="Arial" w:cs="Arial"/>
          <w:color w:val="092433"/>
        </w:rPr>
        <w:t xml:space="preserve">В мессенджер встроены видео- и </w:t>
      </w:r>
      <w:proofErr w:type="spellStart"/>
      <w:r>
        <w:rPr>
          <w:rFonts w:ascii="Arial" w:hAnsi="Arial" w:cs="Arial"/>
          <w:color w:val="092433"/>
        </w:rPr>
        <w:t>аудиоконференции</w:t>
      </w:r>
      <w:proofErr w:type="spellEnd"/>
      <w:r>
        <w:rPr>
          <w:rFonts w:ascii="Arial" w:hAnsi="Arial" w:cs="Arial"/>
          <w:color w:val="092433"/>
        </w:rPr>
        <w:t xml:space="preserve"> для командных встреч и удаленного сотрудничества. </w:t>
      </w:r>
      <w:proofErr w:type="spellStart"/>
      <w:r>
        <w:rPr>
          <w:rFonts w:ascii="Arial" w:hAnsi="Arial" w:cs="Arial"/>
          <w:color w:val="092433"/>
        </w:rPr>
        <w:t>Rocket.Chat</w:t>
      </w:r>
      <w:proofErr w:type="spellEnd"/>
      <w:r>
        <w:rPr>
          <w:rFonts w:ascii="Arial" w:hAnsi="Arial" w:cs="Arial"/>
          <w:color w:val="092433"/>
        </w:rPr>
        <w:t xml:space="preserve"> поддерживает совместное использование экрана во время звонков. </w:t>
      </w:r>
    </w:p>
    <w:p w14:paraId="05AD5A55" w14:textId="77777777" w:rsidR="00E33854" w:rsidRPr="00E33854" w:rsidRDefault="00E33854" w:rsidP="00E33854">
      <w:pPr>
        <w:shd w:val="clear" w:color="auto" w:fill="FFFFFF"/>
        <w:spacing w:before="100" w:beforeAutospacing="1" w:after="100" w:afterAutospacing="1"/>
        <w:textAlignment w:val="baseline"/>
        <w:rPr>
          <w:rFonts w:ascii="Arial" w:hAnsi="Arial" w:cs="Arial"/>
          <w:color w:val="092433"/>
        </w:rPr>
      </w:pPr>
      <w:r w:rsidRPr="00E33854">
        <w:rPr>
          <w:rFonts w:ascii="Arial" w:hAnsi="Arial" w:cs="Arial"/>
          <w:color w:val="092433"/>
        </w:rPr>
        <w:t xml:space="preserve">Другие популярные фичи </w:t>
      </w:r>
      <w:proofErr w:type="spellStart"/>
      <w:r w:rsidRPr="00E33854">
        <w:rPr>
          <w:rFonts w:ascii="Arial" w:hAnsi="Arial" w:cs="Arial"/>
          <w:color w:val="092433"/>
        </w:rPr>
        <w:t>Rocket.Chat</w:t>
      </w:r>
      <w:proofErr w:type="spellEnd"/>
      <w:r w:rsidRPr="00E33854">
        <w:rPr>
          <w:rFonts w:ascii="Arial" w:hAnsi="Arial" w:cs="Arial"/>
          <w:color w:val="092433"/>
        </w:rPr>
        <w:t>:</w:t>
      </w:r>
    </w:p>
    <w:p w14:paraId="666F18E9" w14:textId="77777777" w:rsidR="00E33854" w:rsidRPr="00E33854" w:rsidRDefault="00E33854" w:rsidP="001F52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hAnsi="Arial" w:cs="Arial"/>
          <w:color w:val="092433"/>
        </w:rPr>
      </w:pPr>
      <w:r w:rsidRPr="00E33854">
        <w:rPr>
          <w:rFonts w:ascii="Arial" w:hAnsi="Arial" w:cs="Arial"/>
          <w:color w:val="092433"/>
        </w:rPr>
        <w:t>группировка чатов в потоки по темам, проектам или командам,</w:t>
      </w:r>
    </w:p>
    <w:p w14:paraId="4F1B9F06" w14:textId="77777777" w:rsidR="00E33854" w:rsidRPr="00E33854" w:rsidRDefault="00E33854" w:rsidP="001F52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hAnsi="Arial" w:cs="Arial"/>
          <w:color w:val="092433"/>
        </w:rPr>
      </w:pPr>
      <w:r w:rsidRPr="00E33854">
        <w:rPr>
          <w:rFonts w:ascii="Arial" w:hAnsi="Arial" w:cs="Arial"/>
          <w:color w:val="092433"/>
        </w:rPr>
        <w:t>вкладка «Избранное» для наиболее актуальных бизнес-чатов и каналов,</w:t>
      </w:r>
    </w:p>
    <w:p w14:paraId="71B09719" w14:textId="77777777" w:rsidR="00E33854" w:rsidRPr="00E33854" w:rsidRDefault="00E33854" w:rsidP="001F52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hAnsi="Arial" w:cs="Arial"/>
          <w:color w:val="092433"/>
        </w:rPr>
      </w:pPr>
      <w:r w:rsidRPr="00E33854">
        <w:rPr>
          <w:rFonts w:ascii="Arial" w:hAnsi="Arial" w:cs="Arial"/>
          <w:color w:val="092433"/>
        </w:rPr>
        <w:lastRenderedPageBreak/>
        <w:t>функция поиска для быстрой навигации сообщений, файлов и другого контента,</w:t>
      </w:r>
    </w:p>
    <w:p w14:paraId="1EA185D5" w14:textId="77777777" w:rsidR="00E33854" w:rsidRPr="00E33854" w:rsidRDefault="00E33854" w:rsidP="001F5293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092433"/>
        </w:rPr>
      </w:pPr>
      <w:r w:rsidRPr="00E33854">
        <w:rPr>
          <w:rFonts w:ascii="Arial" w:hAnsi="Arial" w:cs="Arial"/>
          <w:color w:val="092433"/>
        </w:rPr>
        <w:t>реакции и смайлики для быстрых ответов.</w:t>
      </w:r>
    </w:p>
    <w:p w14:paraId="4B305DE6" w14:textId="2B755690" w:rsidR="00E33854" w:rsidRPr="00D531BD" w:rsidRDefault="004A4EB2" w:rsidP="00E96340">
      <w:pPr>
        <w:pStyle w:val="4"/>
      </w:pPr>
      <w:bookmarkStart w:id="26" w:name="_Toc140308795"/>
      <w:bookmarkStart w:id="27" w:name="_Toc140308832"/>
      <w:bookmarkStart w:id="28" w:name="_Toc140310027"/>
      <w:bookmarkStart w:id="29" w:name="_Toc140315667"/>
      <w:bookmarkStart w:id="30" w:name="_Toc140319457"/>
      <w:r w:rsidRPr="00D507CB">
        <w:t>1.1.3</w:t>
      </w:r>
      <w:r w:rsidR="00272D89" w:rsidRPr="00D531BD">
        <w:t xml:space="preserve"> </w:t>
      </w:r>
      <w:r w:rsidR="00E33854" w:rsidRPr="00E96340">
        <w:t>Триггеры</w:t>
      </w:r>
      <w:r w:rsidR="00E33854" w:rsidRPr="00D531BD">
        <w:t xml:space="preserve"> </w:t>
      </w:r>
      <w:proofErr w:type="spellStart"/>
      <w:r w:rsidR="00E33854" w:rsidRPr="00D531BD">
        <w:t>Rocket.Chat</w:t>
      </w:r>
      <w:bookmarkEnd w:id="26"/>
      <w:bookmarkEnd w:id="27"/>
      <w:bookmarkEnd w:id="28"/>
      <w:bookmarkEnd w:id="29"/>
      <w:bookmarkEnd w:id="30"/>
      <w:proofErr w:type="spellEnd"/>
    </w:p>
    <w:p w14:paraId="072D6E77" w14:textId="77777777" w:rsidR="00FC4B1E" w:rsidRPr="00FC4B1E" w:rsidRDefault="00FC4B1E" w:rsidP="001F52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hAnsi="Arial" w:cs="Arial"/>
          <w:color w:val="092433"/>
        </w:rPr>
      </w:pPr>
      <w:r w:rsidRPr="00FC4B1E">
        <w:rPr>
          <w:rFonts w:ascii="Arial" w:hAnsi="Arial" w:cs="Arial"/>
          <w:color w:val="092433"/>
        </w:rPr>
        <w:t xml:space="preserve">триггер при появлении нового сообщения в любом месте </w:t>
      </w:r>
      <w:proofErr w:type="spellStart"/>
      <w:r w:rsidRPr="00FC4B1E">
        <w:rPr>
          <w:rFonts w:ascii="Arial" w:hAnsi="Arial" w:cs="Arial"/>
          <w:color w:val="092433"/>
        </w:rPr>
        <w:t>Rocket.Chat</w:t>
      </w:r>
      <w:proofErr w:type="spellEnd"/>
      <w:r w:rsidRPr="00FC4B1E">
        <w:rPr>
          <w:rFonts w:ascii="Arial" w:hAnsi="Arial" w:cs="Arial"/>
          <w:color w:val="092433"/>
        </w:rPr>
        <w:t>,</w:t>
      </w:r>
    </w:p>
    <w:p w14:paraId="74F3708B" w14:textId="77777777" w:rsidR="00FC4B1E" w:rsidRPr="00FC4B1E" w:rsidRDefault="00FC4B1E" w:rsidP="001F52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hAnsi="Arial" w:cs="Arial"/>
          <w:color w:val="092433"/>
        </w:rPr>
      </w:pPr>
      <w:r w:rsidRPr="00FC4B1E">
        <w:rPr>
          <w:rFonts w:ascii="Arial" w:hAnsi="Arial" w:cs="Arial"/>
          <w:color w:val="092433"/>
        </w:rPr>
        <w:t>триггер, срабатывающий при публикации нового сообщения в определенном канале,</w:t>
      </w:r>
    </w:p>
    <w:p w14:paraId="3A316FDE" w14:textId="77777777" w:rsidR="00FC4B1E" w:rsidRPr="00FC4B1E" w:rsidRDefault="00FC4B1E" w:rsidP="001F5293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color w:val="092433"/>
        </w:rPr>
      </w:pPr>
      <w:r w:rsidRPr="00FC4B1E">
        <w:rPr>
          <w:rFonts w:ascii="Arial" w:hAnsi="Arial" w:cs="Arial"/>
          <w:color w:val="092433"/>
        </w:rPr>
        <w:t>триггер при появлении нового сообщения в закрытой группе.</w:t>
      </w:r>
    </w:p>
    <w:p w14:paraId="52378519" w14:textId="09BE4EFC" w:rsidR="00797226" w:rsidRPr="00D531BD" w:rsidRDefault="005F4ABA" w:rsidP="00E96340">
      <w:pPr>
        <w:pStyle w:val="4"/>
      </w:pPr>
      <w:bookmarkStart w:id="31" w:name="_Toc140344290"/>
      <w:r w:rsidRPr="00D507CB">
        <w:t>1</w:t>
      </w:r>
      <w:bookmarkEnd w:id="31"/>
      <w:r w:rsidRPr="00D507CB">
        <w:t>.1.4</w:t>
      </w:r>
      <w:r w:rsidR="002D40CE">
        <w:t xml:space="preserve"> </w:t>
      </w:r>
      <w:r w:rsidR="008D76D0" w:rsidRPr="00E96340">
        <w:rPr>
          <w:rStyle w:val="10"/>
          <w:rFonts w:asciiTheme="minorHAnsi" w:eastAsiaTheme="minorEastAsia" w:hAnsiTheme="minorHAnsi" w:cs="Times New Roman"/>
          <w:b/>
          <w:bCs/>
          <w:kern w:val="0"/>
          <w:sz w:val="28"/>
          <w:szCs w:val="28"/>
        </w:rPr>
        <w:t>Преимущества</w:t>
      </w:r>
      <w:r w:rsidR="008D76D0" w:rsidRPr="00D531BD">
        <w:rPr>
          <w:rStyle w:val="10"/>
          <w:rFonts w:asciiTheme="minorHAnsi" w:eastAsiaTheme="minorEastAsia" w:hAnsiTheme="minorHAnsi" w:cs="Times New Roman"/>
          <w:b/>
          <w:bCs/>
          <w:kern w:val="0"/>
          <w:sz w:val="28"/>
          <w:szCs w:val="28"/>
        </w:rPr>
        <w:t xml:space="preserve"> </w:t>
      </w:r>
      <w:proofErr w:type="spellStart"/>
      <w:r w:rsidR="008D76D0" w:rsidRPr="00D531BD">
        <w:rPr>
          <w:rStyle w:val="10"/>
          <w:rFonts w:asciiTheme="minorHAnsi" w:eastAsiaTheme="minorEastAsia" w:hAnsiTheme="minorHAnsi" w:cs="Times New Roman"/>
          <w:b/>
          <w:bCs/>
          <w:kern w:val="0"/>
          <w:sz w:val="28"/>
          <w:szCs w:val="28"/>
        </w:rPr>
        <w:t>Rocket.Chat</w:t>
      </w:r>
      <w:proofErr w:type="spellEnd"/>
      <w:r w:rsidR="008D76D0" w:rsidRPr="00D531BD">
        <w:rPr>
          <w:rStyle w:val="10"/>
          <w:rFonts w:asciiTheme="minorHAnsi" w:eastAsiaTheme="minorEastAsia" w:hAnsiTheme="minorHAnsi" w:cs="Times New Roman"/>
          <w:b/>
          <w:bCs/>
          <w:kern w:val="0"/>
          <w:sz w:val="28"/>
          <w:szCs w:val="28"/>
        </w:rPr>
        <w:t>: гибкость развертывания</w:t>
      </w:r>
      <w:r w:rsidR="008D76D0" w:rsidRPr="00D531BD">
        <w:t> </w:t>
      </w:r>
    </w:p>
    <w:p w14:paraId="2E774520" w14:textId="1D2CB304" w:rsidR="008D76D0" w:rsidRPr="00797226" w:rsidRDefault="008D76D0" w:rsidP="001F5293">
      <w:pPr>
        <w:pStyle w:val="af9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92433"/>
        </w:rPr>
      </w:pPr>
      <w:r w:rsidRPr="00797226">
        <w:rPr>
          <w:rFonts w:ascii="Arial" w:eastAsia="Times New Roman" w:hAnsi="Arial" w:cs="Arial"/>
          <w:color w:val="092433"/>
        </w:rPr>
        <w:t>Мессенджер может быть развернут локально, в облаке или в гибридной среде, что обеспечивает гибкость в плане вариантов развертывания</w:t>
      </w:r>
      <w:proofErr w:type="gramStart"/>
      <w:r w:rsidRPr="00797226">
        <w:rPr>
          <w:rFonts w:ascii="Arial" w:eastAsia="Times New Roman" w:hAnsi="Arial" w:cs="Arial"/>
          <w:color w:val="092433"/>
        </w:rPr>
        <w:t>. .</w:t>
      </w:r>
      <w:proofErr w:type="gramEnd"/>
    </w:p>
    <w:p w14:paraId="30A3AF0C" w14:textId="77777777" w:rsidR="008D76D0" w:rsidRPr="008D76D0" w:rsidRDefault="008D76D0" w:rsidP="001F529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92433"/>
        </w:rPr>
      </w:pPr>
      <w:r w:rsidRPr="008D76D0">
        <w:rPr>
          <w:rFonts w:ascii="Arial" w:eastAsia="Times New Roman" w:hAnsi="Arial" w:cs="Arial"/>
          <w:color w:val="092433"/>
        </w:rPr>
        <w:t>Решение предоставляет ряд функций безопасности, включая сквозное шифрование, двухфакторную аутентификацию и белый список IP-адресов, помогая обеспечить безопасность данных и разговоров пользователей.</w:t>
      </w:r>
    </w:p>
    <w:p w14:paraId="127F31B5" w14:textId="77777777" w:rsidR="008D76D0" w:rsidRPr="008D76D0" w:rsidRDefault="008D76D0" w:rsidP="001F5293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092433"/>
        </w:rPr>
      </w:pPr>
      <w:r w:rsidRPr="008D76D0">
        <w:rPr>
          <w:rFonts w:ascii="Arial" w:eastAsia="Times New Roman" w:hAnsi="Arial" w:cs="Arial"/>
          <w:color w:val="092433"/>
        </w:rPr>
        <w:t xml:space="preserve">Это </w:t>
      </w:r>
      <w:proofErr w:type="gramStart"/>
      <w:r w:rsidRPr="008D76D0">
        <w:rPr>
          <w:rFonts w:ascii="Arial" w:eastAsia="Times New Roman" w:hAnsi="Arial" w:cs="Arial"/>
          <w:color w:val="092433"/>
        </w:rPr>
        <w:t>кросс-платформенный</w:t>
      </w:r>
      <w:proofErr w:type="gramEnd"/>
      <w:r w:rsidRPr="008D76D0">
        <w:rPr>
          <w:rFonts w:ascii="Arial" w:eastAsia="Times New Roman" w:hAnsi="Arial" w:cs="Arial"/>
          <w:color w:val="092433"/>
        </w:rPr>
        <w:t xml:space="preserve"> мессенджер, доступный на компьютерах и телефонах, в виде веб- и мобильных приложений для </w:t>
      </w:r>
      <w:proofErr w:type="spellStart"/>
      <w:r w:rsidRPr="008D76D0">
        <w:rPr>
          <w:rFonts w:ascii="Arial" w:eastAsia="Times New Roman" w:hAnsi="Arial" w:cs="Arial"/>
          <w:color w:val="092433"/>
        </w:rPr>
        <w:t>iOS</w:t>
      </w:r>
      <w:proofErr w:type="spellEnd"/>
      <w:r w:rsidRPr="008D76D0">
        <w:rPr>
          <w:rFonts w:ascii="Arial" w:eastAsia="Times New Roman" w:hAnsi="Arial" w:cs="Arial"/>
          <w:color w:val="092433"/>
        </w:rPr>
        <w:t xml:space="preserve"> и </w:t>
      </w:r>
      <w:proofErr w:type="spellStart"/>
      <w:r w:rsidRPr="008D76D0">
        <w:rPr>
          <w:rFonts w:ascii="Arial" w:eastAsia="Times New Roman" w:hAnsi="Arial" w:cs="Arial"/>
          <w:color w:val="092433"/>
        </w:rPr>
        <w:t>Android</w:t>
      </w:r>
      <w:proofErr w:type="spellEnd"/>
      <w:r w:rsidRPr="008D76D0">
        <w:rPr>
          <w:rFonts w:ascii="Arial" w:eastAsia="Times New Roman" w:hAnsi="Arial" w:cs="Arial"/>
          <w:color w:val="092433"/>
        </w:rPr>
        <w:t xml:space="preserve">. Плюс в платформу встроена возможность интеграции со сторонними приложениями, включая </w:t>
      </w:r>
      <w:proofErr w:type="spellStart"/>
      <w:r w:rsidRPr="008D76D0">
        <w:rPr>
          <w:rFonts w:ascii="Arial" w:eastAsia="Times New Roman" w:hAnsi="Arial" w:cs="Arial"/>
          <w:color w:val="092433"/>
        </w:rPr>
        <w:t>Jira</w:t>
      </w:r>
      <w:proofErr w:type="spellEnd"/>
      <w:r w:rsidRPr="008D76D0">
        <w:rPr>
          <w:rFonts w:ascii="Arial" w:eastAsia="Times New Roman" w:hAnsi="Arial" w:cs="Arial"/>
          <w:color w:val="092433"/>
        </w:rPr>
        <w:t xml:space="preserve">, </w:t>
      </w:r>
      <w:proofErr w:type="spellStart"/>
      <w:r w:rsidRPr="008D76D0">
        <w:rPr>
          <w:rFonts w:ascii="Arial" w:eastAsia="Times New Roman" w:hAnsi="Arial" w:cs="Arial"/>
          <w:color w:val="092433"/>
        </w:rPr>
        <w:t>GitHub</w:t>
      </w:r>
      <w:proofErr w:type="spellEnd"/>
      <w:r w:rsidRPr="008D76D0">
        <w:rPr>
          <w:rFonts w:ascii="Arial" w:eastAsia="Times New Roman" w:hAnsi="Arial" w:cs="Arial"/>
          <w:color w:val="092433"/>
        </w:rPr>
        <w:t xml:space="preserve"> и </w:t>
      </w:r>
      <w:proofErr w:type="spellStart"/>
      <w:r w:rsidRPr="008D76D0">
        <w:rPr>
          <w:rFonts w:ascii="Arial" w:eastAsia="Times New Roman" w:hAnsi="Arial" w:cs="Arial"/>
          <w:color w:val="092433"/>
        </w:rPr>
        <w:t>Trello</w:t>
      </w:r>
      <w:proofErr w:type="spellEnd"/>
      <w:r w:rsidRPr="008D76D0">
        <w:rPr>
          <w:rFonts w:ascii="Arial" w:eastAsia="Times New Roman" w:hAnsi="Arial" w:cs="Arial"/>
          <w:color w:val="092433"/>
        </w:rPr>
        <w:t>.</w:t>
      </w:r>
    </w:p>
    <w:p w14:paraId="16693FB6" w14:textId="3162950D" w:rsidR="007E4454" w:rsidRPr="00D531BD" w:rsidRDefault="00797226" w:rsidP="00E96340">
      <w:pPr>
        <w:pStyle w:val="4"/>
      </w:pPr>
      <w:bookmarkStart w:id="32" w:name="_Toc140308797"/>
      <w:bookmarkStart w:id="33" w:name="_Toc140308834"/>
      <w:bookmarkStart w:id="34" w:name="_Toc140310029"/>
      <w:bookmarkStart w:id="35" w:name="_Toc140315669"/>
      <w:bookmarkStart w:id="36" w:name="_Toc140319459"/>
      <w:r w:rsidRPr="00D507CB">
        <w:t>1.1.5</w:t>
      </w:r>
      <w:r w:rsidRPr="00D531BD">
        <w:t xml:space="preserve"> </w:t>
      </w:r>
      <w:r w:rsidR="007E4454" w:rsidRPr="00D531BD">
        <w:t xml:space="preserve">Недостатки </w:t>
      </w:r>
      <w:r w:rsidR="007E4454" w:rsidRPr="00E96340">
        <w:t>мессенджера</w:t>
      </w:r>
      <w:r w:rsidR="007E4454" w:rsidRPr="00D531BD">
        <w:t>: требования к установке и баги</w:t>
      </w:r>
      <w:bookmarkEnd w:id="32"/>
      <w:bookmarkEnd w:id="33"/>
      <w:bookmarkEnd w:id="34"/>
      <w:bookmarkEnd w:id="35"/>
      <w:bookmarkEnd w:id="36"/>
    </w:p>
    <w:p w14:paraId="15C433BB" w14:textId="517E2A5C" w:rsidR="000E1D16" w:rsidRPr="002A739A" w:rsidRDefault="007E4454" w:rsidP="001F5293">
      <w:pPr>
        <w:pStyle w:val="af9"/>
        <w:numPr>
          <w:ilvl w:val="0"/>
          <w:numId w:val="6"/>
        </w:numPr>
        <w:rPr>
          <w:rFonts w:ascii="Arial" w:hAnsi="Arial" w:cs="Arial"/>
          <w:color w:val="092433"/>
          <w:shd w:val="clear" w:color="auto" w:fill="FFFFFF"/>
        </w:rPr>
      </w:pPr>
      <w:r w:rsidRPr="002A739A">
        <w:rPr>
          <w:rFonts w:ascii="Arial" w:hAnsi="Arial" w:cs="Arial"/>
          <w:color w:val="092433"/>
          <w:shd w:val="clear" w:color="auto" w:fill="FFFFFF"/>
        </w:rPr>
        <w:t xml:space="preserve">У </w:t>
      </w:r>
      <w:proofErr w:type="spellStart"/>
      <w:r w:rsidRPr="002A739A">
        <w:rPr>
          <w:rFonts w:ascii="Arial" w:hAnsi="Arial" w:cs="Arial"/>
          <w:color w:val="092433"/>
          <w:shd w:val="clear" w:color="auto" w:fill="FFFFFF"/>
        </w:rPr>
        <w:t>Rocket.Chat</w:t>
      </w:r>
      <w:proofErr w:type="spellEnd"/>
      <w:r w:rsidRPr="002A739A">
        <w:rPr>
          <w:rFonts w:ascii="Arial" w:hAnsi="Arial" w:cs="Arial"/>
          <w:color w:val="092433"/>
          <w:shd w:val="clear" w:color="auto" w:fill="FFFFFF"/>
        </w:rPr>
        <w:t xml:space="preserve"> не самая большая база тестировщиков</w:t>
      </w:r>
    </w:p>
    <w:p w14:paraId="3DF47C63" w14:textId="60D2F851" w:rsidR="007E4454" w:rsidRPr="002A739A" w:rsidRDefault="007E4454" w:rsidP="001F5293">
      <w:pPr>
        <w:pStyle w:val="af9"/>
        <w:numPr>
          <w:ilvl w:val="0"/>
          <w:numId w:val="6"/>
        </w:numPr>
        <w:rPr>
          <w:rFonts w:ascii="Arial" w:hAnsi="Arial" w:cs="Arial"/>
          <w:color w:val="092433"/>
          <w:shd w:val="clear" w:color="auto" w:fill="FFFFFF"/>
        </w:rPr>
      </w:pPr>
      <w:r w:rsidRPr="002A739A">
        <w:rPr>
          <w:rFonts w:ascii="Arial" w:hAnsi="Arial" w:cs="Arial"/>
          <w:color w:val="092433"/>
          <w:shd w:val="clear" w:color="auto" w:fill="FFFFFF"/>
        </w:rPr>
        <w:t>У мессенджера большой стек решений</w:t>
      </w:r>
    </w:p>
    <w:p w14:paraId="2F43732C" w14:textId="7C15EE17" w:rsidR="007E4454" w:rsidRPr="00D90A9F" w:rsidRDefault="007E4454" w:rsidP="001F5293">
      <w:pPr>
        <w:pStyle w:val="af9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sz w:val="26"/>
          <w:szCs w:val="26"/>
          <w:shd w:val="clear" w:color="auto" w:fill="FFFFFF"/>
        </w:rPr>
      </w:pPr>
      <w:r w:rsidRPr="002A739A">
        <w:rPr>
          <w:rFonts w:ascii="Arial" w:hAnsi="Arial" w:cs="Arial"/>
          <w:color w:val="092433"/>
          <w:shd w:val="clear" w:color="auto" w:fill="FFFFFF"/>
        </w:rPr>
        <w:t xml:space="preserve">В плане первичной настройки Rocket.Chat менее дружелюбен к новичкам, </w:t>
      </w:r>
      <w:r w:rsidRPr="009056FE">
        <w:rPr>
          <w:rFonts w:asciiTheme="majorHAnsi" w:eastAsiaTheme="majorEastAsia" w:hAnsiTheme="majorHAnsi" w:cstheme="majorBidi"/>
          <w:sz w:val="26"/>
          <w:szCs w:val="26"/>
          <w:shd w:val="clear" w:color="auto" w:fill="FFFFFF"/>
        </w:rPr>
        <w:t>чем аналоги</w:t>
      </w:r>
      <w:r w:rsidRPr="00D90A9F">
        <w:rPr>
          <w:rFonts w:asciiTheme="majorHAnsi" w:eastAsiaTheme="majorEastAsia" w:hAnsiTheme="majorHAnsi" w:cstheme="majorBidi"/>
          <w:b/>
          <w:bCs/>
          <w:sz w:val="26"/>
          <w:szCs w:val="26"/>
          <w:shd w:val="clear" w:color="auto" w:fill="FFFFFF"/>
        </w:rPr>
        <w:t xml:space="preserve">. </w:t>
      </w:r>
    </w:p>
    <w:p w14:paraId="53DCD613" w14:textId="5A0D765C" w:rsidR="007E4454" w:rsidRDefault="007E4454" w:rsidP="000E1D16">
      <w:pPr>
        <w:rPr>
          <w:rFonts w:ascii="Arial" w:hAnsi="Arial" w:cs="Arial"/>
          <w:color w:val="092433"/>
          <w:shd w:val="clear" w:color="auto" w:fill="FFFFFF"/>
        </w:rPr>
      </w:pPr>
    </w:p>
    <w:p w14:paraId="518290FF" w14:textId="280D0CA2" w:rsidR="007E4454" w:rsidRPr="00D90A9F" w:rsidRDefault="00D507CB" w:rsidP="00E96340">
      <w:pPr>
        <w:pStyle w:val="3"/>
        <w:rPr>
          <w:sz w:val="32"/>
          <w:szCs w:val="32"/>
          <w:shd w:val="clear" w:color="auto" w:fill="FFFFFF"/>
        </w:rPr>
      </w:pPr>
      <w:bookmarkStart w:id="37" w:name="_Toc140363108"/>
      <w:r>
        <w:rPr>
          <w:sz w:val="32"/>
          <w:szCs w:val="32"/>
          <w:shd w:val="clear" w:color="auto" w:fill="FFFFFF"/>
        </w:rPr>
        <w:t>1.2</w:t>
      </w:r>
      <w:r w:rsidR="00BB43FD" w:rsidRPr="00D90A9F">
        <w:rPr>
          <w:sz w:val="32"/>
          <w:szCs w:val="32"/>
        </w:rPr>
        <w:t xml:space="preserve"> </w:t>
      </w:r>
      <w:r w:rsidR="007E4454" w:rsidRPr="00D90A9F">
        <w:rPr>
          <w:sz w:val="32"/>
          <w:szCs w:val="32"/>
        </w:rPr>
        <w:t>Состав команды</w:t>
      </w:r>
      <w:bookmarkEnd w:id="37"/>
    </w:p>
    <w:p w14:paraId="7A301CA9" w14:textId="258A9CFE" w:rsidR="007E4454" w:rsidRPr="00F83140" w:rsidRDefault="004567D0" w:rsidP="000E1D16">
      <w:r w:rsidRPr="00F83140">
        <w:t>Жукова Ольга Геннадьевна</w:t>
      </w:r>
    </w:p>
    <w:p w14:paraId="51B58840" w14:textId="372371C3" w:rsidR="004567D0" w:rsidRPr="00F83140" w:rsidRDefault="004567D0" w:rsidP="000E1D16">
      <w:r w:rsidRPr="00F83140">
        <w:t>Должность: учащийся Национального исследовательского Томского государственного университета</w:t>
      </w:r>
    </w:p>
    <w:p w14:paraId="02B1C694" w14:textId="0AD48536" w:rsidR="000E1D16" w:rsidRDefault="00F83140" w:rsidP="000E1D16">
      <w:r>
        <w:t xml:space="preserve">Логин: </w:t>
      </w:r>
      <w:proofErr w:type="spellStart"/>
      <w:r>
        <w:t>Pattiebr</w:t>
      </w:r>
      <w:proofErr w:type="spellEnd"/>
    </w:p>
    <w:p w14:paraId="16071F78" w14:textId="13350967" w:rsidR="00F83140" w:rsidRDefault="00F83140" w:rsidP="000E1D16">
      <w:r>
        <w:t>Изученные платформы:</w:t>
      </w:r>
      <w:r w:rsidR="006A4576">
        <w:t xml:space="preserve"> </w:t>
      </w:r>
      <w:proofErr w:type="spellStart"/>
      <w:r w:rsidR="006A4576">
        <w:t>TestIT</w:t>
      </w:r>
      <w:proofErr w:type="spellEnd"/>
      <w:r w:rsidR="006A4576">
        <w:t>, Postman</w:t>
      </w:r>
    </w:p>
    <w:p w14:paraId="002DD9F1" w14:textId="23B5217B" w:rsidR="0029206C" w:rsidRDefault="006A4576" w:rsidP="006A4576">
      <w:r>
        <w:t>Изученные языки:XHTML, SQL</w:t>
      </w:r>
    </w:p>
    <w:p w14:paraId="76D2406D" w14:textId="7AFE8024" w:rsidR="006A4576" w:rsidRDefault="006A4576" w:rsidP="006A4576"/>
    <w:p w14:paraId="1086F0AC" w14:textId="23CBB93F" w:rsidR="006A4576" w:rsidRDefault="006A4576" w:rsidP="006A4576"/>
    <w:p w14:paraId="598E79A8" w14:textId="49DDFEB8" w:rsidR="006A4576" w:rsidRDefault="006A4576" w:rsidP="006A4576"/>
    <w:p w14:paraId="6481A6C4" w14:textId="5CE7A9CF" w:rsidR="006A4576" w:rsidRDefault="006A4576" w:rsidP="006A4576"/>
    <w:p w14:paraId="3E6A46A9" w14:textId="0E25A0C8" w:rsidR="006A4576" w:rsidRDefault="006A4576" w:rsidP="006A4576"/>
    <w:p w14:paraId="5495D4E6" w14:textId="131556E5" w:rsidR="006A4576" w:rsidRDefault="006A4576" w:rsidP="006A4576"/>
    <w:p w14:paraId="34B352C7" w14:textId="5E7B6FFD" w:rsidR="006A4576" w:rsidRDefault="006A4576" w:rsidP="006A4576"/>
    <w:p w14:paraId="408412A1" w14:textId="25CB7C89" w:rsidR="006A4576" w:rsidRDefault="006A4576" w:rsidP="006A4576"/>
    <w:p w14:paraId="0A7569A4" w14:textId="55627232" w:rsidR="006A4576" w:rsidRDefault="006A4576" w:rsidP="006A4576"/>
    <w:p w14:paraId="3CC3DC27" w14:textId="40E1A4E7" w:rsidR="006A4576" w:rsidRDefault="006A4576" w:rsidP="006A4576"/>
    <w:p w14:paraId="6119B44B" w14:textId="4774C300" w:rsidR="006A4576" w:rsidRDefault="006A4576" w:rsidP="006A4576"/>
    <w:p w14:paraId="6569B8EE" w14:textId="23E86BD0" w:rsidR="006A4576" w:rsidRDefault="006A4576" w:rsidP="006A4576"/>
    <w:p w14:paraId="7A0E9441" w14:textId="7F96B70F" w:rsidR="00CD1D5C" w:rsidRPr="00B97409" w:rsidRDefault="00B97409" w:rsidP="00B97409">
      <w:pPr>
        <w:pStyle w:val="1"/>
      </w:pPr>
      <w:bookmarkStart w:id="38" w:name="_Toc140319460"/>
      <w:bookmarkStart w:id="39" w:name="_Toc140363109"/>
      <w:r w:rsidRPr="00B97409">
        <w:rPr>
          <w:sz w:val="40"/>
          <w:szCs w:val="40"/>
        </w:rPr>
        <w:t>2</w:t>
      </w:r>
      <w:r>
        <w:t>.</w:t>
      </w:r>
      <w:r w:rsidR="006A4576" w:rsidRPr="00B97409">
        <w:rPr>
          <w:sz w:val="40"/>
          <w:szCs w:val="40"/>
        </w:rPr>
        <w:t>Типы проводимого тестирования</w:t>
      </w:r>
      <w:bookmarkEnd w:id="38"/>
      <w:bookmarkEnd w:id="39"/>
    </w:p>
    <w:p w14:paraId="10488179" w14:textId="77777777" w:rsidR="006A4576" w:rsidRPr="00D73C95" w:rsidRDefault="006A4576" w:rsidP="006A4576">
      <w:pPr>
        <w:rPr>
          <w:rFonts w:ascii="Arial" w:hAnsi="Arial" w:cs="Arial"/>
          <w:b/>
          <w:bCs/>
          <w:sz w:val="32"/>
          <w:szCs w:val="32"/>
        </w:rPr>
      </w:pPr>
    </w:p>
    <w:p w14:paraId="5A80CA8B" w14:textId="62CA95FD" w:rsidR="006A4576" w:rsidRPr="004E367D" w:rsidRDefault="006A4576" w:rsidP="00E96340">
      <w:pPr>
        <w:pStyle w:val="3"/>
        <w:rPr>
          <w:shd w:val="clear" w:color="auto" w:fill="FFFFFF"/>
        </w:rPr>
      </w:pPr>
      <w:bookmarkStart w:id="40" w:name="_Toc140308798"/>
      <w:bookmarkStart w:id="41" w:name="_Toc140308835"/>
      <w:bookmarkStart w:id="42" w:name="_Toc140310030"/>
      <w:bookmarkStart w:id="43" w:name="_Toc140315670"/>
      <w:bookmarkStart w:id="44" w:name="_Toc140319461"/>
      <w:bookmarkStart w:id="45" w:name="_Toc140363110"/>
      <w:r w:rsidRPr="004E367D">
        <w:rPr>
          <w:shd w:val="clear" w:color="auto" w:fill="FFFFFF"/>
        </w:rPr>
        <w:t>2.1</w:t>
      </w:r>
      <w:r w:rsidR="00546773" w:rsidRPr="004E367D">
        <w:rPr>
          <w:shd w:val="clear" w:color="auto" w:fill="FFFFFF"/>
        </w:rPr>
        <w:t xml:space="preserve"> </w:t>
      </w:r>
      <w:r w:rsidRPr="004E367D">
        <w:rPr>
          <w:shd w:val="clear" w:color="auto" w:fill="FFFFFF"/>
        </w:rPr>
        <w:t>Т</w:t>
      </w:r>
      <w:r w:rsidRPr="004E367D">
        <w:rPr>
          <w:shd w:val="clear" w:color="auto" w:fill="FFFFFF"/>
        </w:rPr>
        <w:t>естирование установки версии</w:t>
      </w:r>
      <w:bookmarkEnd w:id="40"/>
      <w:bookmarkEnd w:id="41"/>
      <w:bookmarkEnd w:id="42"/>
      <w:bookmarkEnd w:id="43"/>
      <w:bookmarkEnd w:id="44"/>
      <w:bookmarkEnd w:id="45"/>
    </w:p>
    <w:p w14:paraId="49ED090E" w14:textId="77777777" w:rsidR="006A4576" w:rsidRPr="004E367D" w:rsidRDefault="006A4576" w:rsidP="006A4576">
      <w:pPr>
        <w:rPr>
          <w:b/>
          <w:bCs/>
          <w:sz w:val="32"/>
          <w:szCs w:val="32"/>
        </w:rPr>
      </w:pPr>
    </w:p>
    <w:p w14:paraId="6B2F5FE5" w14:textId="717B23EC" w:rsidR="006A4576" w:rsidRDefault="006A4576" w:rsidP="006A4576">
      <w:pPr>
        <w:rPr>
          <w:rFonts w:ascii="Arial" w:hAnsi="Arial" w:cs="Arial"/>
          <w:color w:val="333333"/>
          <w:sz w:val="20"/>
          <w:szCs w:val="20"/>
        </w:rPr>
      </w:pPr>
      <w:r w:rsidRPr="002D40CE">
        <w:rPr>
          <w:rFonts w:ascii="Arial" w:hAnsi="Arial" w:cs="Arial"/>
          <w:color w:val="4D5156"/>
          <w:sz w:val="20"/>
          <w:szCs w:val="20"/>
          <w:shd w:val="clear" w:color="auto" w:fill="FFFFFF"/>
        </w:rPr>
        <w:t>П</w:t>
      </w:r>
      <w:r w:rsidRPr="002D40CE">
        <w:rPr>
          <w:rFonts w:ascii="Arial" w:hAnsi="Arial" w:cs="Arial"/>
          <w:color w:val="4D5156"/>
          <w:sz w:val="20"/>
          <w:szCs w:val="20"/>
          <w:shd w:val="clear" w:color="auto" w:fill="FFFFFF"/>
        </w:rPr>
        <w:t>озволяет удостовериться в том, что ПО корректно устанавливается и настраивается, накат новых версий происходит без ошибок, а также есть возможность деинсталлировать и удалить данное</w:t>
      </w:r>
      <w:bookmarkStart w:id="46" w:name="_Toc137505100"/>
      <w:r w:rsidRPr="002D40CE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Pr="002D40CE">
        <w:rPr>
          <w:rFonts w:ascii="Arial" w:hAnsi="Arial" w:cs="Arial"/>
          <w:color w:val="333333"/>
          <w:sz w:val="20"/>
          <w:szCs w:val="20"/>
        </w:rPr>
        <w:t>приложение</w:t>
      </w:r>
    </w:p>
    <w:p w14:paraId="1C1E1072" w14:textId="77777777" w:rsidR="002D40CE" w:rsidRPr="002D40CE" w:rsidRDefault="002D40CE" w:rsidP="006A4576">
      <w:pPr>
        <w:rPr>
          <w:sz w:val="20"/>
          <w:szCs w:val="20"/>
          <w:lang w:eastAsia="en-US"/>
        </w:rPr>
      </w:pPr>
    </w:p>
    <w:p w14:paraId="2A2165CE" w14:textId="563A4337" w:rsidR="006A4576" w:rsidRPr="002D40CE" w:rsidRDefault="00D73C95" w:rsidP="001F5293">
      <w:pPr>
        <w:pStyle w:val="af9"/>
        <w:numPr>
          <w:ilvl w:val="0"/>
          <w:numId w:val="7"/>
        </w:numPr>
        <w:rPr>
          <w:rFonts w:ascii="Candara" w:hAnsi="Candara"/>
        </w:rPr>
      </w:pPr>
      <w:r w:rsidRPr="002D40CE">
        <w:rPr>
          <w:rFonts w:ascii="Candara" w:hAnsi="Candara"/>
        </w:rPr>
        <w:t>Запуск приложения</w:t>
      </w:r>
    </w:p>
    <w:p w14:paraId="5E4B4F99" w14:textId="14316F6C" w:rsidR="006A4576" w:rsidRPr="002D40CE" w:rsidRDefault="00D73C95" w:rsidP="001F5293">
      <w:pPr>
        <w:pStyle w:val="af9"/>
        <w:numPr>
          <w:ilvl w:val="0"/>
          <w:numId w:val="7"/>
        </w:numPr>
        <w:rPr>
          <w:rFonts w:ascii="Candara" w:hAnsi="Candara"/>
        </w:rPr>
      </w:pPr>
      <w:bookmarkStart w:id="47" w:name="_Toc140319462"/>
      <w:r w:rsidRPr="002D40CE">
        <w:rPr>
          <w:rFonts w:ascii="Candara" w:hAnsi="Candara"/>
        </w:rPr>
        <w:t>Можно ли начать с ним работать</w:t>
      </w:r>
      <w:bookmarkEnd w:id="47"/>
    </w:p>
    <w:p w14:paraId="5D6A4CC1" w14:textId="478C3EED" w:rsidR="006A4576" w:rsidRPr="002D40CE" w:rsidRDefault="006A4576" w:rsidP="001F5293">
      <w:pPr>
        <w:pStyle w:val="af9"/>
        <w:numPr>
          <w:ilvl w:val="0"/>
          <w:numId w:val="7"/>
        </w:numPr>
        <w:rPr>
          <w:rFonts w:ascii="Candara" w:hAnsi="Candara"/>
          <w:bCs/>
        </w:rPr>
      </w:pPr>
      <w:r w:rsidRPr="002D40CE">
        <w:rPr>
          <w:rFonts w:ascii="Candara" w:hAnsi="Candara"/>
          <w:bCs/>
        </w:rPr>
        <w:t>Данные после обновления не потерялись</w:t>
      </w:r>
    </w:p>
    <w:p w14:paraId="38264EC2" w14:textId="11D1A4E6" w:rsidR="006A4576" w:rsidRPr="002D40CE" w:rsidRDefault="006A4576" w:rsidP="001F5293">
      <w:pPr>
        <w:pStyle w:val="af9"/>
        <w:numPr>
          <w:ilvl w:val="0"/>
          <w:numId w:val="7"/>
        </w:numPr>
        <w:shd w:val="clear" w:color="auto" w:fill="FFFFFF"/>
        <w:spacing w:before="90"/>
        <w:rPr>
          <w:rFonts w:ascii="Candara" w:hAnsi="Candara" w:cs="Arial"/>
          <w:color w:val="333333"/>
        </w:rPr>
      </w:pPr>
      <w:r w:rsidRPr="002D40CE">
        <w:rPr>
          <w:rFonts w:ascii="Candara" w:hAnsi="Candara" w:cs="Arial"/>
          <w:color w:val="333333"/>
        </w:rPr>
        <w:t xml:space="preserve">Отказ и восстановление </w:t>
      </w:r>
    </w:p>
    <w:p w14:paraId="4ECE8452" w14:textId="30A8435E" w:rsidR="006A4576" w:rsidRPr="006A4576" w:rsidRDefault="006A4576" w:rsidP="006A4576">
      <w:pPr>
        <w:rPr>
          <w:rFonts w:ascii="Candara" w:hAnsi="Candara"/>
        </w:rPr>
      </w:pPr>
    </w:p>
    <w:p w14:paraId="24674EC3" w14:textId="0D2DDC2A" w:rsidR="006A4576" w:rsidRDefault="006A4576" w:rsidP="006A4576"/>
    <w:p w14:paraId="7B1BC4B4" w14:textId="77777777" w:rsidR="006A4576" w:rsidRPr="006A4576" w:rsidRDefault="006A4576" w:rsidP="006A4576">
      <w:pPr>
        <w:pStyle w:val="2"/>
        <w:shd w:val="clear" w:color="auto" w:fill="FFFFFF"/>
        <w:spacing w:before="0" w:after="0"/>
        <w:rPr>
          <w:rFonts w:cs="Arial"/>
          <w:color w:val="333333"/>
        </w:rPr>
      </w:pPr>
    </w:p>
    <w:p w14:paraId="448F6A8A" w14:textId="1BCEACDF" w:rsidR="006A4576" w:rsidRPr="004E367D" w:rsidRDefault="006A4576" w:rsidP="00E96340">
      <w:pPr>
        <w:pStyle w:val="3"/>
      </w:pPr>
      <w:bookmarkStart w:id="48" w:name="_Toc140308801"/>
      <w:bookmarkStart w:id="49" w:name="_Toc140308838"/>
      <w:bookmarkStart w:id="50" w:name="_Toc140310033"/>
      <w:bookmarkStart w:id="51" w:name="_Toc140315673"/>
      <w:bookmarkStart w:id="52" w:name="_Toc140319463"/>
      <w:bookmarkStart w:id="53" w:name="_Toc140363111"/>
      <w:r w:rsidRPr="004E367D">
        <w:t>2.2</w:t>
      </w:r>
      <w:r w:rsidR="00546773" w:rsidRPr="004E367D">
        <w:rPr>
          <w:lang w:val="en-US"/>
        </w:rPr>
        <w:t xml:space="preserve"> </w:t>
      </w:r>
      <w:proofErr w:type="gramStart"/>
      <w:r w:rsidRPr="004E367D">
        <w:t>Кросс-</w:t>
      </w:r>
      <w:r w:rsidRPr="002C745C">
        <w:t>платформенное</w:t>
      </w:r>
      <w:proofErr w:type="gramEnd"/>
      <w:r w:rsidRPr="004E367D">
        <w:t xml:space="preserve"> тестирование</w:t>
      </w:r>
      <w:bookmarkEnd w:id="48"/>
      <w:bookmarkEnd w:id="49"/>
      <w:bookmarkEnd w:id="50"/>
      <w:bookmarkEnd w:id="51"/>
      <w:bookmarkEnd w:id="52"/>
      <w:bookmarkEnd w:id="53"/>
    </w:p>
    <w:p w14:paraId="6E0AF57D" w14:textId="77777777" w:rsidR="006A4576" w:rsidRPr="006A4576" w:rsidRDefault="006A4576" w:rsidP="006A4576"/>
    <w:p w14:paraId="4EBBCF00" w14:textId="5675EABA" w:rsidR="006A4576" w:rsidRPr="004E367D" w:rsidRDefault="006A4576" w:rsidP="006A45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E367D">
        <w:rPr>
          <w:rFonts w:ascii="Arial" w:hAnsi="Arial" w:cs="Arial"/>
          <w:color w:val="333333"/>
          <w:sz w:val="20"/>
          <w:szCs w:val="20"/>
          <w:shd w:val="clear" w:color="auto" w:fill="FFFFFF"/>
        </w:rPr>
        <w:t>П</w:t>
      </w:r>
      <w:r w:rsidRPr="004E367D">
        <w:rPr>
          <w:rFonts w:ascii="Arial" w:hAnsi="Arial" w:cs="Arial"/>
          <w:color w:val="333333"/>
          <w:sz w:val="20"/>
          <w:szCs w:val="20"/>
          <w:shd w:val="clear" w:color="auto" w:fill="FFFFFF"/>
        </w:rPr>
        <w:t>роводится, чтобы убедиться, что ваше приложение совместимо с другими браузерами, различными оболочками, аппаратным обеспечением устройства.</w:t>
      </w:r>
    </w:p>
    <w:p w14:paraId="04BABD49" w14:textId="77777777" w:rsidR="006A4576" w:rsidRDefault="006A4576" w:rsidP="006A4576">
      <w:pPr>
        <w:rPr>
          <w:rFonts w:ascii="Arial" w:hAnsi="Arial" w:cs="Arial"/>
          <w:color w:val="333333"/>
          <w:shd w:val="clear" w:color="auto" w:fill="FFFFFF"/>
        </w:rPr>
      </w:pPr>
    </w:p>
    <w:p w14:paraId="0453FF3E" w14:textId="69189FFC" w:rsidR="006A4576" w:rsidRPr="004E367D" w:rsidRDefault="006A4576" w:rsidP="001F5293">
      <w:pPr>
        <w:pStyle w:val="af9"/>
        <w:numPr>
          <w:ilvl w:val="0"/>
          <w:numId w:val="8"/>
        </w:numPr>
        <w:shd w:val="clear" w:color="auto" w:fill="FFFFFF"/>
        <w:spacing w:after="90"/>
        <w:rPr>
          <w:rFonts w:ascii="Candara" w:hAnsi="Candara" w:cs="Arial"/>
          <w:color w:val="333333"/>
        </w:rPr>
      </w:pPr>
      <w:r w:rsidRPr="004E367D">
        <w:rPr>
          <w:rFonts w:ascii="Candara" w:hAnsi="Candara" w:cs="Arial"/>
          <w:color w:val="333333"/>
        </w:rPr>
        <w:t>Т</w:t>
      </w:r>
      <w:r w:rsidRPr="004E367D">
        <w:rPr>
          <w:rFonts w:ascii="Candara" w:hAnsi="Candara" w:cs="Arial"/>
          <w:color w:val="333333"/>
        </w:rPr>
        <w:t xml:space="preserve">естирование в различных </w:t>
      </w:r>
      <w:proofErr w:type="gramStart"/>
      <w:r w:rsidRPr="004E367D">
        <w:rPr>
          <w:rFonts w:ascii="Candara" w:hAnsi="Candara" w:cs="Arial"/>
          <w:color w:val="333333"/>
        </w:rPr>
        <w:t>браузерах :</w:t>
      </w:r>
      <w:proofErr w:type="gramEnd"/>
      <w:r w:rsidRPr="004E367D">
        <w:rPr>
          <w:rFonts w:ascii="Candara" w:hAnsi="Candara" w:cs="Arial"/>
          <w:color w:val="333333"/>
        </w:rPr>
        <w:t xml:space="preserve"> анимация, верстка, шрифты, уведомления и т.д.</w:t>
      </w:r>
    </w:p>
    <w:p w14:paraId="25739EE7" w14:textId="0B8A375C" w:rsidR="006A4576" w:rsidRPr="004E367D" w:rsidRDefault="006A4576" w:rsidP="001F5293">
      <w:pPr>
        <w:pStyle w:val="af9"/>
        <w:numPr>
          <w:ilvl w:val="0"/>
          <w:numId w:val="8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4E367D">
        <w:rPr>
          <w:rFonts w:ascii="Candara" w:hAnsi="Candara" w:cs="Arial"/>
          <w:color w:val="333333"/>
        </w:rPr>
        <w:t>Тестирование в различных версиях ОС: Windows, Mac, Linux.</w:t>
      </w:r>
    </w:p>
    <w:p w14:paraId="5FA3D24B" w14:textId="507A780C" w:rsidR="006A4576" w:rsidRPr="004E367D" w:rsidRDefault="006A4576" w:rsidP="001F5293">
      <w:pPr>
        <w:pStyle w:val="af9"/>
        <w:numPr>
          <w:ilvl w:val="0"/>
          <w:numId w:val="8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4E367D">
        <w:rPr>
          <w:rFonts w:ascii="Candara" w:hAnsi="Candara" w:cs="Arial"/>
          <w:color w:val="333333"/>
        </w:rPr>
        <w:t xml:space="preserve">Java </w:t>
      </w:r>
      <w:proofErr w:type="spellStart"/>
      <w:r w:rsidRPr="004E367D">
        <w:rPr>
          <w:rFonts w:ascii="Candara" w:hAnsi="Candara" w:cs="Arial"/>
          <w:color w:val="333333"/>
        </w:rPr>
        <w:t>Script</w:t>
      </w:r>
      <w:proofErr w:type="spellEnd"/>
      <w:r w:rsidRPr="004E367D">
        <w:rPr>
          <w:rFonts w:ascii="Candara" w:hAnsi="Candara" w:cs="Arial"/>
          <w:color w:val="333333"/>
        </w:rPr>
        <w:t xml:space="preserve"> код работает в разных браузерах.</w:t>
      </w:r>
    </w:p>
    <w:p w14:paraId="13F06887" w14:textId="055C43F9" w:rsidR="006A4576" w:rsidRPr="004E367D" w:rsidRDefault="006A4576" w:rsidP="001F5293">
      <w:pPr>
        <w:pStyle w:val="af9"/>
        <w:numPr>
          <w:ilvl w:val="0"/>
          <w:numId w:val="8"/>
        </w:numPr>
        <w:shd w:val="clear" w:color="auto" w:fill="FFFFFF"/>
        <w:spacing w:before="90"/>
        <w:rPr>
          <w:rFonts w:ascii="Candara" w:hAnsi="Candara" w:cs="Arial"/>
          <w:color w:val="333333"/>
        </w:rPr>
      </w:pPr>
      <w:r w:rsidRPr="004E367D">
        <w:rPr>
          <w:rFonts w:ascii="Candara" w:hAnsi="Candara" w:cs="Arial"/>
          <w:color w:val="333333"/>
        </w:rPr>
        <w:t>Просмотр на мобильных устройствах</w:t>
      </w:r>
      <w:r w:rsidR="00EB5ADB" w:rsidRPr="004E367D">
        <w:rPr>
          <w:rFonts w:ascii="Candara" w:hAnsi="Candara" w:cs="Arial"/>
          <w:color w:val="333333"/>
        </w:rPr>
        <w:t>.</w:t>
      </w:r>
    </w:p>
    <w:p w14:paraId="64C205BA" w14:textId="0262B054" w:rsidR="00EB5ADB" w:rsidRDefault="00EB5ADB" w:rsidP="006A4576">
      <w:pPr>
        <w:shd w:val="clear" w:color="auto" w:fill="FFFFFF"/>
        <w:spacing w:before="90"/>
        <w:rPr>
          <w:rFonts w:ascii="Candara" w:hAnsi="Candara" w:cs="Arial"/>
          <w:color w:val="333333"/>
        </w:rPr>
      </w:pPr>
    </w:p>
    <w:p w14:paraId="1F132E61" w14:textId="05DA1E72" w:rsidR="00EB5ADB" w:rsidRPr="004E367D" w:rsidRDefault="00EB5ADB" w:rsidP="00E96340">
      <w:pPr>
        <w:pStyle w:val="3"/>
      </w:pPr>
      <w:bookmarkStart w:id="54" w:name="_Toc140363112"/>
      <w:r w:rsidRPr="004E367D">
        <w:t>2.3</w:t>
      </w:r>
      <w:r w:rsidR="00546773" w:rsidRPr="004E367D">
        <w:rPr>
          <w:lang w:val="en-US"/>
        </w:rPr>
        <w:t xml:space="preserve"> </w:t>
      </w:r>
      <w:r w:rsidRPr="004E367D">
        <w:t>Тестирование конфигураций</w:t>
      </w:r>
      <w:bookmarkEnd w:id="54"/>
    </w:p>
    <w:p w14:paraId="40D4EF76" w14:textId="09D4A9A2" w:rsidR="00EB5ADB" w:rsidRPr="004E367D" w:rsidRDefault="00AC1DD8" w:rsidP="006A4576">
      <w:pPr>
        <w:shd w:val="clear" w:color="auto" w:fill="FFFFFF"/>
        <w:spacing w:before="90"/>
        <w:rPr>
          <w:rFonts w:ascii="Arial" w:hAnsi="Arial" w:cs="Arial"/>
          <w:color w:val="000000"/>
          <w:spacing w:val="-7"/>
          <w:sz w:val="20"/>
          <w:szCs w:val="20"/>
          <w:shd w:val="clear" w:color="auto" w:fill="FFFFFF"/>
        </w:rPr>
      </w:pPr>
      <w:r w:rsidRPr="004E367D">
        <w:rPr>
          <w:rFonts w:ascii="Arial" w:hAnsi="Arial" w:cs="Arial"/>
          <w:color w:val="000000"/>
          <w:spacing w:val="-7"/>
          <w:sz w:val="20"/>
          <w:szCs w:val="20"/>
          <w:shd w:val="clear" w:color="auto" w:fill="FFFFFF"/>
        </w:rPr>
        <w:t>П</w:t>
      </w:r>
      <w:r w:rsidR="00EB5ADB" w:rsidRPr="004E367D">
        <w:rPr>
          <w:rFonts w:ascii="Arial" w:hAnsi="Arial" w:cs="Arial"/>
          <w:color w:val="000000"/>
          <w:spacing w:val="-7"/>
          <w:sz w:val="20"/>
          <w:szCs w:val="20"/>
          <w:shd w:val="clear" w:color="auto" w:fill="FFFFFF"/>
        </w:rPr>
        <w:t>роверка системы на совместимость с объявленным в спецификации оборудованием, операционными системами и сторонними программными продуктами.</w:t>
      </w:r>
    </w:p>
    <w:p w14:paraId="3E7C5058" w14:textId="4FC1EFF0" w:rsidR="00A8223C" w:rsidRPr="004E367D" w:rsidRDefault="00A8223C" w:rsidP="001F5293">
      <w:pPr>
        <w:pStyle w:val="af9"/>
        <w:numPr>
          <w:ilvl w:val="0"/>
          <w:numId w:val="9"/>
        </w:numPr>
        <w:shd w:val="clear" w:color="auto" w:fill="FFFFFF"/>
        <w:spacing w:before="90"/>
        <w:rPr>
          <w:rFonts w:ascii="Candara" w:hAnsi="Candara" w:cs="Arial"/>
          <w:color w:val="333333"/>
        </w:rPr>
      </w:pPr>
      <w:r w:rsidRPr="004E367D">
        <w:rPr>
          <w:rFonts w:ascii="Candara" w:hAnsi="Candara" w:cs="Arial"/>
          <w:color w:val="000000"/>
          <w:spacing w:val="-7"/>
          <w:shd w:val="clear" w:color="auto" w:fill="FFFFFF"/>
        </w:rPr>
        <w:lastRenderedPageBreak/>
        <w:t>Проверка работы приложения при разных конфигурациях компьютера и мобильного устройства</w:t>
      </w:r>
    </w:p>
    <w:p w14:paraId="4F456999" w14:textId="77777777" w:rsidR="006A4576" w:rsidRPr="006A4576" w:rsidRDefault="006A4576" w:rsidP="006A4576">
      <w:pPr>
        <w:shd w:val="clear" w:color="auto" w:fill="FFFFFF"/>
        <w:spacing w:before="90"/>
        <w:rPr>
          <w:rFonts w:ascii="Candara" w:hAnsi="Candara" w:cs="Arial"/>
          <w:color w:val="333333"/>
        </w:rPr>
      </w:pPr>
    </w:p>
    <w:p w14:paraId="152750AF" w14:textId="5980441D" w:rsidR="006A4576" w:rsidRPr="004E367D" w:rsidRDefault="006A4576" w:rsidP="00E96340">
      <w:pPr>
        <w:pStyle w:val="3"/>
        <w:rPr>
          <w:shd w:val="clear" w:color="auto" w:fill="FFFFFF"/>
        </w:rPr>
      </w:pPr>
      <w:bookmarkStart w:id="55" w:name="_Toc140308802"/>
      <w:bookmarkStart w:id="56" w:name="_Toc140308839"/>
      <w:bookmarkStart w:id="57" w:name="_Toc140310034"/>
      <w:bookmarkStart w:id="58" w:name="_Toc140315674"/>
      <w:bookmarkStart w:id="59" w:name="_Toc140319464"/>
      <w:bookmarkStart w:id="60" w:name="_Toc140363113"/>
      <w:r w:rsidRPr="004E367D">
        <w:rPr>
          <w:shd w:val="clear" w:color="auto" w:fill="FFFFFF"/>
        </w:rPr>
        <w:t>2.</w:t>
      </w:r>
      <w:r w:rsidR="00A8223C" w:rsidRPr="004E367D">
        <w:rPr>
          <w:shd w:val="clear" w:color="auto" w:fill="FFFFFF"/>
        </w:rPr>
        <w:t>4</w:t>
      </w:r>
      <w:r w:rsidR="00C16EE2">
        <w:rPr>
          <w:shd w:val="clear" w:color="auto" w:fill="FFFFFF"/>
        </w:rPr>
        <w:t xml:space="preserve"> </w:t>
      </w:r>
      <w:r w:rsidRPr="004E367D">
        <w:rPr>
          <w:shd w:val="clear" w:color="auto" w:fill="FFFFFF"/>
        </w:rPr>
        <w:t>Тестирование безопасности</w:t>
      </w:r>
      <w:bookmarkEnd w:id="55"/>
      <w:bookmarkEnd w:id="56"/>
      <w:bookmarkEnd w:id="57"/>
      <w:bookmarkEnd w:id="58"/>
      <w:bookmarkEnd w:id="59"/>
      <w:bookmarkEnd w:id="60"/>
    </w:p>
    <w:p w14:paraId="60E014AF" w14:textId="26A401EC" w:rsidR="006A4576" w:rsidRPr="004E367D" w:rsidRDefault="006A4576" w:rsidP="006A4576">
      <w:pPr>
        <w:shd w:val="clear" w:color="auto" w:fill="FFFFFF"/>
        <w:spacing w:before="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E367D">
        <w:rPr>
          <w:rFonts w:ascii="Arial" w:hAnsi="Arial" w:cs="Arial"/>
          <w:color w:val="4D5156"/>
          <w:sz w:val="20"/>
          <w:szCs w:val="20"/>
          <w:shd w:val="clear" w:color="auto" w:fill="FFFFFF"/>
        </w:rPr>
        <w:t>С</w:t>
      </w:r>
      <w:r w:rsidRPr="004E367D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тратегия тестирования, используемая для проверки безопасности системы, а также для анализа рисков, связанных с </w:t>
      </w:r>
      <w:proofErr w:type="gramStart"/>
      <w:r w:rsidRPr="004E367D">
        <w:rPr>
          <w:rFonts w:ascii="Arial" w:hAnsi="Arial" w:cs="Arial"/>
          <w:color w:val="4D5156"/>
          <w:sz w:val="20"/>
          <w:szCs w:val="20"/>
          <w:shd w:val="clear" w:color="auto" w:fill="FFFFFF"/>
        </w:rPr>
        <w:t>обеспечением .</w:t>
      </w:r>
      <w:proofErr w:type="gramEnd"/>
    </w:p>
    <w:p w14:paraId="37720FC2" w14:textId="77777777" w:rsidR="006A4576" w:rsidRDefault="006A4576" w:rsidP="006A4576">
      <w:pPr>
        <w:shd w:val="clear" w:color="auto" w:fill="FFFFFF"/>
        <w:spacing w:after="90"/>
        <w:rPr>
          <w:rFonts w:ascii="Arial" w:hAnsi="Arial" w:cs="Arial"/>
          <w:color w:val="333333"/>
        </w:rPr>
      </w:pPr>
    </w:p>
    <w:p w14:paraId="4668A7A6" w14:textId="6FD93E3D" w:rsidR="006A4576" w:rsidRPr="004E367D" w:rsidRDefault="006A4576" w:rsidP="001F5293">
      <w:pPr>
        <w:pStyle w:val="af9"/>
        <w:numPr>
          <w:ilvl w:val="0"/>
          <w:numId w:val="13"/>
        </w:numPr>
        <w:shd w:val="clear" w:color="auto" w:fill="FFFFFF"/>
        <w:spacing w:after="90"/>
        <w:rPr>
          <w:rFonts w:ascii="Candara" w:hAnsi="Candara" w:cs="Arial"/>
          <w:color w:val="333333"/>
        </w:rPr>
      </w:pPr>
      <w:r w:rsidRPr="004E367D">
        <w:rPr>
          <w:rFonts w:ascii="Candara" w:hAnsi="Candara" w:cs="Arial"/>
          <w:color w:val="333333"/>
        </w:rPr>
        <w:t xml:space="preserve">Пользователь не может авторизоваться: под старым паролем, </w:t>
      </w:r>
      <w:proofErr w:type="spellStart"/>
      <w:r w:rsidRPr="004E367D">
        <w:rPr>
          <w:rFonts w:ascii="Candara" w:hAnsi="Candara" w:cs="Arial"/>
          <w:color w:val="333333"/>
        </w:rPr>
        <w:t>заблочен</w:t>
      </w:r>
      <w:proofErr w:type="spellEnd"/>
      <w:r w:rsidRPr="004E367D">
        <w:rPr>
          <w:rFonts w:ascii="Candara" w:hAnsi="Candara" w:cs="Arial"/>
          <w:color w:val="333333"/>
        </w:rPr>
        <w:t xml:space="preserve"> в сервисе, достиг лимита авторизаций, ввел чужой код верификации.</w:t>
      </w:r>
    </w:p>
    <w:p w14:paraId="37F45F9A" w14:textId="7C35947B" w:rsidR="006A4576" w:rsidRPr="004E367D" w:rsidRDefault="006A4576" w:rsidP="001F5293">
      <w:pPr>
        <w:pStyle w:val="af9"/>
        <w:numPr>
          <w:ilvl w:val="0"/>
          <w:numId w:val="13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4E367D">
        <w:rPr>
          <w:rFonts w:ascii="Candara" w:hAnsi="Candara" w:cs="Arial"/>
          <w:color w:val="333333"/>
        </w:rPr>
        <w:t>Страницы, содержащие важные данные (пароль, номер кредитной карты и CVC, ответы на секретные вопросы и т. п.) открываются через HTTPS (SSL).</w:t>
      </w:r>
    </w:p>
    <w:p w14:paraId="350457AF" w14:textId="2E8E294C" w:rsidR="006A4576" w:rsidRPr="004E367D" w:rsidRDefault="006A4576" w:rsidP="001F5293">
      <w:pPr>
        <w:pStyle w:val="af9"/>
        <w:numPr>
          <w:ilvl w:val="0"/>
          <w:numId w:val="13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4E367D">
        <w:rPr>
          <w:rFonts w:ascii="Candara" w:hAnsi="Candara" w:cs="Arial"/>
          <w:color w:val="333333"/>
        </w:rPr>
        <w:t>Пароль скрыт астерисками на страницах: регистрация, «забыли пароль», «смена пароля».</w:t>
      </w:r>
    </w:p>
    <w:p w14:paraId="02A4AC05" w14:textId="1ED310C5" w:rsidR="006A4576" w:rsidRPr="004E367D" w:rsidRDefault="006A4576" w:rsidP="001F5293">
      <w:pPr>
        <w:pStyle w:val="af9"/>
        <w:numPr>
          <w:ilvl w:val="0"/>
          <w:numId w:val="13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4E367D">
        <w:rPr>
          <w:rFonts w:ascii="Candara" w:hAnsi="Candara" w:cs="Arial"/>
          <w:color w:val="333333"/>
        </w:rPr>
        <w:t>Корректное отображение сообщений об ошибках.</w:t>
      </w:r>
    </w:p>
    <w:p w14:paraId="3363E172" w14:textId="223705F9" w:rsidR="006A4576" w:rsidRPr="004E367D" w:rsidRDefault="006A4576" w:rsidP="001F5293">
      <w:pPr>
        <w:pStyle w:val="af9"/>
        <w:numPr>
          <w:ilvl w:val="0"/>
          <w:numId w:val="13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4E367D">
        <w:rPr>
          <w:rFonts w:ascii="Candara" w:hAnsi="Candara" w:cs="Arial"/>
          <w:color w:val="333333"/>
        </w:rPr>
        <w:t xml:space="preserve">Завершение </w:t>
      </w:r>
      <w:proofErr w:type="spellStart"/>
      <w:r w:rsidRPr="004E367D">
        <w:rPr>
          <w:rFonts w:ascii="Candara" w:hAnsi="Candara" w:cs="Arial"/>
          <w:color w:val="333333"/>
        </w:rPr>
        <w:t>сесcии</w:t>
      </w:r>
      <w:proofErr w:type="spellEnd"/>
      <w:r w:rsidRPr="004E367D">
        <w:rPr>
          <w:rFonts w:ascii="Candara" w:hAnsi="Candara" w:cs="Arial"/>
          <w:color w:val="333333"/>
        </w:rPr>
        <w:t xml:space="preserve"> после </w:t>
      </w:r>
      <w:proofErr w:type="spellStart"/>
      <w:r w:rsidRPr="004E367D">
        <w:rPr>
          <w:rFonts w:ascii="Candara" w:hAnsi="Candara" w:cs="Arial"/>
          <w:color w:val="333333"/>
        </w:rPr>
        <w:t>разлогина</w:t>
      </w:r>
      <w:proofErr w:type="spellEnd"/>
      <w:r w:rsidRPr="004E367D">
        <w:rPr>
          <w:rFonts w:ascii="Candara" w:hAnsi="Candara" w:cs="Arial"/>
          <w:color w:val="333333"/>
        </w:rPr>
        <w:t>.</w:t>
      </w:r>
    </w:p>
    <w:p w14:paraId="4E443DB8" w14:textId="77777777" w:rsidR="006A4576" w:rsidRPr="006A4576" w:rsidRDefault="006A4576" w:rsidP="006A4576">
      <w:pPr>
        <w:shd w:val="clear" w:color="auto" w:fill="FFFFFF"/>
        <w:spacing w:before="90" w:after="90"/>
        <w:rPr>
          <w:rFonts w:ascii="Candara" w:hAnsi="Candara" w:cs="Arial"/>
          <w:color w:val="333333"/>
        </w:rPr>
      </w:pPr>
    </w:p>
    <w:p w14:paraId="6160FFDC" w14:textId="28C1E75A" w:rsidR="006A4576" w:rsidRPr="004E367D" w:rsidRDefault="006A4576" w:rsidP="00E96340">
      <w:pPr>
        <w:pStyle w:val="3"/>
      </w:pPr>
      <w:bookmarkStart w:id="61" w:name="_Toc140308803"/>
      <w:bookmarkStart w:id="62" w:name="_Toc140308840"/>
      <w:bookmarkStart w:id="63" w:name="_Toc140310035"/>
      <w:bookmarkStart w:id="64" w:name="_Toc140315675"/>
      <w:bookmarkStart w:id="65" w:name="_Toc140319465"/>
      <w:bookmarkStart w:id="66" w:name="_Toc140363114"/>
      <w:r w:rsidRPr="004E367D">
        <w:t>2.</w:t>
      </w:r>
      <w:r w:rsidR="00A8223C" w:rsidRPr="004E367D">
        <w:t>5</w:t>
      </w:r>
      <w:r w:rsidR="00C16EE2">
        <w:t xml:space="preserve"> </w:t>
      </w:r>
      <w:r w:rsidRPr="004E367D">
        <w:t>Тестирование производительности</w:t>
      </w:r>
      <w:bookmarkEnd w:id="61"/>
      <w:bookmarkEnd w:id="62"/>
      <w:bookmarkEnd w:id="63"/>
      <w:bookmarkEnd w:id="64"/>
      <w:bookmarkEnd w:id="65"/>
      <w:bookmarkEnd w:id="66"/>
    </w:p>
    <w:p w14:paraId="1E511E20" w14:textId="77777777" w:rsidR="006A4576" w:rsidRPr="006A4576" w:rsidRDefault="006A4576" w:rsidP="006A4576">
      <w:pPr>
        <w:rPr>
          <w:bCs/>
          <w:sz w:val="28"/>
          <w:szCs w:val="28"/>
        </w:rPr>
      </w:pPr>
    </w:p>
    <w:p w14:paraId="1298E074" w14:textId="77777777" w:rsidR="00C16EE2" w:rsidRDefault="006A4576" w:rsidP="006A4576">
      <w:pPr>
        <w:rPr>
          <w:rStyle w:val="hgkelc"/>
          <w:rFonts w:ascii="Arial" w:hAnsi="Arial" w:cs="Arial"/>
          <w:color w:val="4D5156"/>
          <w:sz w:val="20"/>
          <w:szCs w:val="20"/>
        </w:rPr>
      </w:pPr>
      <w:r w:rsidRPr="004E367D">
        <w:rPr>
          <w:rFonts w:ascii="Arial" w:hAnsi="Arial" w:cs="Arial"/>
          <w:color w:val="4D5156"/>
          <w:sz w:val="20"/>
          <w:szCs w:val="20"/>
          <w:shd w:val="clear" w:color="auto" w:fill="FFFFFF"/>
        </w:rPr>
        <w:t>Тест производительности </w:t>
      </w:r>
      <w:r w:rsidRPr="004E367D">
        <w:rPr>
          <w:rFonts w:ascii="Arial" w:hAnsi="Arial" w:cs="Arial"/>
          <w:color w:val="040C28"/>
          <w:sz w:val="20"/>
          <w:szCs w:val="20"/>
        </w:rPr>
        <w:t>определяет масштабируемость приложений, скорость и стабильность</w:t>
      </w:r>
      <w:r w:rsidRPr="004E367D">
        <w:rPr>
          <w:rStyle w:val="hgkelc"/>
          <w:rFonts w:ascii="Arial" w:hAnsi="Arial" w:cs="Arial"/>
          <w:color w:val="4D5156"/>
          <w:sz w:val="20"/>
          <w:szCs w:val="20"/>
        </w:rPr>
        <w:t xml:space="preserve"> Он измеряет время отклика, пропускную способность и уровни использования ресурсов. Тест нагрузки помогает определить производительность системы под нагрузкой </w:t>
      </w:r>
    </w:p>
    <w:p w14:paraId="14B084F6" w14:textId="1F8A2ACE" w:rsidR="006A4576" w:rsidRDefault="006A4576" w:rsidP="006A4576">
      <w:pPr>
        <w:rPr>
          <w:rFonts w:ascii="Arial" w:hAnsi="Arial" w:cs="Arial"/>
          <w:sz w:val="20"/>
          <w:szCs w:val="20"/>
        </w:rPr>
      </w:pPr>
      <w:r w:rsidRPr="004E367D">
        <w:rPr>
          <w:rFonts w:ascii="Arial" w:hAnsi="Arial" w:cs="Arial"/>
          <w:sz w:val="20"/>
          <w:szCs w:val="20"/>
        </w:rPr>
        <w:t xml:space="preserve"> </w:t>
      </w:r>
    </w:p>
    <w:p w14:paraId="639B4B6D" w14:textId="1E6EE66A" w:rsidR="00C16EE2" w:rsidRPr="00C16EE2" w:rsidRDefault="00C16EE2" w:rsidP="001F5293">
      <w:pPr>
        <w:pStyle w:val="af9"/>
        <w:numPr>
          <w:ilvl w:val="0"/>
          <w:numId w:val="10"/>
        </w:numPr>
        <w:rPr>
          <w:rFonts w:ascii="Candara" w:hAnsi="Candara" w:cs="Arial"/>
          <w:sz w:val="20"/>
          <w:szCs w:val="20"/>
        </w:rPr>
      </w:pPr>
      <w:r w:rsidRPr="00C16EE2">
        <w:rPr>
          <w:rFonts w:ascii="Candara" w:hAnsi="Candara"/>
        </w:rPr>
        <w:t xml:space="preserve">Определение производительности, стабильности и масштабируемости приложения под разной нагрузкой. </w:t>
      </w:r>
    </w:p>
    <w:p w14:paraId="13F6AEE8" w14:textId="79A0B2B3" w:rsidR="006A4576" w:rsidRDefault="006A4576" w:rsidP="006A4576">
      <w:pPr>
        <w:rPr>
          <w:rFonts w:ascii="Arial" w:hAnsi="Arial" w:cs="Arial"/>
        </w:rPr>
      </w:pPr>
    </w:p>
    <w:p w14:paraId="33435423" w14:textId="31D520DE" w:rsidR="006A4576" w:rsidRPr="00711CCC" w:rsidRDefault="006A4576" w:rsidP="002C745C">
      <w:pPr>
        <w:pStyle w:val="4"/>
      </w:pPr>
      <w:bookmarkStart w:id="67" w:name="_Toc140308804"/>
      <w:bookmarkStart w:id="68" w:name="_Toc140308841"/>
      <w:bookmarkStart w:id="69" w:name="_Toc140310036"/>
      <w:bookmarkStart w:id="70" w:name="_Toc140315676"/>
      <w:bookmarkStart w:id="71" w:name="_Toc140319466"/>
      <w:r w:rsidRPr="00711CCC">
        <w:rPr>
          <w:rStyle w:val="af8"/>
          <w:b/>
          <w:bCs/>
          <w:sz w:val="24"/>
          <w:szCs w:val="24"/>
        </w:rPr>
        <w:t>2.</w:t>
      </w:r>
      <w:r w:rsidR="00A8223C" w:rsidRPr="00711CCC">
        <w:rPr>
          <w:rStyle w:val="af8"/>
          <w:b/>
          <w:bCs/>
          <w:sz w:val="24"/>
          <w:szCs w:val="24"/>
        </w:rPr>
        <w:t>5</w:t>
      </w:r>
      <w:r w:rsidRPr="00711CCC">
        <w:rPr>
          <w:rStyle w:val="af8"/>
          <w:b/>
          <w:bCs/>
          <w:sz w:val="24"/>
          <w:szCs w:val="24"/>
        </w:rPr>
        <w:t>.1</w:t>
      </w:r>
      <w:r w:rsidR="00C16EE2" w:rsidRPr="00711CCC">
        <w:rPr>
          <w:rStyle w:val="af8"/>
          <w:b/>
          <w:bCs/>
          <w:sz w:val="24"/>
          <w:szCs w:val="24"/>
        </w:rPr>
        <w:t xml:space="preserve"> </w:t>
      </w:r>
      <w:r w:rsidRPr="00711CCC">
        <w:rPr>
          <w:rStyle w:val="af8"/>
          <w:b/>
          <w:bCs/>
          <w:sz w:val="24"/>
          <w:szCs w:val="24"/>
        </w:rPr>
        <w:t xml:space="preserve">Нагрузочное </w:t>
      </w:r>
      <w:r w:rsidRPr="0044724F">
        <w:rPr>
          <w:rStyle w:val="af8"/>
          <w:rFonts w:asciiTheme="majorHAnsi" w:hAnsiTheme="majorHAnsi"/>
          <w:b/>
          <w:bCs/>
          <w:sz w:val="24"/>
          <w:szCs w:val="24"/>
        </w:rPr>
        <w:t>тестирование</w:t>
      </w:r>
      <w:bookmarkEnd w:id="67"/>
      <w:bookmarkEnd w:id="68"/>
      <w:bookmarkEnd w:id="69"/>
      <w:bookmarkEnd w:id="70"/>
      <w:bookmarkEnd w:id="71"/>
      <w:r w:rsidRPr="00711CCC">
        <w:rPr>
          <w:rStyle w:val="af8"/>
          <w:b/>
          <w:bCs/>
          <w:sz w:val="24"/>
          <w:szCs w:val="24"/>
        </w:rPr>
        <w:t xml:space="preserve"> </w:t>
      </w:r>
      <w:r w:rsidRPr="00711CCC">
        <w:t xml:space="preserve"> </w:t>
      </w:r>
    </w:p>
    <w:p w14:paraId="48261971" w14:textId="42B5F4E1" w:rsidR="006A4576" w:rsidRPr="006A4576" w:rsidRDefault="006A4576" w:rsidP="006A4576">
      <w:pPr>
        <w:pStyle w:val="af6"/>
        <w:rPr>
          <w:sz w:val="20"/>
          <w:szCs w:val="20"/>
        </w:rPr>
      </w:pPr>
      <w:r w:rsidRPr="006A4576">
        <w:t xml:space="preserve"> </w:t>
      </w:r>
      <w:r w:rsidRPr="006A4576">
        <w:rPr>
          <w:sz w:val="20"/>
          <w:szCs w:val="20"/>
        </w:rPr>
        <w:t xml:space="preserve">Проводится с целью оценить поведение компонента или системы под увеличивающейся нагрузкой, то есть при увеличении числа одновременно работающих пользователей и/или числа транзакций. Это нужно для определения максимально допустимого уровня нагрузки для исследуемого компонента или системы. (Для проведения нагрузочного тестирования необходимо выбрать соответствующие инструменты. В зависимости от целей требований могут быть использованы Apache JMeter, LoadRunner, </w:t>
      </w:r>
      <w:proofErr w:type="spellStart"/>
      <w:r w:rsidRPr="006A4576">
        <w:rPr>
          <w:sz w:val="20"/>
          <w:szCs w:val="20"/>
        </w:rPr>
        <w:t>Gatling</w:t>
      </w:r>
      <w:proofErr w:type="spellEnd"/>
      <w:r w:rsidRPr="006A4576">
        <w:rPr>
          <w:sz w:val="20"/>
          <w:szCs w:val="20"/>
        </w:rPr>
        <w:t xml:space="preserve"> и другие сервисы.</w:t>
      </w:r>
      <w:r w:rsidRPr="006A4576">
        <w:rPr>
          <w:sz w:val="20"/>
          <w:szCs w:val="20"/>
        </w:rPr>
        <w:t>)</w:t>
      </w:r>
    </w:p>
    <w:p w14:paraId="6382751B" w14:textId="56E9832A" w:rsidR="006A4576" w:rsidRPr="00711CCC" w:rsidRDefault="006A4576" w:rsidP="001F5293">
      <w:pPr>
        <w:pStyle w:val="af9"/>
        <w:numPr>
          <w:ilvl w:val="0"/>
          <w:numId w:val="14"/>
        </w:numPr>
        <w:spacing w:before="100" w:beforeAutospacing="1" w:after="100" w:afterAutospacing="1"/>
        <w:rPr>
          <w:rFonts w:ascii="Candara" w:hAnsi="Candara"/>
        </w:rPr>
      </w:pPr>
      <w:r w:rsidRPr="00711CCC">
        <w:rPr>
          <w:rFonts w:ascii="Candara" w:hAnsi="Candara"/>
        </w:rPr>
        <w:t>определение количества пользователей, одновременно работающих с приложением;</w:t>
      </w:r>
    </w:p>
    <w:p w14:paraId="5D4D5EAA" w14:textId="1FC924D0" w:rsidR="006A4576" w:rsidRPr="00711CCC" w:rsidRDefault="006A4576" w:rsidP="001F5293">
      <w:pPr>
        <w:pStyle w:val="af9"/>
        <w:numPr>
          <w:ilvl w:val="0"/>
          <w:numId w:val="14"/>
        </w:numPr>
        <w:spacing w:before="100" w:beforeAutospacing="1" w:after="100" w:afterAutospacing="1"/>
        <w:rPr>
          <w:rFonts w:ascii="Candara" w:hAnsi="Candara"/>
        </w:rPr>
      </w:pPr>
      <w:r w:rsidRPr="00711CCC">
        <w:rPr>
          <w:rFonts w:ascii="Candara" w:hAnsi="Candara"/>
        </w:rPr>
        <w:t>провести стресс -тестирование</w:t>
      </w:r>
    </w:p>
    <w:p w14:paraId="4C1F3FCA" w14:textId="5324637E" w:rsidR="006A4576" w:rsidRPr="00711CCC" w:rsidRDefault="006A4576" w:rsidP="001F5293">
      <w:pPr>
        <w:pStyle w:val="af9"/>
        <w:numPr>
          <w:ilvl w:val="0"/>
          <w:numId w:val="14"/>
        </w:numPr>
        <w:spacing w:before="100" w:beforeAutospacing="1" w:after="100" w:afterAutospacing="1"/>
        <w:rPr>
          <w:rFonts w:ascii="Candara" w:hAnsi="Candara"/>
        </w:rPr>
      </w:pPr>
      <w:r w:rsidRPr="00711CCC">
        <w:rPr>
          <w:rFonts w:ascii="Candara" w:hAnsi="Candara"/>
        </w:rPr>
        <w:t>п</w:t>
      </w:r>
      <w:r w:rsidRPr="00711CCC">
        <w:rPr>
          <w:rFonts w:ascii="Candara" w:hAnsi="Candara"/>
        </w:rPr>
        <w:t>роверить систему автоматического восстан</w:t>
      </w:r>
      <w:r w:rsidRPr="00711CCC">
        <w:rPr>
          <w:rFonts w:ascii="Candara" w:hAnsi="Candara"/>
        </w:rPr>
        <w:t>о</w:t>
      </w:r>
      <w:r w:rsidRPr="00711CCC">
        <w:rPr>
          <w:rFonts w:ascii="Candara" w:hAnsi="Candara"/>
        </w:rPr>
        <w:t>вления баз данных после перегрузки,</w:t>
      </w:r>
      <w:r w:rsidRPr="00711CCC">
        <w:rPr>
          <w:rFonts w:ascii="Candara" w:hAnsi="Candara"/>
        </w:rPr>
        <w:t xml:space="preserve"> </w:t>
      </w:r>
      <w:r w:rsidRPr="00711CCC">
        <w:rPr>
          <w:rFonts w:ascii="Candara" w:hAnsi="Candara"/>
        </w:rPr>
        <w:t>сохранение данных и корректную работу системы после запуска.</w:t>
      </w:r>
    </w:p>
    <w:p w14:paraId="3609C532" w14:textId="77777777" w:rsidR="00C16EE2" w:rsidRPr="00C16EE2" w:rsidRDefault="00C16EE2" w:rsidP="00C16EE2">
      <w:pPr>
        <w:spacing w:before="100" w:beforeAutospacing="1" w:after="100" w:afterAutospacing="1"/>
        <w:rPr>
          <w:rFonts w:ascii="Candara" w:hAnsi="Candara"/>
        </w:rPr>
      </w:pPr>
    </w:p>
    <w:p w14:paraId="55F6DFB8" w14:textId="7A6751AE" w:rsidR="006A4576" w:rsidRPr="002C745C" w:rsidRDefault="006A4576" w:rsidP="006A4576">
      <w:pPr>
        <w:pStyle w:val="af6"/>
        <w:rPr>
          <w:rStyle w:val="af8"/>
        </w:rPr>
      </w:pPr>
      <w:r w:rsidRPr="002C745C">
        <w:rPr>
          <w:rStyle w:val="af8"/>
        </w:rPr>
        <w:t>2.</w:t>
      </w:r>
      <w:r w:rsidR="00A8223C" w:rsidRPr="002C745C">
        <w:rPr>
          <w:rStyle w:val="af8"/>
        </w:rPr>
        <w:t>5</w:t>
      </w:r>
      <w:r w:rsidRPr="002C745C">
        <w:rPr>
          <w:rStyle w:val="af8"/>
        </w:rPr>
        <w:t>.2</w:t>
      </w:r>
      <w:r w:rsidR="00711CCC" w:rsidRPr="002C745C">
        <w:rPr>
          <w:rStyle w:val="af8"/>
        </w:rPr>
        <w:t xml:space="preserve"> </w:t>
      </w:r>
      <w:r w:rsidRPr="002C745C">
        <w:rPr>
          <w:rStyle w:val="af8"/>
        </w:rPr>
        <w:t xml:space="preserve">Тестирование </w:t>
      </w:r>
      <w:r w:rsidRPr="0044724F">
        <w:rPr>
          <w:rStyle w:val="af8"/>
          <w:rFonts w:asciiTheme="majorHAnsi" w:hAnsiTheme="majorHAnsi"/>
        </w:rPr>
        <w:t>отказоустойчивости</w:t>
      </w:r>
    </w:p>
    <w:p w14:paraId="00C955ED" w14:textId="6FCF54FA" w:rsidR="006A4576" w:rsidRPr="006A4576" w:rsidRDefault="006A4576" w:rsidP="006A4576">
      <w:pPr>
        <w:pStyle w:val="af6"/>
        <w:rPr>
          <w:sz w:val="20"/>
          <w:szCs w:val="20"/>
        </w:rPr>
      </w:pPr>
      <w:r w:rsidRPr="006A4576">
        <w:rPr>
          <w:sz w:val="20"/>
          <w:szCs w:val="20"/>
        </w:rPr>
        <w:t>эмуляции отказов системы или реально вызываемых отказов в управляемом окружении</w:t>
      </w:r>
      <w:r w:rsidRPr="006A4576">
        <w:rPr>
          <w:sz w:val="20"/>
          <w:szCs w:val="20"/>
        </w:rPr>
        <w:t>.</w:t>
      </w:r>
    </w:p>
    <w:p w14:paraId="40A91F72" w14:textId="15E9822B" w:rsidR="006A4576" w:rsidRPr="006A4576" w:rsidRDefault="006A4576" w:rsidP="001F5293">
      <w:pPr>
        <w:pStyle w:val="af6"/>
        <w:numPr>
          <w:ilvl w:val="0"/>
          <w:numId w:val="11"/>
        </w:numPr>
        <w:rPr>
          <w:rFonts w:ascii="Candara" w:hAnsi="Candara"/>
        </w:rPr>
      </w:pPr>
      <w:r w:rsidRPr="006A4576">
        <w:rPr>
          <w:rFonts w:ascii="Candara" w:hAnsi="Candara"/>
        </w:rPr>
        <w:t xml:space="preserve"> </w:t>
      </w:r>
      <w:r w:rsidRPr="006A4576">
        <w:rPr>
          <w:rFonts w:ascii="Candara" w:hAnsi="Candara"/>
        </w:rPr>
        <w:t>Имитировать сбой базы данных, например, отключив сервера на короткое время.</w:t>
      </w:r>
    </w:p>
    <w:p w14:paraId="332835B3" w14:textId="3A33695D" w:rsidR="006A4576" w:rsidRPr="006A4576" w:rsidRDefault="006A4576" w:rsidP="001F5293">
      <w:pPr>
        <w:pStyle w:val="af6"/>
        <w:numPr>
          <w:ilvl w:val="0"/>
          <w:numId w:val="11"/>
        </w:numPr>
        <w:rPr>
          <w:rFonts w:ascii="Candara" w:hAnsi="Candara"/>
        </w:rPr>
      </w:pPr>
      <w:r w:rsidRPr="006A4576">
        <w:rPr>
          <w:rFonts w:ascii="Candara" w:hAnsi="Candara"/>
        </w:rPr>
        <w:t xml:space="preserve"> </w:t>
      </w:r>
      <w:r w:rsidRPr="006A4576">
        <w:rPr>
          <w:rFonts w:ascii="Candara" w:hAnsi="Candara"/>
        </w:rPr>
        <w:t>Отслеживать поведение веб-приложения во время сбоя.</w:t>
      </w:r>
    </w:p>
    <w:p w14:paraId="28A0F356" w14:textId="6CEB8ADD" w:rsidR="006A4576" w:rsidRPr="006A4576" w:rsidRDefault="00C16EE2" w:rsidP="001F5293">
      <w:pPr>
        <w:pStyle w:val="af6"/>
        <w:numPr>
          <w:ilvl w:val="0"/>
          <w:numId w:val="11"/>
        </w:numPr>
        <w:rPr>
          <w:rFonts w:ascii="Candara" w:hAnsi="Candara"/>
        </w:rPr>
      </w:pPr>
      <w:r>
        <w:rPr>
          <w:rFonts w:ascii="Candara" w:hAnsi="Candara"/>
        </w:rPr>
        <w:t xml:space="preserve"> </w:t>
      </w:r>
      <w:r w:rsidR="006A4576" w:rsidRPr="006A4576">
        <w:rPr>
          <w:rFonts w:ascii="Candara" w:hAnsi="Candara"/>
        </w:rPr>
        <w:t>Оценить, как быстро система восстанавливается после сбоя и какие данные были потеряны.</w:t>
      </w:r>
    </w:p>
    <w:p w14:paraId="41A405E1" w14:textId="33792955" w:rsidR="006A4576" w:rsidRPr="006A4576" w:rsidRDefault="006A4576" w:rsidP="001F5293">
      <w:pPr>
        <w:pStyle w:val="af6"/>
        <w:numPr>
          <w:ilvl w:val="0"/>
          <w:numId w:val="11"/>
        </w:numPr>
        <w:rPr>
          <w:rFonts w:ascii="Candara" w:hAnsi="Candara"/>
        </w:rPr>
      </w:pPr>
      <w:r w:rsidRPr="006A4576">
        <w:rPr>
          <w:rFonts w:ascii="Candara" w:hAnsi="Candara"/>
        </w:rPr>
        <w:t>Проверить, что данные не были повреждены или утеряны в результате сбоя.</w:t>
      </w:r>
    </w:p>
    <w:p w14:paraId="4C826832" w14:textId="4A3376D9" w:rsidR="006A4576" w:rsidRPr="006A4576" w:rsidRDefault="006A4576" w:rsidP="001F5293">
      <w:pPr>
        <w:pStyle w:val="af6"/>
        <w:numPr>
          <w:ilvl w:val="0"/>
          <w:numId w:val="11"/>
        </w:numPr>
        <w:rPr>
          <w:rFonts w:ascii="Candara" w:hAnsi="Candara"/>
        </w:rPr>
      </w:pPr>
      <w:r w:rsidRPr="006A4576">
        <w:rPr>
          <w:rFonts w:ascii="Candara" w:hAnsi="Candara"/>
        </w:rPr>
        <w:t xml:space="preserve"> </w:t>
      </w:r>
      <w:r w:rsidRPr="006A4576">
        <w:rPr>
          <w:rFonts w:ascii="Candara" w:hAnsi="Candara"/>
        </w:rPr>
        <w:t>Провести тестирование на работоспособность системы после восстановления базы данных.</w:t>
      </w:r>
    </w:p>
    <w:p w14:paraId="4F40B8BA" w14:textId="416E48E4" w:rsidR="006A4576" w:rsidRPr="00711CCC" w:rsidRDefault="006A4576" w:rsidP="00E96340">
      <w:pPr>
        <w:pStyle w:val="3"/>
      </w:pPr>
      <w:bookmarkStart w:id="72" w:name="_Toc140308805"/>
      <w:bookmarkStart w:id="73" w:name="_Toc140308842"/>
      <w:bookmarkStart w:id="74" w:name="_Toc140310037"/>
      <w:bookmarkStart w:id="75" w:name="_Toc140315677"/>
      <w:bookmarkStart w:id="76" w:name="_Toc140319467"/>
      <w:bookmarkStart w:id="77" w:name="_Toc140363115"/>
      <w:r w:rsidRPr="00711CCC">
        <w:t>2.</w:t>
      </w:r>
      <w:r w:rsidR="00A8223C" w:rsidRPr="00711CCC">
        <w:t>6</w:t>
      </w:r>
      <w:r w:rsidR="00711CCC">
        <w:t xml:space="preserve"> </w:t>
      </w:r>
      <w:r w:rsidRPr="00B97409">
        <w:t>Интеграционное</w:t>
      </w:r>
      <w:r w:rsidRPr="00711CCC">
        <w:t xml:space="preserve"> тестирование</w:t>
      </w:r>
      <w:bookmarkEnd w:id="72"/>
      <w:bookmarkEnd w:id="73"/>
      <w:bookmarkEnd w:id="74"/>
      <w:bookmarkEnd w:id="75"/>
      <w:bookmarkEnd w:id="76"/>
      <w:bookmarkEnd w:id="77"/>
    </w:p>
    <w:p w14:paraId="4D27351E" w14:textId="67A9E3AC" w:rsidR="006A4576" w:rsidRDefault="006A4576" w:rsidP="006A4576">
      <w:r w:rsidRPr="006A4576">
        <w:rPr>
          <w:rFonts w:ascii="Arial" w:hAnsi="Arial" w:cs="Arial"/>
          <w:color w:val="4D5156"/>
          <w:sz w:val="27"/>
          <w:szCs w:val="27"/>
          <w:shd w:val="clear" w:color="auto" w:fill="FFFFFF"/>
        </w:rPr>
        <w:br/>
      </w:r>
      <w:r w:rsidRPr="006A4576">
        <w:rPr>
          <w:rStyle w:val="hgkelc"/>
          <w:rFonts w:ascii="Arial" w:hAnsi="Arial" w:cs="Arial"/>
          <w:color w:val="4D5156"/>
          <w:sz w:val="20"/>
          <w:szCs w:val="20"/>
          <w:shd w:val="clear" w:color="auto" w:fill="FFFFFF"/>
        </w:rPr>
        <w:t>Смысл интеграционного тестирования </w:t>
      </w:r>
      <w:r w:rsidRPr="006A4576">
        <w:rPr>
          <w:rStyle w:val="hgkelc"/>
          <w:rFonts w:ascii="Arial" w:hAnsi="Arial" w:cs="Arial"/>
          <w:color w:val="040C28"/>
          <w:sz w:val="20"/>
          <w:szCs w:val="20"/>
          <w:shd w:val="clear" w:color="auto" w:fill="FFFFFF"/>
        </w:rPr>
        <w:t>заключается в процессе тестирования интерфейсов между двумя компонентами или программными модулями для оценки того, как данные передаются между ними</w:t>
      </w:r>
      <w:r w:rsidRPr="006A4576">
        <w:rPr>
          <w:rStyle w:val="hgkelc"/>
          <w:rFonts w:ascii="Arial" w:hAnsi="Arial" w:cs="Arial"/>
          <w:color w:val="4D5156"/>
          <w:sz w:val="20"/>
          <w:szCs w:val="20"/>
          <w:shd w:val="clear" w:color="auto" w:fill="FFFFFF"/>
        </w:rPr>
        <w:t>.</w:t>
      </w:r>
    </w:p>
    <w:p w14:paraId="7B901E37" w14:textId="77777777" w:rsidR="006A4576" w:rsidRPr="006A4576" w:rsidRDefault="006A4576" w:rsidP="006A4576">
      <w:pPr>
        <w:widowControl w:val="0"/>
        <w:spacing w:line="240" w:lineRule="atLeast"/>
        <w:rPr>
          <w:rFonts w:ascii="Times New Roman" w:hAnsi="Times New Roman"/>
          <w:sz w:val="20"/>
          <w:szCs w:val="20"/>
          <w:lang w:eastAsia="en-US"/>
        </w:rPr>
      </w:pPr>
    </w:p>
    <w:p w14:paraId="742D9FF4" w14:textId="48DE41A5" w:rsidR="006A4576" w:rsidRPr="00711CCC" w:rsidRDefault="006A4576" w:rsidP="001F5293">
      <w:pPr>
        <w:pStyle w:val="af9"/>
        <w:numPr>
          <w:ilvl w:val="0"/>
          <w:numId w:val="12"/>
        </w:numPr>
        <w:shd w:val="clear" w:color="auto" w:fill="FFFFFF"/>
        <w:spacing w:before="90"/>
        <w:rPr>
          <w:rFonts w:ascii="Candara" w:hAnsi="Candara" w:cs="Arial"/>
          <w:color w:val="333333"/>
        </w:rPr>
      </w:pPr>
      <w:r w:rsidRPr="00711CCC">
        <w:rPr>
          <w:rFonts w:ascii="Candara" w:hAnsi="Candara" w:cs="Arial"/>
          <w:color w:val="333333"/>
        </w:rPr>
        <w:t>Метрики (переходы по страницам, показы элементов, клики).</w:t>
      </w:r>
    </w:p>
    <w:p w14:paraId="626A3222" w14:textId="77777777" w:rsidR="006A4576" w:rsidRDefault="006A4576" w:rsidP="006A4576">
      <w:pPr>
        <w:shd w:val="clear" w:color="auto" w:fill="FFFFFF"/>
        <w:spacing w:before="90"/>
        <w:rPr>
          <w:rFonts w:ascii="Arial" w:hAnsi="Arial" w:cs="Arial"/>
          <w:color w:val="333333"/>
        </w:rPr>
      </w:pPr>
    </w:p>
    <w:p w14:paraId="6DA57CFD" w14:textId="3EEF38EA" w:rsidR="006A4576" w:rsidRPr="00711CCC" w:rsidRDefault="006A4576" w:rsidP="00E96340">
      <w:pPr>
        <w:pStyle w:val="3"/>
        <w:rPr>
          <w:bdr w:val="none" w:sz="0" w:space="0" w:color="auto" w:frame="1"/>
        </w:rPr>
      </w:pPr>
      <w:bookmarkStart w:id="78" w:name="_Toc140308806"/>
      <w:bookmarkStart w:id="79" w:name="_Toc140308843"/>
      <w:bookmarkStart w:id="80" w:name="_Toc140310038"/>
      <w:bookmarkStart w:id="81" w:name="_Toc140315678"/>
      <w:bookmarkStart w:id="82" w:name="_Toc140319468"/>
      <w:bookmarkStart w:id="83" w:name="_Toc140363116"/>
      <w:r w:rsidRPr="00711CCC">
        <w:rPr>
          <w:bdr w:val="none" w:sz="0" w:space="0" w:color="auto" w:frame="1"/>
        </w:rPr>
        <w:t>2.</w:t>
      </w:r>
      <w:r w:rsidR="00A8223C" w:rsidRPr="00711CCC">
        <w:rPr>
          <w:bdr w:val="none" w:sz="0" w:space="0" w:color="auto" w:frame="1"/>
        </w:rPr>
        <w:t>7</w:t>
      </w:r>
      <w:r w:rsidR="00711CCC">
        <w:rPr>
          <w:bdr w:val="none" w:sz="0" w:space="0" w:color="auto" w:frame="1"/>
        </w:rPr>
        <w:t xml:space="preserve"> </w:t>
      </w:r>
      <w:r w:rsidRPr="00711CCC">
        <w:rPr>
          <w:bdr w:val="none" w:sz="0" w:space="0" w:color="auto" w:frame="1"/>
        </w:rPr>
        <w:t>Тестирование баз данных</w:t>
      </w:r>
      <w:bookmarkEnd w:id="78"/>
      <w:bookmarkEnd w:id="79"/>
      <w:bookmarkEnd w:id="80"/>
      <w:bookmarkEnd w:id="81"/>
      <w:bookmarkEnd w:id="82"/>
      <w:bookmarkEnd w:id="83"/>
    </w:p>
    <w:p w14:paraId="1C4E63C9" w14:textId="77777777" w:rsidR="006A4576" w:rsidRPr="006A4576" w:rsidRDefault="006A4576" w:rsidP="006A4576"/>
    <w:p w14:paraId="53985A2C" w14:textId="327EB0CD" w:rsidR="006A4576" w:rsidRPr="006A4576" w:rsidRDefault="006A4576" w:rsidP="006A4576">
      <w:pPr>
        <w:pStyle w:val="af6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A4576">
        <w:rPr>
          <w:rStyle w:val="af8"/>
          <w:sz w:val="20"/>
          <w:szCs w:val="20"/>
        </w:rPr>
        <w:t>В</w:t>
      </w:r>
      <w:r w:rsidRPr="006A4576">
        <w:rPr>
          <w:sz w:val="20"/>
          <w:szCs w:val="20"/>
        </w:rPr>
        <w:t xml:space="preserve">ыполнение проверки достоверности данных, проверка целостности данных, проверка производительности, связанная с базой данных, и тестирование процедур (различных запросов к базе данных) и функций в базе данных. </w:t>
      </w:r>
    </w:p>
    <w:p w14:paraId="415176EC" w14:textId="77777777" w:rsidR="006A4576" w:rsidRDefault="006A4576" w:rsidP="006A4576">
      <w:pPr>
        <w:pStyle w:val="af6"/>
        <w:shd w:val="clear" w:color="auto" w:fill="FFFFFF"/>
        <w:spacing w:before="0" w:beforeAutospacing="0" w:after="0" w:afterAutospacing="0"/>
      </w:pPr>
    </w:p>
    <w:p w14:paraId="0CE9ADCF" w14:textId="22EF2EE2" w:rsidR="006A4576" w:rsidRDefault="006A4576" w:rsidP="001F5293">
      <w:pPr>
        <w:pStyle w:val="af6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ndara" w:hAnsi="Candara"/>
        </w:rPr>
      </w:pPr>
      <w:r w:rsidRPr="006A4576">
        <w:rPr>
          <w:rFonts w:ascii="Candara" w:hAnsi="Candara"/>
        </w:rPr>
        <w:t>П</w:t>
      </w:r>
      <w:r w:rsidRPr="006A4576">
        <w:rPr>
          <w:rFonts w:ascii="Candara" w:hAnsi="Candara"/>
        </w:rPr>
        <w:t>роверк</w:t>
      </w:r>
      <w:r w:rsidRPr="006A4576">
        <w:rPr>
          <w:rFonts w:ascii="Candara" w:hAnsi="Candara"/>
        </w:rPr>
        <w:t>а</w:t>
      </w:r>
      <w:r w:rsidRPr="006A4576">
        <w:rPr>
          <w:rFonts w:ascii="Candara" w:hAnsi="Candara"/>
        </w:rPr>
        <w:t>: схем, таблицы базы данных, столбцов, ключей и индексов, хранимых процедур, триггеров (процедур, выполняющихся автоматически при определённом заданном событии на сервере), сервера базы данных, дублирования данных.</w:t>
      </w:r>
    </w:p>
    <w:p w14:paraId="3F4B36F9" w14:textId="77777777" w:rsidR="00711CCC" w:rsidRPr="00711CCC" w:rsidRDefault="00711CCC" w:rsidP="00711CCC">
      <w:pPr>
        <w:pStyle w:val="af6"/>
        <w:shd w:val="clear" w:color="auto" w:fill="FFFFFF"/>
        <w:spacing w:before="0" w:beforeAutospacing="0" w:after="0" w:afterAutospacing="0"/>
        <w:rPr>
          <w:rFonts w:ascii="Candara" w:hAnsi="Candara"/>
        </w:rPr>
      </w:pPr>
    </w:p>
    <w:p w14:paraId="15760D32" w14:textId="677CFFBE" w:rsidR="006A4576" w:rsidRPr="00711CCC" w:rsidRDefault="006A4576" w:rsidP="00E96340">
      <w:pPr>
        <w:pStyle w:val="3"/>
      </w:pPr>
      <w:bookmarkStart w:id="84" w:name="_Toc140308807"/>
      <w:bookmarkStart w:id="85" w:name="_Toc140308844"/>
      <w:bookmarkStart w:id="86" w:name="_Toc140310039"/>
      <w:bookmarkStart w:id="87" w:name="_Toc140315679"/>
      <w:bookmarkStart w:id="88" w:name="_Toc140319469"/>
      <w:bookmarkStart w:id="89" w:name="_Toc140363117"/>
      <w:r w:rsidRPr="00711CCC">
        <w:t>2.</w:t>
      </w:r>
      <w:r w:rsidR="00A8223C" w:rsidRPr="00711CCC">
        <w:t>8</w:t>
      </w:r>
      <w:r w:rsidR="00711CCC">
        <w:t xml:space="preserve"> </w:t>
      </w:r>
      <w:r w:rsidRPr="00711CCC">
        <w:t>Тестирование локализации</w:t>
      </w:r>
      <w:bookmarkEnd w:id="84"/>
      <w:bookmarkEnd w:id="85"/>
      <w:bookmarkEnd w:id="86"/>
      <w:bookmarkEnd w:id="87"/>
      <w:bookmarkEnd w:id="88"/>
      <w:bookmarkEnd w:id="89"/>
    </w:p>
    <w:p w14:paraId="30B5CE38" w14:textId="77777777" w:rsidR="006A4576" w:rsidRPr="006A4576" w:rsidRDefault="006A4576" w:rsidP="006A4576"/>
    <w:p w14:paraId="79F99C2D" w14:textId="2F291931" w:rsidR="006A4576" w:rsidRPr="006A4576" w:rsidRDefault="006A4576" w:rsidP="006A457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A4576">
        <w:rPr>
          <w:rFonts w:ascii="Arial" w:hAnsi="Arial" w:cs="Arial"/>
          <w:color w:val="040C28"/>
          <w:sz w:val="20"/>
          <w:szCs w:val="20"/>
        </w:rPr>
        <w:t>П</w:t>
      </w:r>
      <w:r w:rsidRPr="006A4576">
        <w:rPr>
          <w:rFonts w:ascii="Arial" w:hAnsi="Arial" w:cs="Arial"/>
          <w:color w:val="040C28"/>
          <w:sz w:val="20"/>
          <w:szCs w:val="20"/>
        </w:rPr>
        <w:t>роцесс проверки работы продукта в условиях конкретной локали (языка, региона, культуры), чтобы обеспечить его корректное функционирование и соответствие требованиям пользователей</w:t>
      </w:r>
      <w:r w:rsidRPr="006A4576">
        <w:rPr>
          <w:rFonts w:ascii="Arial" w:hAnsi="Arial" w:cs="Arial"/>
          <w:color w:val="202124"/>
          <w:sz w:val="20"/>
          <w:szCs w:val="20"/>
          <w:shd w:val="clear" w:color="auto" w:fill="FFFFFF"/>
        </w:rPr>
        <w:t>. Основные задачи тестирования локализации включают: проверка правильности перевода текста</w:t>
      </w:r>
    </w:p>
    <w:p w14:paraId="0EB03A75" w14:textId="77777777" w:rsidR="006A4576" w:rsidRPr="006A4576" w:rsidRDefault="006A4576" w:rsidP="006A4576">
      <w:pPr>
        <w:rPr>
          <w:rFonts w:ascii="Arial" w:hAnsi="Arial" w:cs="Arial"/>
          <w:color w:val="202124"/>
          <w:shd w:val="clear" w:color="auto" w:fill="FFFFFF"/>
        </w:rPr>
      </w:pPr>
    </w:p>
    <w:p w14:paraId="16AF031C" w14:textId="035AFB15" w:rsidR="006A4576" w:rsidRPr="00711CCC" w:rsidRDefault="006A4576" w:rsidP="001F5293">
      <w:pPr>
        <w:pStyle w:val="af9"/>
        <w:numPr>
          <w:ilvl w:val="0"/>
          <w:numId w:val="16"/>
        </w:numPr>
        <w:shd w:val="clear" w:color="auto" w:fill="FFFFFF"/>
        <w:spacing w:after="90"/>
        <w:rPr>
          <w:rFonts w:ascii="Candara" w:hAnsi="Candara" w:cs="Arial"/>
          <w:color w:val="333333"/>
        </w:rPr>
      </w:pPr>
      <w:r w:rsidRPr="00711CCC">
        <w:rPr>
          <w:rFonts w:ascii="Candara" w:hAnsi="Candara" w:cs="Arial"/>
          <w:color w:val="333333"/>
        </w:rPr>
        <w:t xml:space="preserve"> </w:t>
      </w:r>
      <w:r w:rsidRPr="00711CCC">
        <w:rPr>
          <w:rFonts w:ascii="Candara" w:hAnsi="Candara" w:cs="Arial"/>
          <w:color w:val="333333"/>
        </w:rPr>
        <w:t xml:space="preserve">Дата и время. </w:t>
      </w:r>
    </w:p>
    <w:p w14:paraId="06BED39A" w14:textId="545F1092" w:rsidR="006A4576" w:rsidRPr="00711CCC" w:rsidRDefault="006A4576" w:rsidP="001F5293">
      <w:pPr>
        <w:pStyle w:val="af9"/>
        <w:numPr>
          <w:ilvl w:val="0"/>
          <w:numId w:val="16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711CCC">
        <w:rPr>
          <w:rFonts w:ascii="Candara" w:hAnsi="Candara" w:cs="Arial"/>
          <w:color w:val="333333"/>
        </w:rPr>
        <w:lastRenderedPageBreak/>
        <w:t xml:space="preserve"> </w:t>
      </w:r>
      <w:r w:rsidRPr="00711CCC">
        <w:rPr>
          <w:rFonts w:ascii="Candara" w:hAnsi="Candara" w:cs="Arial"/>
          <w:color w:val="333333"/>
        </w:rPr>
        <w:t>Смена языка и проверка перевода всех элементов WEB приложения исходя из выбранного языка</w:t>
      </w:r>
      <w:r w:rsidRPr="00711CCC">
        <w:rPr>
          <w:rFonts w:ascii="Candara" w:hAnsi="Candara" w:cs="Arial"/>
          <w:color w:val="333333"/>
        </w:rPr>
        <w:t>.</w:t>
      </w:r>
    </w:p>
    <w:p w14:paraId="0DD77C1B" w14:textId="1EC0C19F" w:rsidR="006A4576" w:rsidRPr="006A4576" w:rsidRDefault="006A4576" w:rsidP="006A4576">
      <w:pPr>
        <w:rPr>
          <w:rFonts w:ascii="Arial" w:hAnsi="Arial" w:cs="Arial"/>
          <w:color w:val="202124"/>
          <w:shd w:val="clear" w:color="auto" w:fill="FFFFFF"/>
        </w:rPr>
      </w:pPr>
    </w:p>
    <w:p w14:paraId="63D0B1DF" w14:textId="5664F61B" w:rsidR="006A4576" w:rsidRDefault="006A4576" w:rsidP="00E96340">
      <w:pPr>
        <w:pStyle w:val="3"/>
        <w:rPr>
          <w:shd w:val="clear" w:color="auto" w:fill="FFFFFF"/>
        </w:rPr>
      </w:pPr>
      <w:bookmarkStart w:id="90" w:name="_Toc140308808"/>
      <w:bookmarkStart w:id="91" w:name="_Toc140308845"/>
      <w:bookmarkStart w:id="92" w:name="_Toc140310040"/>
      <w:bookmarkStart w:id="93" w:name="_Toc140315680"/>
      <w:bookmarkStart w:id="94" w:name="_Toc140319470"/>
      <w:bookmarkStart w:id="95" w:name="_Toc140363118"/>
      <w:r w:rsidRPr="00F30AAA">
        <w:rPr>
          <w:shd w:val="clear" w:color="auto" w:fill="FFFFFF"/>
        </w:rPr>
        <w:t>2.</w:t>
      </w:r>
      <w:r w:rsidR="00A8223C" w:rsidRPr="00F30AAA">
        <w:rPr>
          <w:shd w:val="clear" w:color="auto" w:fill="FFFFFF"/>
        </w:rPr>
        <w:t>9</w:t>
      </w:r>
      <w:r w:rsidR="00F30AAA" w:rsidRPr="00F30AAA">
        <w:rPr>
          <w:shd w:val="clear" w:color="auto" w:fill="FFFFFF"/>
        </w:rPr>
        <w:t xml:space="preserve"> </w:t>
      </w:r>
      <w:r w:rsidRPr="00F30AAA">
        <w:rPr>
          <w:shd w:val="clear" w:color="auto" w:fill="FFFFFF"/>
        </w:rPr>
        <w:t>Функциональное</w:t>
      </w:r>
      <w:r w:rsidRPr="00F30AAA">
        <w:rPr>
          <w:shd w:val="clear" w:color="auto" w:fill="FFFFFF"/>
        </w:rPr>
        <w:t xml:space="preserve"> тестирование</w:t>
      </w:r>
      <w:bookmarkEnd w:id="90"/>
      <w:bookmarkEnd w:id="91"/>
      <w:bookmarkEnd w:id="92"/>
      <w:bookmarkEnd w:id="93"/>
      <w:bookmarkEnd w:id="94"/>
      <w:bookmarkEnd w:id="95"/>
    </w:p>
    <w:p w14:paraId="7A424358" w14:textId="77777777" w:rsidR="00F30AAA" w:rsidRPr="00F30AAA" w:rsidRDefault="00F30AAA" w:rsidP="00F30AAA"/>
    <w:p w14:paraId="77750608" w14:textId="629B3815" w:rsidR="006A4576" w:rsidRPr="00F30AAA" w:rsidRDefault="006A4576" w:rsidP="006A4576">
      <w:pPr>
        <w:rPr>
          <w:rFonts w:ascii="Times New Roman" w:hAnsi="Times New Roman"/>
          <w:sz w:val="20"/>
          <w:szCs w:val="20"/>
        </w:rPr>
      </w:pPr>
      <w:r w:rsidRPr="00F30AAA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Проверка</w:t>
      </w:r>
      <w:r w:rsidRPr="00F30AA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соответств</w:t>
      </w:r>
      <w:r w:rsidRPr="00F30AAA">
        <w:rPr>
          <w:rFonts w:ascii="Arial" w:hAnsi="Arial" w:cs="Arial"/>
          <w:color w:val="333333"/>
          <w:sz w:val="20"/>
          <w:szCs w:val="20"/>
          <w:shd w:val="clear" w:color="auto" w:fill="FFFFFF"/>
        </w:rPr>
        <w:t>ия</w:t>
      </w:r>
      <w:r w:rsidRPr="00F30AA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нужной функциональной спецификации, упомянутой в документации по разработке.</w:t>
      </w:r>
    </w:p>
    <w:p w14:paraId="5F7551BF" w14:textId="77777777" w:rsidR="006A4576" w:rsidRDefault="006A4576" w:rsidP="006A4576">
      <w:pPr>
        <w:rPr>
          <w:rFonts w:ascii="Times New Roman" w:hAnsi="Times New Roman"/>
        </w:rPr>
      </w:pPr>
      <w:r>
        <w:rPr>
          <w:rFonts w:ascii="Arial" w:hAnsi="Arial" w:cs="Arial"/>
          <w:color w:val="333333"/>
        </w:rPr>
        <w:br/>
      </w:r>
    </w:p>
    <w:p w14:paraId="32CDFB82" w14:textId="173EA14E" w:rsidR="006A4576" w:rsidRPr="006A4576" w:rsidRDefault="006A4576" w:rsidP="006A4576">
      <w:pPr>
        <w:shd w:val="clear" w:color="auto" w:fill="FFFFFF"/>
        <w:spacing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1.</w:t>
      </w:r>
      <w:proofErr w:type="spellStart"/>
      <w:r w:rsidRPr="006A4576">
        <w:rPr>
          <w:rFonts w:ascii="Candara" w:hAnsi="Candara" w:cs="Arial"/>
          <w:color w:val="333333"/>
        </w:rPr>
        <w:t>Тестирование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форм</w:t>
      </w:r>
      <w:proofErr w:type="spellEnd"/>
      <w:r w:rsidRPr="006A4576">
        <w:rPr>
          <w:rFonts w:ascii="Candara" w:hAnsi="Candara" w:cs="Arial"/>
          <w:color w:val="333333"/>
        </w:rPr>
        <w:br/>
      </w:r>
    </w:p>
    <w:p w14:paraId="23366C04" w14:textId="77777777" w:rsidR="006A4576" w:rsidRPr="006A4576" w:rsidRDefault="006A4576" w:rsidP="001F5293">
      <w:pPr>
        <w:numPr>
          <w:ilvl w:val="1"/>
          <w:numId w:val="4"/>
        </w:numPr>
        <w:shd w:val="clear" w:color="auto" w:fill="FFFFFF"/>
        <w:spacing w:after="90"/>
        <w:rPr>
          <w:rFonts w:ascii="Candara" w:hAnsi="Candara" w:cs="Arial"/>
          <w:color w:val="333333"/>
        </w:rPr>
      </w:pPr>
      <w:proofErr w:type="spellStart"/>
      <w:r w:rsidRPr="006A4576">
        <w:rPr>
          <w:rFonts w:ascii="Candara" w:hAnsi="Candara" w:cs="Arial"/>
          <w:color w:val="333333"/>
        </w:rPr>
        <w:t>Регистрация</w:t>
      </w:r>
      <w:proofErr w:type="spellEnd"/>
      <w:r w:rsidRPr="006A4576">
        <w:rPr>
          <w:rFonts w:ascii="Candara" w:hAnsi="Candara" w:cs="Arial"/>
          <w:color w:val="333333"/>
        </w:rPr>
        <w:br/>
      </w:r>
      <w:r w:rsidRPr="006A4576">
        <w:rPr>
          <w:rFonts w:ascii="Candara" w:hAnsi="Candara" w:cs="Arial"/>
          <w:color w:val="333333"/>
        </w:rPr>
        <w:br/>
      </w:r>
    </w:p>
    <w:p w14:paraId="79DA9B5C" w14:textId="77777777" w:rsidR="006A4576" w:rsidRPr="006A4576" w:rsidRDefault="006A4576" w:rsidP="001F5293">
      <w:pPr>
        <w:numPr>
          <w:ilvl w:val="2"/>
          <w:numId w:val="4"/>
        </w:numPr>
        <w:shd w:val="clear" w:color="auto" w:fill="FFFFFF"/>
        <w:spacing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Пользователь с данными существует в системе.</w:t>
      </w:r>
    </w:p>
    <w:p w14:paraId="52870451" w14:textId="77777777" w:rsidR="006A4576" w:rsidRPr="006A4576" w:rsidRDefault="006A4576" w:rsidP="001F5293">
      <w:pPr>
        <w:numPr>
          <w:ilvl w:val="2"/>
          <w:numId w:val="4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Пользователь с данными не существует в системе.</w:t>
      </w:r>
    </w:p>
    <w:p w14:paraId="20BD86D9" w14:textId="77777777" w:rsidR="006A4576" w:rsidRPr="006A4576" w:rsidRDefault="006A4576" w:rsidP="001F5293">
      <w:pPr>
        <w:numPr>
          <w:ilvl w:val="2"/>
          <w:numId w:val="4"/>
        </w:numPr>
        <w:shd w:val="clear" w:color="auto" w:fill="FFFFFF"/>
        <w:spacing w:before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Пользователь, заблокированный в системе, не может пройти повторную регистрацию.</w:t>
      </w:r>
    </w:p>
    <w:p w14:paraId="21EAEA22" w14:textId="77777777" w:rsidR="006A4576" w:rsidRPr="006A4576" w:rsidRDefault="006A4576" w:rsidP="006A4576">
      <w:pPr>
        <w:shd w:val="clear" w:color="auto" w:fill="FFFFFF"/>
        <w:ind w:left="1440"/>
        <w:rPr>
          <w:rFonts w:ascii="Candara" w:hAnsi="Candara" w:cs="Arial"/>
          <w:color w:val="333333"/>
        </w:rPr>
      </w:pPr>
    </w:p>
    <w:p w14:paraId="4C24CFC6" w14:textId="70CC6BB7" w:rsidR="006A4576" w:rsidRPr="006A4576" w:rsidRDefault="006A4576" w:rsidP="001F5293">
      <w:pPr>
        <w:numPr>
          <w:ilvl w:val="1"/>
          <w:numId w:val="4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proofErr w:type="spellStart"/>
      <w:r w:rsidRPr="006A4576">
        <w:rPr>
          <w:rFonts w:ascii="Candara" w:hAnsi="Candara" w:cs="Arial"/>
          <w:color w:val="333333"/>
        </w:rPr>
        <w:t>Авторизация</w:t>
      </w:r>
      <w:proofErr w:type="spellEnd"/>
      <w:r w:rsidRPr="006A4576">
        <w:rPr>
          <w:rFonts w:ascii="Candara" w:hAnsi="Candara" w:cs="Arial"/>
          <w:color w:val="333333"/>
        </w:rPr>
        <w:br/>
      </w:r>
    </w:p>
    <w:p w14:paraId="3B43CC53" w14:textId="77777777" w:rsidR="006A4576" w:rsidRPr="006A4576" w:rsidRDefault="006A4576" w:rsidP="001F5293">
      <w:pPr>
        <w:numPr>
          <w:ilvl w:val="2"/>
          <w:numId w:val="4"/>
        </w:numPr>
        <w:shd w:val="clear" w:color="auto" w:fill="FFFFFF"/>
        <w:spacing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Пользователь существует в системе с введенным логином и паролем.</w:t>
      </w:r>
    </w:p>
    <w:p w14:paraId="33026D7C" w14:textId="77777777" w:rsidR="006A4576" w:rsidRPr="006A4576" w:rsidRDefault="006A4576" w:rsidP="001F5293">
      <w:pPr>
        <w:numPr>
          <w:ilvl w:val="2"/>
          <w:numId w:val="4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Пользователь с введенным логином не существует в системе.</w:t>
      </w:r>
    </w:p>
    <w:p w14:paraId="7F2F0602" w14:textId="77777777" w:rsidR="006A4576" w:rsidRPr="006A4576" w:rsidRDefault="006A4576" w:rsidP="001F5293">
      <w:pPr>
        <w:numPr>
          <w:ilvl w:val="2"/>
          <w:numId w:val="4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Пользователь с введенным логином существует в системе, но пароль неверный.</w:t>
      </w:r>
    </w:p>
    <w:p w14:paraId="4A06845F" w14:textId="77777777" w:rsidR="006A4576" w:rsidRPr="006A4576" w:rsidRDefault="006A4576" w:rsidP="001F5293">
      <w:pPr>
        <w:numPr>
          <w:ilvl w:val="2"/>
          <w:numId w:val="4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Пользователь с введенным логином и паролем существует в системе, но заблокирован модерацией (страница заморожена).</w:t>
      </w:r>
    </w:p>
    <w:p w14:paraId="7710FDE9" w14:textId="77777777" w:rsidR="006A4576" w:rsidRPr="006A4576" w:rsidRDefault="006A4576" w:rsidP="001F5293">
      <w:pPr>
        <w:numPr>
          <w:ilvl w:val="2"/>
          <w:numId w:val="4"/>
        </w:numPr>
        <w:shd w:val="clear" w:color="auto" w:fill="FFFFFF"/>
        <w:spacing w:before="90"/>
        <w:rPr>
          <w:rFonts w:ascii="Candara" w:hAnsi="Candara" w:cs="Arial"/>
          <w:color w:val="333333"/>
        </w:rPr>
      </w:pPr>
      <w:proofErr w:type="spellStart"/>
      <w:r w:rsidRPr="006A4576">
        <w:rPr>
          <w:rFonts w:ascii="Candara" w:hAnsi="Candara" w:cs="Arial"/>
          <w:color w:val="333333"/>
        </w:rPr>
        <w:t>Валидация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полей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ввода</w:t>
      </w:r>
      <w:proofErr w:type="spellEnd"/>
      <w:r w:rsidRPr="006A4576">
        <w:rPr>
          <w:rFonts w:ascii="Candara" w:hAnsi="Candara" w:cs="Arial"/>
          <w:color w:val="333333"/>
        </w:rPr>
        <w:t>.</w:t>
      </w:r>
    </w:p>
    <w:p w14:paraId="61E9C5D5" w14:textId="77777777" w:rsidR="006A4576" w:rsidRPr="006A4576" w:rsidRDefault="006A4576" w:rsidP="006A4576">
      <w:pPr>
        <w:shd w:val="clear" w:color="auto" w:fill="FFFFFF"/>
        <w:ind w:left="1440"/>
        <w:rPr>
          <w:rFonts w:ascii="Candara" w:hAnsi="Candara" w:cs="Arial"/>
          <w:color w:val="333333"/>
        </w:rPr>
      </w:pPr>
    </w:p>
    <w:p w14:paraId="605775B0" w14:textId="12159783" w:rsidR="006A4576" w:rsidRPr="006A4576" w:rsidRDefault="00F30AAA" w:rsidP="001F5293">
      <w:pPr>
        <w:numPr>
          <w:ilvl w:val="1"/>
          <w:numId w:val="4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>
        <w:rPr>
          <w:rFonts w:ascii="Candara" w:hAnsi="Candara" w:cs="Arial"/>
          <w:color w:val="333333"/>
        </w:rPr>
        <w:t>В</w:t>
      </w:r>
      <w:r w:rsidR="006A4576" w:rsidRPr="006A4576">
        <w:rPr>
          <w:rFonts w:ascii="Candara" w:hAnsi="Candara" w:cs="Arial"/>
          <w:color w:val="333333"/>
        </w:rPr>
        <w:t>алидаци</w:t>
      </w:r>
      <w:r>
        <w:rPr>
          <w:rFonts w:ascii="Candara" w:hAnsi="Candara" w:cs="Arial"/>
          <w:color w:val="333333"/>
        </w:rPr>
        <w:t>я</w:t>
      </w:r>
      <w:r w:rsidR="006A4576" w:rsidRPr="006A4576">
        <w:rPr>
          <w:rFonts w:ascii="Candara" w:hAnsi="Candara" w:cs="Arial"/>
          <w:color w:val="333333"/>
        </w:rPr>
        <w:t xml:space="preserve"> всех обязательных полей</w:t>
      </w:r>
      <w:r w:rsidR="006A4576" w:rsidRPr="006A4576">
        <w:rPr>
          <w:rFonts w:ascii="Candara" w:hAnsi="Candara" w:cs="Arial"/>
          <w:color w:val="333333"/>
        </w:rPr>
        <w:br/>
      </w:r>
      <w:r w:rsidR="006A4576" w:rsidRPr="006A4576">
        <w:rPr>
          <w:rFonts w:ascii="Candara" w:hAnsi="Candara" w:cs="Arial"/>
          <w:color w:val="333333"/>
        </w:rPr>
        <w:br/>
      </w:r>
    </w:p>
    <w:p w14:paraId="164ABDB4" w14:textId="77777777" w:rsidR="006A4576" w:rsidRPr="006A4576" w:rsidRDefault="006A4576" w:rsidP="001F5293">
      <w:pPr>
        <w:numPr>
          <w:ilvl w:val="2"/>
          <w:numId w:val="4"/>
        </w:numPr>
        <w:shd w:val="clear" w:color="auto" w:fill="FFFFFF"/>
        <w:spacing w:after="90"/>
        <w:rPr>
          <w:rFonts w:ascii="Candara" w:hAnsi="Candara" w:cs="Arial"/>
          <w:color w:val="333333"/>
        </w:rPr>
      </w:pPr>
      <w:proofErr w:type="spellStart"/>
      <w:r w:rsidRPr="006A4576">
        <w:rPr>
          <w:rFonts w:ascii="Candara" w:hAnsi="Candara" w:cs="Arial"/>
          <w:color w:val="333333"/>
        </w:rPr>
        <w:t>Максимальная</w:t>
      </w:r>
      <w:proofErr w:type="spellEnd"/>
      <w:r w:rsidRPr="006A4576">
        <w:rPr>
          <w:rFonts w:ascii="Candara" w:hAnsi="Candara" w:cs="Arial"/>
          <w:color w:val="333333"/>
        </w:rPr>
        <w:t xml:space="preserve"> и </w:t>
      </w:r>
      <w:proofErr w:type="spellStart"/>
      <w:r w:rsidRPr="006A4576">
        <w:rPr>
          <w:rFonts w:ascii="Candara" w:hAnsi="Candara" w:cs="Arial"/>
          <w:color w:val="333333"/>
        </w:rPr>
        <w:t>минимальная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длина</w:t>
      </w:r>
      <w:proofErr w:type="spellEnd"/>
      <w:r w:rsidRPr="006A4576">
        <w:rPr>
          <w:rFonts w:ascii="Candara" w:hAnsi="Candara" w:cs="Arial"/>
          <w:color w:val="333333"/>
        </w:rPr>
        <w:t>.</w:t>
      </w:r>
    </w:p>
    <w:p w14:paraId="4C5C50EC" w14:textId="77777777" w:rsidR="006A4576" w:rsidRPr="006A4576" w:rsidRDefault="006A4576" w:rsidP="001F5293">
      <w:pPr>
        <w:numPr>
          <w:ilvl w:val="2"/>
          <w:numId w:val="4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proofErr w:type="spellStart"/>
      <w:r w:rsidRPr="006A4576">
        <w:rPr>
          <w:rFonts w:ascii="Candara" w:hAnsi="Candara" w:cs="Arial"/>
          <w:color w:val="333333"/>
        </w:rPr>
        <w:t>Диапазон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допустимых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символов</w:t>
      </w:r>
      <w:proofErr w:type="spellEnd"/>
      <w:r w:rsidRPr="006A4576">
        <w:rPr>
          <w:rFonts w:ascii="Candara" w:hAnsi="Candara" w:cs="Arial"/>
          <w:color w:val="333333"/>
        </w:rPr>
        <w:t xml:space="preserve">, </w:t>
      </w:r>
      <w:proofErr w:type="spellStart"/>
      <w:r w:rsidRPr="006A4576">
        <w:rPr>
          <w:rFonts w:ascii="Candara" w:hAnsi="Candara" w:cs="Arial"/>
          <w:color w:val="333333"/>
        </w:rPr>
        <w:t>спецсимволы</w:t>
      </w:r>
      <w:proofErr w:type="spellEnd"/>
      <w:r w:rsidRPr="006A4576">
        <w:rPr>
          <w:rFonts w:ascii="Candara" w:hAnsi="Candara" w:cs="Arial"/>
          <w:color w:val="333333"/>
        </w:rPr>
        <w:t>.</w:t>
      </w:r>
    </w:p>
    <w:p w14:paraId="0C993FDC" w14:textId="77777777" w:rsidR="006A4576" w:rsidRPr="006A4576" w:rsidRDefault="006A4576" w:rsidP="001F5293">
      <w:pPr>
        <w:numPr>
          <w:ilvl w:val="2"/>
          <w:numId w:val="4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proofErr w:type="spellStart"/>
      <w:r w:rsidRPr="006A4576">
        <w:rPr>
          <w:rFonts w:ascii="Candara" w:hAnsi="Candara" w:cs="Arial"/>
          <w:color w:val="333333"/>
        </w:rPr>
        <w:t>Обязательность</w:t>
      </w:r>
      <w:proofErr w:type="spellEnd"/>
      <w:r w:rsidRPr="006A4576">
        <w:rPr>
          <w:rFonts w:ascii="Candara" w:hAnsi="Candara" w:cs="Arial"/>
          <w:color w:val="333333"/>
        </w:rPr>
        <w:t xml:space="preserve"> к </w:t>
      </w:r>
      <w:proofErr w:type="spellStart"/>
      <w:r w:rsidRPr="006A4576">
        <w:rPr>
          <w:rFonts w:ascii="Candara" w:hAnsi="Candara" w:cs="Arial"/>
          <w:color w:val="333333"/>
        </w:rPr>
        <w:t>заполнению</w:t>
      </w:r>
      <w:proofErr w:type="spellEnd"/>
      <w:r w:rsidRPr="006A4576">
        <w:rPr>
          <w:rFonts w:ascii="Candara" w:hAnsi="Candara" w:cs="Arial"/>
          <w:color w:val="333333"/>
        </w:rPr>
        <w:t>.</w:t>
      </w:r>
    </w:p>
    <w:p w14:paraId="6E339164" w14:textId="028BAB79" w:rsidR="006A4576" w:rsidRPr="006A4576" w:rsidRDefault="00F30AAA" w:rsidP="001F5293">
      <w:pPr>
        <w:numPr>
          <w:ilvl w:val="2"/>
          <w:numId w:val="4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>
        <w:rPr>
          <w:rFonts w:ascii="Candara" w:hAnsi="Candara" w:cs="Arial"/>
          <w:color w:val="333333"/>
        </w:rPr>
        <w:lastRenderedPageBreak/>
        <w:t>А</w:t>
      </w:r>
      <w:r w:rsidR="006A4576" w:rsidRPr="006A4576">
        <w:rPr>
          <w:rFonts w:ascii="Candara" w:hAnsi="Candara" w:cs="Arial"/>
          <w:color w:val="333333"/>
        </w:rPr>
        <w:t>стериск (знак звездочки) отображается у всех обязательных полей.</w:t>
      </w:r>
    </w:p>
    <w:p w14:paraId="4B5DAB8E" w14:textId="32EDE40D" w:rsidR="006A4576" w:rsidRPr="006A4576" w:rsidRDefault="00F30AAA" w:rsidP="001F5293">
      <w:pPr>
        <w:numPr>
          <w:ilvl w:val="2"/>
          <w:numId w:val="4"/>
        </w:numPr>
        <w:shd w:val="clear" w:color="auto" w:fill="FFFFFF"/>
        <w:spacing w:before="90"/>
        <w:rPr>
          <w:rFonts w:ascii="Candara" w:hAnsi="Candara" w:cs="Arial"/>
          <w:color w:val="333333"/>
        </w:rPr>
      </w:pPr>
      <w:r>
        <w:rPr>
          <w:rFonts w:ascii="Candara" w:hAnsi="Candara" w:cs="Arial"/>
          <w:color w:val="333333"/>
        </w:rPr>
        <w:t>С</w:t>
      </w:r>
      <w:r w:rsidR="006A4576" w:rsidRPr="006A4576">
        <w:rPr>
          <w:rFonts w:ascii="Candara" w:hAnsi="Candara" w:cs="Arial"/>
          <w:color w:val="333333"/>
        </w:rPr>
        <w:t>истема не отображает окно ошибки при незаполненных необязательных полях.</w:t>
      </w:r>
    </w:p>
    <w:p w14:paraId="638B34BC" w14:textId="77777777" w:rsidR="006A4576" w:rsidRPr="006A4576" w:rsidRDefault="006A4576" w:rsidP="006A4576">
      <w:pPr>
        <w:shd w:val="clear" w:color="auto" w:fill="FFFFFF"/>
        <w:ind w:left="1440"/>
        <w:rPr>
          <w:rFonts w:ascii="Candara" w:hAnsi="Candara" w:cs="Arial"/>
          <w:color w:val="333333"/>
        </w:rPr>
      </w:pPr>
    </w:p>
    <w:p w14:paraId="6E72FB71" w14:textId="77777777" w:rsidR="006A4576" w:rsidRPr="006A4576" w:rsidRDefault="006A4576" w:rsidP="001F5293">
      <w:pPr>
        <w:numPr>
          <w:ilvl w:val="1"/>
          <w:numId w:val="4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proofErr w:type="spellStart"/>
      <w:r w:rsidRPr="006A4576">
        <w:rPr>
          <w:rFonts w:ascii="Candara" w:hAnsi="Candara" w:cs="Arial"/>
          <w:color w:val="333333"/>
        </w:rPr>
        <w:t>Формы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обратной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связи</w:t>
      </w:r>
      <w:proofErr w:type="spellEnd"/>
    </w:p>
    <w:p w14:paraId="4C251483" w14:textId="77777777" w:rsidR="006A4576" w:rsidRPr="006A4576" w:rsidRDefault="006A4576" w:rsidP="001F5293">
      <w:pPr>
        <w:numPr>
          <w:ilvl w:val="1"/>
          <w:numId w:val="4"/>
        </w:numPr>
        <w:shd w:val="clear" w:color="auto" w:fill="FFFFFF"/>
        <w:spacing w:before="90"/>
        <w:rPr>
          <w:rFonts w:ascii="Candara" w:hAnsi="Candara" w:cs="Arial"/>
          <w:color w:val="333333"/>
        </w:rPr>
      </w:pPr>
      <w:proofErr w:type="spellStart"/>
      <w:r w:rsidRPr="006A4576">
        <w:rPr>
          <w:rFonts w:ascii="Candara" w:hAnsi="Candara" w:cs="Arial"/>
          <w:color w:val="333333"/>
        </w:rPr>
        <w:t>Ссылки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на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пользовательские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соглашения</w:t>
      </w:r>
      <w:proofErr w:type="spellEnd"/>
    </w:p>
    <w:p w14:paraId="4590C62C" w14:textId="77777777" w:rsidR="006A4576" w:rsidRPr="006A4576" w:rsidRDefault="006A4576" w:rsidP="006A4576">
      <w:pPr>
        <w:shd w:val="clear" w:color="auto" w:fill="FFFFFF"/>
        <w:ind w:left="720"/>
        <w:rPr>
          <w:rFonts w:ascii="Candara" w:hAnsi="Candara" w:cs="Arial"/>
          <w:color w:val="333333"/>
        </w:rPr>
      </w:pPr>
    </w:p>
    <w:p w14:paraId="5E0F64FE" w14:textId="2D814036" w:rsidR="006A4576" w:rsidRPr="006A4576" w:rsidRDefault="006A4576" w:rsidP="006A4576">
      <w:p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2.</w:t>
      </w:r>
      <w:proofErr w:type="spellStart"/>
      <w:r w:rsidRPr="006A4576">
        <w:rPr>
          <w:rFonts w:ascii="Candara" w:hAnsi="Candara" w:cs="Arial"/>
          <w:color w:val="333333"/>
        </w:rPr>
        <w:t>Поиск</w:t>
      </w:r>
      <w:proofErr w:type="spellEnd"/>
      <w:r w:rsidRPr="006A4576">
        <w:rPr>
          <w:rFonts w:ascii="Candara" w:hAnsi="Candara" w:cs="Arial"/>
          <w:color w:val="333333"/>
        </w:rPr>
        <w:br/>
      </w:r>
      <w:r w:rsidRPr="006A4576">
        <w:rPr>
          <w:rFonts w:ascii="Candara" w:hAnsi="Candara" w:cs="Arial"/>
          <w:color w:val="333333"/>
        </w:rPr>
        <w:br/>
      </w:r>
    </w:p>
    <w:p w14:paraId="0FA24A67" w14:textId="77777777" w:rsidR="006A4576" w:rsidRPr="00F30AAA" w:rsidRDefault="006A4576" w:rsidP="001F5293">
      <w:pPr>
        <w:pStyle w:val="af9"/>
        <w:numPr>
          <w:ilvl w:val="0"/>
          <w:numId w:val="17"/>
        </w:numPr>
        <w:shd w:val="clear" w:color="auto" w:fill="FFFFFF"/>
        <w:spacing w:after="90"/>
        <w:rPr>
          <w:rFonts w:ascii="Candara" w:hAnsi="Candara" w:cs="Arial"/>
          <w:color w:val="333333"/>
        </w:rPr>
      </w:pPr>
      <w:proofErr w:type="spellStart"/>
      <w:r w:rsidRPr="00F30AAA">
        <w:rPr>
          <w:rFonts w:ascii="Candara" w:hAnsi="Candara" w:cs="Arial"/>
          <w:color w:val="333333"/>
        </w:rPr>
        <w:t>Результаты</w:t>
      </w:r>
      <w:proofErr w:type="spellEnd"/>
      <w:r w:rsidRPr="00F30AAA">
        <w:rPr>
          <w:rFonts w:ascii="Candara" w:hAnsi="Candara" w:cs="Arial"/>
          <w:color w:val="333333"/>
        </w:rPr>
        <w:t xml:space="preserve"> </w:t>
      </w:r>
      <w:proofErr w:type="spellStart"/>
      <w:r w:rsidRPr="00F30AAA">
        <w:rPr>
          <w:rFonts w:ascii="Candara" w:hAnsi="Candara" w:cs="Arial"/>
          <w:color w:val="333333"/>
        </w:rPr>
        <w:t>существуют</w:t>
      </w:r>
      <w:proofErr w:type="spellEnd"/>
      <w:r w:rsidRPr="00F30AAA">
        <w:rPr>
          <w:rFonts w:ascii="Candara" w:hAnsi="Candara" w:cs="Arial"/>
          <w:color w:val="333333"/>
        </w:rPr>
        <w:t>/</w:t>
      </w:r>
      <w:proofErr w:type="spellStart"/>
      <w:r w:rsidRPr="00F30AAA">
        <w:rPr>
          <w:rFonts w:ascii="Candara" w:hAnsi="Candara" w:cs="Arial"/>
          <w:color w:val="333333"/>
        </w:rPr>
        <w:t>не</w:t>
      </w:r>
      <w:proofErr w:type="spellEnd"/>
      <w:r w:rsidRPr="00F30AAA">
        <w:rPr>
          <w:rFonts w:ascii="Candara" w:hAnsi="Candara" w:cs="Arial"/>
          <w:color w:val="333333"/>
        </w:rPr>
        <w:t xml:space="preserve"> </w:t>
      </w:r>
      <w:proofErr w:type="spellStart"/>
      <w:r w:rsidRPr="00F30AAA">
        <w:rPr>
          <w:rFonts w:ascii="Candara" w:hAnsi="Candara" w:cs="Arial"/>
          <w:color w:val="333333"/>
        </w:rPr>
        <w:t>существуют</w:t>
      </w:r>
      <w:proofErr w:type="spellEnd"/>
      <w:r w:rsidRPr="00F30AAA">
        <w:rPr>
          <w:rFonts w:ascii="Candara" w:hAnsi="Candara" w:cs="Arial"/>
          <w:color w:val="333333"/>
        </w:rPr>
        <w:t>.</w:t>
      </w:r>
    </w:p>
    <w:p w14:paraId="600D1AFF" w14:textId="77777777" w:rsidR="006A4576" w:rsidRPr="00F30AAA" w:rsidRDefault="006A4576" w:rsidP="001F5293">
      <w:pPr>
        <w:pStyle w:val="af9"/>
        <w:numPr>
          <w:ilvl w:val="0"/>
          <w:numId w:val="17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F30AAA">
        <w:rPr>
          <w:rFonts w:ascii="Candara" w:hAnsi="Candara" w:cs="Arial"/>
          <w:color w:val="333333"/>
        </w:rPr>
        <w:t>Корректное сообщение о пустом результате.</w:t>
      </w:r>
    </w:p>
    <w:p w14:paraId="00347023" w14:textId="79FF0572" w:rsidR="00835C47" w:rsidRPr="00835C47" w:rsidRDefault="006A4576" w:rsidP="001F5293">
      <w:pPr>
        <w:pStyle w:val="af9"/>
        <w:numPr>
          <w:ilvl w:val="0"/>
          <w:numId w:val="17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F30AAA">
        <w:rPr>
          <w:rFonts w:ascii="Candara" w:hAnsi="Candara" w:cs="Arial"/>
          <w:color w:val="333333"/>
        </w:rPr>
        <w:t>Пустой поисковой запрос.</w:t>
      </w:r>
    </w:p>
    <w:p w14:paraId="0FA97B6C" w14:textId="77777777" w:rsidR="006A4576" w:rsidRPr="00F30AAA" w:rsidRDefault="006A4576" w:rsidP="001F5293">
      <w:pPr>
        <w:pStyle w:val="af9"/>
        <w:numPr>
          <w:ilvl w:val="0"/>
          <w:numId w:val="17"/>
        </w:numPr>
        <w:shd w:val="clear" w:color="auto" w:fill="FFFFFF"/>
        <w:spacing w:before="90"/>
        <w:rPr>
          <w:rFonts w:ascii="Candara" w:hAnsi="Candara" w:cs="Arial"/>
          <w:color w:val="333333"/>
        </w:rPr>
      </w:pPr>
      <w:proofErr w:type="spellStart"/>
      <w:r w:rsidRPr="00F30AAA">
        <w:rPr>
          <w:rFonts w:ascii="Candara" w:hAnsi="Candara" w:cs="Arial"/>
          <w:color w:val="333333"/>
        </w:rPr>
        <w:t>Поиск</w:t>
      </w:r>
      <w:proofErr w:type="spellEnd"/>
      <w:r w:rsidRPr="00F30AAA">
        <w:rPr>
          <w:rFonts w:ascii="Candara" w:hAnsi="Candara" w:cs="Arial"/>
          <w:color w:val="333333"/>
        </w:rPr>
        <w:t xml:space="preserve"> </w:t>
      </w:r>
      <w:proofErr w:type="spellStart"/>
      <w:r w:rsidRPr="00F30AAA">
        <w:rPr>
          <w:rFonts w:ascii="Candara" w:hAnsi="Candara" w:cs="Arial"/>
          <w:color w:val="333333"/>
        </w:rPr>
        <w:t>по</w:t>
      </w:r>
      <w:proofErr w:type="spellEnd"/>
      <w:r w:rsidRPr="00F30AAA">
        <w:rPr>
          <w:rFonts w:ascii="Candara" w:hAnsi="Candara" w:cs="Arial"/>
          <w:color w:val="333333"/>
        </w:rPr>
        <w:t xml:space="preserve"> </w:t>
      </w:r>
      <w:proofErr w:type="spellStart"/>
      <w:r w:rsidRPr="00F30AAA">
        <w:rPr>
          <w:rFonts w:ascii="Candara" w:hAnsi="Candara" w:cs="Arial"/>
          <w:color w:val="333333"/>
        </w:rPr>
        <w:t>эмодзи</w:t>
      </w:r>
      <w:proofErr w:type="spellEnd"/>
      <w:r w:rsidRPr="00F30AAA">
        <w:rPr>
          <w:rFonts w:ascii="Candara" w:hAnsi="Candara" w:cs="Arial"/>
          <w:color w:val="333333"/>
        </w:rPr>
        <w:t>.</w:t>
      </w:r>
    </w:p>
    <w:p w14:paraId="73F0A7E3" w14:textId="77777777" w:rsidR="006A4576" w:rsidRPr="006A4576" w:rsidRDefault="006A4576" w:rsidP="006A4576">
      <w:pPr>
        <w:shd w:val="clear" w:color="auto" w:fill="FFFFFF"/>
        <w:ind w:left="720"/>
        <w:rPr>
          <w:rFonts w:ascii="Candara" w:hAnsi="Candara" w:cs="Arial"/>
          <w:color w:val="333333"/>
        </w:rPr>
      </w:pPr>
    </w:p>
    <w:p w14:paraId="72659E81" w14:textId="24A3C944" w:rsidR="006A4576" w:rsidRPr="00835C47" w:rsidRDefault="006A4576" w:rsidP="00835C47">
      <w:pPr>
        <w:shd w:val="clear" w:color="auto" w:fill="FFFFFF"/>
        <w:spacing w:after="90"/>
        <w:rPr>
          <w:rFonts w:ascii="Arial" w:eastAsia="Times New Roman" w:hAnsi="Arial" w:cs="Arial"/>
          <w:color w:val="333333"/>
        </w:rPr>
      </w:pPr>
      <w:r w:rsidRPr="00835C47">
        <w:rPr>
          <w:rFonts w:ascii="Candara" w:hAnsi="Candara" w:cs="Arial"/>
          <w:color w:val="333333"/>
        </w:rPr>
        <w:t>3.</w:t>
      </w:r>
      <w:r w:rsidRPr="00835C47">
        <w:rPr>
          <w:rFonts w:ascii="Candara" w:hAnsi="Candara" w:cs="Arial"/>
          <w:color w:val="333333"/>
        </w:rPr>
        <w:t>Поля</w:t>
      </w:r>
    </w:p>
    <w:p w14:paraId="10D50F6C" w14:textId="1463786D" w:rsidR="006A4576" w:rsidRPr="00835C47" w:rsidRDefault="00835C47" w:rsidP="001F5293">
      <w:pPr>
        <w:pStyle w:val="af9"/>
        <w:numPr>
          <w:ilvl w:val="0"/>
          <w:numId w:val="18"/>
        </w:numPr>
        <w:shd w:val="clear" w:color="auto" w:fill="FFFFFF"/>
        <w:spacing w:before="90" w:after="90"/>
        <w:jc w:val="both"/>
        <w:rPr>
          <w:rFonts w:ascii="Candara" w:hAnsi="Candara" w:cs="Arial"/>
          <w:color w:val="333333"/>
        </w:rPr>
      </w:pPr>
      <w:r w:rsidRPr="00835C47">
        <w:rPr>
          <w:rFonts w:ascii="Candara" w:hAnsi="Candara" w:cs="Arial"/>
          <w:color w:val="333333"/>
        </w:rPr>
        <w:t>М</w:t>
      </w:r>
      <w:r w:rsidR="006A4576" w:rsidRPr="00835C47">
        <w:rPr>
          <w:rFonts w:ascii="Candara" w:hAnsi="Candara" w:cs="Arial"/>
          <w:color w:val="333333"/>
        </w:rPr>
        <w:t>аксимальную длину каждого поля, чтобы убедиться, что данные не обрезаются или скрываются под многоточие.</w:t>
      </w:r>
    </w:p>
    <w:p w14:paraId="58BD6D89" w14:textId="470FA319" w:rsidR="006A4576" w:rsidRPr="00835C47" w:rsidRDefault="00835C47" w:rsidP="001F5293">
      <w:pPr>
        <w:pStyle w:val="af9"/>
        <w:numPr>
          <w:ilvl w:val="0"/>
          <w:numId w:val="18"/>
        </w:numPr>
        <w:shd w:val="clear" w:color="auto" w:fill="FFFFFF"/>
        <w:spacing w:before="90" w:after="90"/>
        <w:jc w:val="both"/>
        <w:rPr>
          <w:rFonts w:ascii="Candara" w:hAnsi="Candara" w:cs="Arial"/>
          <w:color w:val="333333"/>
        </w:rPr>
      </w:pPr>
      <w:r w:rsidRPr="00835C47">
        <w:rPr>
          <w:rFonts w:ascii="Candara" w:hAnsi="Candara" w:cs="Arial"/>
          <w:color w:val="333333"/>
        </w:rPr>
        <w:t>В</w:t>
      </w:r>
      <w:r w:rsidR="006A4576" w:rsidRPr="00835C47">
        <w:rPr>
          <w:rFonts w:ascii="Candara" w:hAnsi="Candara" w:cs="Arial"/>
          <w:color w:val="333333"/>
        </w:rPr>
        <w:t>се поля ввода на спецсимволы.</w:t>
      </w:r>
    </w:p>
    <w:p w14:paraId="76200FA9" w14:textId="3DF0C415" w:rsidR="006A4576" w:rsidRPr="00835C47" w:rsidRDefault="006A4576" w:rsidP="001F5293">
      <w:pPr>
        <w:pStyle w:val="af9"/>
        <w:numPr>
          <w:ilvl w:val="0"/>
          <w:numId w:val="18"/>
        </w:numPr>
        <w:shd w:val="clear" w:color="auto" w:fill="FFFFFF"/>
        <w:spacing w:before="90"/>
        <w:jc w:val="both"/>
        <w:rPr>
          <w:rFonts w:ascii="Candara" w:hAnsi="Candara" w:cs="Arial"/>
          <w:color w:val="333333"/>
        </w:rPr>
      </w:pPr>
      <w:r w:rsidRPr="00835C47">
        <w:rPr>
          <w:rFonts w:ascii="Candara" w:hAnsi="Candara" w:cs="Arial"/>
          <w:color w:val="333333"/>
        </w:rPr>
        <w:t>Проверить что текст не выезжает за границы поля.</w:t>
      </w:r>
    </w:p>
    <w:p w14:paraId="4705C001" w14:textId="589F36D7" w:rsidR="006A4576" w:rsidRPr="00835C47" w:rsidRDefault="00835C47" w:rsidP="001F5293">
      <w:pPr>
        <w:pStyle w:val="af9"/>
        <w:numPr>
          <w:ilvl w:val="0"/>
          <w:numId w:val="18"/>
        </w:numPr>
        <w:shd w:val="clear" w:color="auto" w:fill="FFFFFF"/>
        <w:jc w:val="both"/>
        <w:rPr>
          <w:rFonts w:ascii="Candara" w:hAnsi="Candara" w:cs="Arial"/>
          <w:color w:val="333333"/>
        </w:rPr>
      </w:pPr>
      <w:r w:rsidRPr="00835C47">
        <w:rPr>
          <w:rFonts w:ascii="Candara" w:hAnsi="Candara" w:cs="Arial"/>
          <w:color w:val="333333"/>
        </w:rPr>
        <w:t>Числовые поля.</w:t>
      </w:r>
    </w:p>
    <w:p w14:paraId="68CF38F2" w14:textId="77777777" w:rsidR="00835C47" w:rsidRPr="00835C47" w:rsidRDefault="00835C47" w:rsidP="00835C47">
      <w:pPr>
        <w:shd w:val="clear" w:color="auto" w:fill="FFFFFF"/>
        <w:ind w:left="720"/>
        <w:rPr>
          <w:rFonts w:ascii="Candara" w:hAnsi="Candara" w:cs="Arial"/>
          <w:color w:val="333333"/>
        </w:rPr>
      </w:pPr>
    </w:p>
    <w:p w14:paraId="42A3B8B6" w14:textId="4F5AD2B8" w:rsidR="006A4576" w:rsidRPr="006A4576" w:rsidRDefault="006A4576" w:rsidP="006A4576">
      <w:p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4.</w:t>
      </w:r>
      <w:proofErr w:type="spellStart"/>
      <w:r w:rsidRPr="006A4576">
        <w:rPr>
          <w:rFonts w:ascii="Candara" w:hAnsi="Candara" w:cs="Arial"/>
          <w:color w:val="333333"/>
        </w:rPr>
        <w:t>Всплывающие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сообщения</w:t>
      </w:r>
      <w:proofErr w:type="spellEnd"/>
      <w:r w:rsidRPr="006A4576">
        <w:rPr>
          <w:rFonts w:ascii="Candara" w:hAnsi="Candara" w:cs="Arial"/>
          <w:color w:val="333333"/>
        </w:rPr>
        <w:br/>
      </w:r>
      <w:r w:rsidRPr="006A4576">
        <w:rPr>
          <w:rFonts w:ascii="Candara" w:hAnsi="Candara" w:cs="Arial"/>
          <w:color w:val="333333"/>
        </w:rPr>
        <w:br/>
      </w:r>
    </w:p>
    <w:p w14:paraId="1DF1E97F" w14:textId="77777777" w:rsidR="006A4576" w:rsidRPr="00835C47" w:rsidRDefault="006A4576" w:rsidP="001F5293">
      <w:pPr>
        <w:pStyle w:val="af9"/>
        <w:numPr>
          <w:ilvl w:val="0"/>
          <w:numId w:val="19"/>
        </w:numPr>
        <w:shd w:val="clear" w:color="auto" w:fill="FFFFFF"/>
        <w:spacing w:after="90"/>
        <w:rPr>
          <w:rFonts w:ascii="Candara" w:hAnsi="Candara" w:cs="Arial"/>
          <w:color w:val="333333"/>
        </w:rPr>
      </w:pPr>
      <w:r w:rsidRPr="00835C47">
        <w:rPr>
          <w:rFonts w:ascii="Candara" w:hAnsi="Candara" w:cs="Arial"/>
          <w:color w:val="333333"/>
        </w:rPr>
        <w:t>Протестируйте всплывающие сообщения («Это поле ограничено N знаками»).</w:t>
      </w:r>
    </w:p>
    <w:p w14:paraId="64977CA2" w14:textId="77777777" w:rsidR="006A4576" w:rsidRPr="00835C47" w:rsidRDefault="006A4576" w:rsidP="001F5293">
      <w:pPr>
        <w:pStyle w:val="af9"/>
        <w:numPr>
          <w:ilvl w:val="0"/>
          <w:numId w:val="19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835C47">
        <w:rPr>
          <w:rFonts w:ascii="Candara" w:hAnsi="Candara" w:cs="Arial"/>
          <w:color w:val="333333"/>
        </w:rPr>
        <w:t>Подтверждающие сообщения отображается для операций обновления и удаления.</w:t>
      </w:r>
    </w:p>
    <w:p w14:paraId="22954857" w14:textId="77777777" w:rsidR="006A4576" w:rsidRPr="00835C47" w:rsidRDefault="006A4576" w:rsidP="001F5293">
      <w:pPr>
        <w:pStyle w:val="af9"/>
        <w:numPr>
          <w:ilvl w:val="0"/>
          <w:numId w:val="19"/>
        </w:numPr>
        <w:shd w:val="clear" w:color="auto" w:fill="FFFFFF"/>
        <w:spacing w:before="90"/>
        <w:rPr>
          <w:rFonts w:ascii="Candara" w:hAnsi="Candara" w:cs="Arial"/>
          <w:color w:val="333333"/>
        </w:rPr>
      </w:pPr>
      <w:proofErr w:type="spellStart"/>
      <w:r w:rsidRPr="00835C47">
        <w:rPr>
          <w:rFonts w:ascii="Candara" w:hAnsi="Candara" w:cs="Arial"/>
          <w:color w:val="333333"/>
        </w:rPr>
        <w:t>Сообщения</w:t>
      </w:r>
      <w:proofErr w:type="spellEnd"/>
      <w:r w:rsidRPr="00835C47">
        <w:rPr>
          <w:rFonts w:ascii="Candara" w:hAnsi="Candara" w:cs="Arial"/>
          <w:color w:val="333333"/>
        </w:rPr>
        <w:t xml:space="preserve"> </w:t>
      </w:r>
      <w:proofErr w:type="spellStart"/>
      <w:r w:rsidRPr="00835C47">
        <w:rPr>
          <w:rFonts w:ascii="Candara" w:hAnsi="Candara" w:cs="Arial"/>
          <w:color w:val="333333"/>
        </w:rPr>
        <w:t>об</w:t>
      </w:r>
      <w:proofErr w:type="spellEnd"/>
      <w:r w:rsidRPr="00835C47">
        <w:rPr>
          <w:rFonts w:ascii="Candara" w:hAnsi="Candara" w:cs="Arial"/>
          <w:color w:val="333333"/>
        </w:rPr>
        <w:t xml:space="preserve"> </w:t>
      </w:r>
      <w:proofErr w:type="spellStart"/>
      <w:r w:rsidRPr="00835C47">
        <w:rPr>
          <w:rFonts w:ascii="Candara" w:hAnsi="Candara" w:cs="Arial"/>
          <w:color w:val="333333"/>
        </w:rPr>
        <w:t>ошибках</w:t>
      </w:r>
      <w:proofErr w:type="spellEnd"/>
      <w:r w:rsidRPr="00835C47">
        <w:rPr>
          <w:rFonts w:ascii="Candara" w:hAnsi="Candara" w:cs="Arial"/>
          <w:color w:val="333333"/>
        </w:rPr>
        <w:t xml:space="preserve"> </w:t>
      </w:r>
      <w:proofErr w:type="spellStart"/>
      <w:r w:rsidRPr="00835C47">
        <w:rPr>
          <w:rFonts w:ascii="Candara" w:hAnsi="Candara" w:cs="Arial"/>
          <w:color w:val="333333"/>
        </w:rPr>
        <w:t>ввода</w:t>
      </w:r>
      <w:proofErr w:type="spellEnd"/>
      <w:r w:rsidRPr="00835C47">
        <w:rPr>
          <w:rFonts w:ascii="Candara" w:hAnsi="Candara" w:cs="Arial"/>
          <w:color w:val="333333"/>
        </w:rPr>
        <w:t>.</w:t>
      </w:r>
    </w:p>
    <w:p w14:paraId="54050440" w14:textId="77777777" w:rsidR="006A4576" w:rsidRPr="006A4576" w:rsidRDefault="006A4576" w:rsidP="006A4576">
      <w:pPr>
        <w:shd w:val="clear" w:color="auto" w:fill="FFFFFF"/>
        <w:ind w:left="720"/>
        <w:rPr>
          <w:rFonts w:ascii="Candara" w:hAnsi="Candara" w:cs="Arial"/>
          <w:color w:val="333333"/>
        </w:rPr>
      </w:pPr>
    </w:p>
    <w:p w14:paraId="2FFD0A79" w14:textId="77777777" w:rsidR="006A4576" w:rsidRPr="006A4576" w:rsidRDefault="006A4576" w:rsidP="006A4576">
      <w:pPr>
        <w:shd w:val="clear" w:color="auto" w:fill="FFFFFF"/>
        <w:rPr>
          <w:rFonts w:ascii="Candara" w:hAnsi="Candara" w:cs="Arial"/>
          <w:color w:val="333333"/>
        </w:rPr>
      </w:pPr>
    </w:p>
    <w:p w14:paraId="198798DA" w14:textId="055E0CEE" w:rsidR="006A4576" w:rsidRPr="006A4576" w:rsidRDefault="006A4576" w:rsidP="006A4576">
      <w:p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5.Ф</w:t>
      </w:r>
      <w:r w:rsidRPr="006A4576">
        <w:rPr>
          <w:rFonts w:ascii="Candara" w:hAnsi="Candara" w:cs="Arial"/>
          <w:color w:val="333333"/>
        </w:rPr>
        <w:t>ункциональность доступных кнопок.</w:t>
      </w:r>
    </w:p>
    <w:p w14:paraId="01FFB552" w14:textId="43D97722" w:rsidR="006A4576" w:rsidRPr="006A4576" w:rsidRDefault="006A4576" w:rsidP="006A4576">
      <w:p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6.</w:t>
      </w:r>
      <w:r w:rsidRPr="006A4576">
        <w:rPr>
          <w:rFonts w:ascii="Candara" w:hAnsi="Candara" w:cs="Arial"/>
          <w:color w:val="333333"/>
        </w:rPr>
        <w:t>Наличие favicon.</w:t>
      </w:r>
    </w:p>
    <w:p w14:paraId="49DBC143" w14:textId="386EA7D5" w:rsidR="006A4576" w:rsidRPr="006A4576" w:rsidRDefault="006A4576" w:rsidP="006A4576">
      <w:p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7.</w:t>
      </w:r>
      <w:r w:rsidRPr="006A4576">
        <w:rPr>
          <w:rFonts w:ascii="Candara" w:hAnsi="Candara" w:cs="Arial"/>
          <w:color w:val="333333"/>
        </w:rPr>
        <w:t>Проверка обработки различных ошибок (страница не найдена, тайм-аут, ошибка сервера и т.д.).</w:t>
      </w:r>
    </w:p>
    <w:p w14:paraId="0E920335" w14:textId="3349A8C4" w:rsidR="006A4576" w:rsidRPr="006A4576" w:rsidRDefault="006A4576" w:rsidP="006A4576">
      <w:pPr>
        <w:shd w:val="clear" w:color="auto" w:fill="FFFFFF"/>
        <w:spacing w:before="90" w:after="90"/>
        <w:rPr>
          <w:rFonts w:ascii="Candara" w:hAnsi="Candara" w:cs="Arial"/>
          <w:color w:val="333333"/>
        </w:rPr>
      </w:pPr>
    </w:p>
    <w:p w14:paraId="1291C6E6" w14:textId="0D1DE57D" w:rsidR="006A4576" w:rsidRPr="006A4576" w:rsidRDefault="006A4576" w:rsidP="006A4576">
      <w:p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8.</w:t>
      </w:r>
      <w:r w:rsidRPr="006A4576">
        <w:rPr>
          <w:rFonts w:ascii="Candara" w:hAnsi="Candara" w:cs="Arial"/>
          <w:color w:val="333333"/>
        </w:rPr>
        <w:t xml:space="preserve">Пользователь может скачать/прикрепить/загрузить файлы/медиа (картинки, видео и т.д.). А также удалить эти файлы из вложений. </w:t>
      </w:r>
      <w:r w:rsidRPr="006A4576">
        <w:rPr>
          <w:rFonts w:ascii="Candara" w:hAnsi="Candara" w:cs="Arial"/>
          <w:color w:val="333333"/>
        </w:rPr>
        <w:t>Ф</w:t>
      </w:r>
      <w:r w:rsidRPr="006A4576">
        <w:rPr>
          <w:rFonts w:ascii="Candara" w:hAnsi="Candara" w:cs="Arial"/>
          <w:color w:val="333333"/>
        </w:rPr>
        <w:t>айлы уходят на сервер только после нажатия соответствующей кнопки</w:t>
      </w:r>
    </w:p>
    <w:p w14:paraId="7D881355" w14:textId="3C4E9985" w:rsidR="006A4576" w:rsidRPr="006A4576" w:rsidRDefault="006A4576" w:rsidP="006A4576">
      <w:p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9.</w:t>
      </w:r>
      <w:proofErr w:type="spellStart"/>
      <w:r w:rsidRPr="006A4576">
        <w:rPr>
          <w:rFonts w:ascii="Candara" w:hAnsi="Candara" w:cs="Arial"/>
          <w:color w:val="333333"/>
        </w:rPr>
        <w:t>Почтов</w:t>
      </w:r>
      <w:r w:rsidRPr="006A4576">
        <w:rPr>
          <w:rFonts w:ascii="Candara" w:hAnsi="Candara" w:cs="Arial"/>
          <w:color w:val="333333"/>
        </w:rPr>
        <w:t>ая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функциональность</w:t>
      </w:r>
      <w:proofErr w:type="spellEnd"/>
      <w:r w:rsidRPr="006A4576">
        <w:rPr>
          <w:rFonts w:ascii="Candara" w:hAnsi="Candara" w:cs="Arial"/>
          <w:color w:val="333333"/>
        </w:rPr>
        <w:t xml:space="preserve"> </w:t>
      </w:r>
      <w:proofErr w:type="spellStart"/>
      <w:r w:rsidRPr="006A4576">
        <w:rPr>
          <w:rFonts w:ascii="Candara" w:hAnsi="Candara" w:cs="Arial"/>
          <w:color w:val="333333"/>
        </w:rPr>
        <w:t>системы</w:t>
      </w:r>
      <w:proofErr w:type="spellEnd"/>
      <w:r w:rsidRPr="006A4576">
        <w:rPr>
          <w:rFonts w:ascii="Candara" w:hAnsi="Candara" w:cs="Arial"/>
          <w:color w:val="333333"/>
        </w:rPr>
        <w:t>.</w:t>
      </w:r>
    </w:p>
    <w:p w14:paraId="685AA368" w14:textId="183B4F5D" w:rsidR="006A4576" w:rsidRPr="006A4576" w:rsidRDefault="006A4576" w:rsidP="006A4576">
      <w:p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10.</w:t>
      </w:r>
      <w:proofErr w:type="spellStart"/>
      <w:r w:rsidRPr="006A4576">
        <w:rPr>
          <w:rFonts w:ascii="Candara" w:hAnsi="Candara" w:cs="Arial"/>
          <w:color w:val="333333"/>
        </w:rPr>
        <w:t>Кеш</w:t>
      </w:r>
      <w:proofErr w:type="spellEnd"/>
      <w:r w:rsidRPr="006A4576">
        <w:rPr>
          <w:rFonts w:ascii="Candara" w:hAnsi="Candara" w:cs="Arial"/>
          <w:color w:val="333333"/>
        </w:rPr>
        <w:t xml:space="preserve">, cookie и </w:t>
      </w:r>
      <w:proofErr w:type="spellStart"/>
      <w:r w:rsidRPr="006A4576">
        <w:rPr>
          <w:rFonts w:ascii="Candara" w:hAnsi="Candara" w:cs="Arial"/>
          <w:color w:val="333333"/>
        </w:rPr>
        <w:t>сессии</w:t>
      </w:r>
      <w:proofErr w:type="spellEnd"/>
      <w:r w:rsidRPr="006A4576">
        <w:rPr>
          <w:rFonts w:ascii="Candara" w:hAnsi="Candara" w:cs="Arial"/>
          <w:color w:val="333333"/>
        </w:rPr>
        <w:br/>
      </w:r>
      <w:r w:rsidRPr="006A4576">
        <w:rPr>
          <w:rFonts w:ascii="Candara" w:hAnsi="Candara" w:cs="Arial"/>
          <w:color w:val="333333"/>
        </w:rPr>
        <w:br/>
      </w:r>
    </w:p>
    <w:p w14:paraId="783BAC9D" w14:textId="1C19E349" w:rsidR="006A4576" w:rsidRPr="00377DB4" w:rsidRDefault="006A4576" w:rsidP="001F5293">
      <w:pPr>
        <w:pStyle w:val="af9"/>
        <w:numPr>
          <w:ilvl w:val="0"/>
          <w:numId w:val="20"/>
        </w:numPr>
        <w:shd w:val="clear" w:color="auto" w:fill="FFFFFF"/>
        <w:spacing w:after="90"/>
        <w:rPr>
          <w:rFonts w:ascii="Candara" w:hAnsi="Candara" w:cs="Arial"/>
          <w:color w:val="333333"/>
        </w:rPr>
      </w:pPr>
      <w:r w:rsidRPr="00377DB4">
        <w:rPr>
          <w:rFonts w:ascii="Candara" w:hAnsi="Candara" w:cs="Arial"/>
          <w:color w:val="333333"/>
        </w:rPr>
        <w:t>Пользователь очистил кэш браузера</w:t>
      </w:r>
    </w:p>
    <w:p w14:paraId="2459E917" w14:textId="7EC16AC2" w:rsidR="006A4576" w:rsidRPr="00377DB4" w:rsidRDefault="006A4576" w:rsidP="001F5293">
      <w:pPr>
        <w:pStyle w:val="af9"/>
        <w:numPr>
          <w:ilvl w:val="0"/>
          <w:numId w:val="20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377DB4">
        <w:rPr>
          <w:rFonts w:ascii="Candara" w:hAnsi="Candara" w:cs="Arial"/>
          <w:color w:val="333333"/>
        </w:rPr>
        <w:t>Пользователь удалит куки, находясь на сайте.</w:t>
      </w:r>
    </w:p>
    <w:p w14:paraId="284FDA1E" w14:textId="6598D199" w:rsidR="006A4576" w:rsidRPr="00377DB4" w:rsidRDefault="006A4576" w:rsidP="001F5293">
      <w:pPr>
        <w:pStyle w:val="af9"/>
        <w:numPr>
          <w:ilvl w:val="0"/>
          <w:numId w:val="20"/>
        </w:numPr>
        <w:shd w:val="clear" w:color="auto" w:fill="FFFFFF"/>
        <w:spacing w:before="90"/>
        <w:rPr>
          <w:rFonts w:ascii="Candara" w:hAnsi="Candara" w:cs="Arial"/>
          <w:color w:val="333333"/>
        </w:rPr>
      </w:pPr>
      <w:r w:rsidRPr="00377DB4">
        <w:rPr>
          <w:rFonts w:ascii="Candara" w:hAnsi="Candara" w:cs="Arial"/>
          <w:color w:val="333333"/>
        </w:rPr>
        <w:t>Пользователь удалит куки после посещения сайта.</w:t>
      </w:r>
    </w:p>
    <w:p w14:paraId="1A6F84AC" w14:textId="77777777" w:rsidR="006A4576" w:rsidRPr="006A4576" w:rsidRDefault="006A4576" w:rsidP="00377DB4">
      <w:pPr>
        <w:shd w:val="clear" w:color="auto" w:fill="FFFFFF"/>
        <w:ind w:left="720"/>
        <w:rPr>
          <w:rFonts w:ascii="Candara" w:hAnsi="Candara" w:cs="Arial"/>
          <w:color w:val="333333"/>
        </w:rPr>
      </w:pPr>
    </w:p>
    <w:p w14:paraId="434170CF" w14:textId="516A0FD6" w:rsidR="006A4576" w:rsidRPr="006A4576" w:rsidRDefault="006A4576" w:rsidP="006A4576">
      <w:pPr>
        <w:shd w:val="clear" w:color="auto" w:fill="FFFFFF"/>
        <w:spacing w:before="90"/>
        <w:rPr>
          <w:rFonts w:ascii="Candara" w:hAnsi="Candara" w:cs="Arial"/>
          <w:color w:val="333333"/>
        </w:rPr>
      </w:pPr>
      <w:r w:rsidRPr="006A4576">
        <w:rPr>
          <w:rFonts w:ascii="Candara" w:hAnsi="Candara" w:cs="Arial"/>
          <w:color w:val="333333"/>
        </w:rPr>
        <w:t>11.</w:t>
      </w:r>
      <w:proofErr w:type="spellStart"/>
      <w:r w:rsidRPr="006A4576">
        <w:rPr>
          <w:rFonts w:ascii="Candara" w:hAnsi="Candara" w:cs="Arial"/>
          <w:color w:val="333333"/>
        </w:rPr>
        <w:t>DevTools</w:t>
      </w:r>
      <w:proofErr w:type="spellEnd"/>
      <w:r w:rsidRPr="006A4576">
        <w:rPr>
          <w:rFonts w:ascii="Candara" w:hAnsi="Candara" w:cs="Arial"/>
          <w:color w:val="333333"/>
        </w:rPr>
        <w:br/>
      </w:r>
    </w:p>
    <w:p w14:paraId="2CE673BA" w14:textId="2CCD40AD" w:rsidR="006A4576" w:rsidRPr="00377DB4" w:rsidRDefault="006A4576" w:rsidP="001F5293">
      <w:pPr>
        <w:pStyle w:val="af9"/>
        <w:numPr>
          <w:ilvl w:val="0"/>
          <w:numId w:val="21"/>
        </w:numPr>
        <w:shd w:val="clear" w:color="auto" w:fill="FFFFFF"/>
        <w:spacing w:after="90"/>
        <w:rPr>
          <w:rFonts w:ascii="Candara" w:hAnsi="Candara" w:cs="Arial"/>
          <w:color w:val="333333"/>
        </w:rPr>
      </w:pPr>
      <w:r w:rsidRPr="00377DB4">
        <w:rPr>
          <w:rFonts w:ascii="Candara" w:hAnsi="Candara" w:cs="Arial"/>
          <w:color w:val="333333"/>
        </w:rPr>
        <w:t xml:space="preserve">Ошибки в </w:t>
      </w:r>
      <w:proofErr w:type="spellStart"/>
      <w:r w:rsidRPr="00377DB4">
        <w:rPr>
          <w:rFonts w:ascii="Candara" w:hAnsi="Candara" w:cs="Arial"/>
          <w:color w:val="333333"/>
        </w:rPr>
        <w:t>Console</w:t>
      </w:r>
      <w:proofErr w:type="spellEnd"/>
      <w:r w:rsidRPr="00377DB4">
        <w:rPr>
          <w:rFonts w:ascii="Candara" w:hAnsi="Candara" w:cs="Arial"/>
          <w:color w:val="333333"/>
        </w:rPr>
        <w:t>.</w:t>
      </w:r>
    </w:p>
    <w:p w14:paraId="489201F0" w14:textId="7F18FD1C" w:rsidR="006A4576" w:rsidRPr="00377DB4" w:rsidRDefault="006A4576" w:rsidP="00E96340">
      <w:pPr>
        <w:pStyle w:val="3"/>
      </w:pPr>
      <w:bookmarkStart w:id="96" w:name="_Toc140308809"/>
      <w:bookmarkStart w:id="97" w:name="_Toc140308846"/>
      <w:bookmarkStart w:id="98" w:name="_Toc140310041"/>
      <w:bookmarkStart w:id="99" w:name="_Toc140315681"/>
      <w:bookmarkStart w:id="100" w:name="_Toc140319471"/>
      <w:bookmarkStart w:id="101" w:name="_Toc140363119"/>
      <w:r w:rsidRPr="00377DB4">
        <w:t>2.</w:t>
      </w:r>
      <w:r w:rsidR="00A8223C" w:rsidRPr="00377DB4">
        <w:t>10</w:t>
      </w:r>
      <w:r w:rsidR="00377DB4">
        <w:rPr>
          <w:i/>
          <w:iCs/>
        </w:rPr>
        <w:t xml:space="preserve"> </w:t>
      </w:r>
      <w:r w:rsidRPr="00377DB4">
        <w:t>Тестирование удобства пользования</w:t>
      </w:r>
      <w:bookmarkEnd w:id="96"/>
      <w:bookmarkEnd w:id="97"/>
      <w:bookmarkEnd w:id="98"/>
      <w:bookmarkEnd w:id="99"/>
      <w:bookmarkEnd w:id="100"/>
      <w:bookmarkEnd w:id="101"/>
    </w:p>
    <w:p w14:paraId="2B6AC941" w14:textId="77777777" w:rsidR="00377DB4" w:rsidRPr="00377DB4" w:rsidRDefault="00377DB4" w:rsidP="00377DB4">
      <w:pPr>
        <w:rPr>
          <w:b/>
          <w:bCs/>
          <w:sz w:val="32"/>
          <w:szCs w:val="32"/>
        </w:rPr>
      </w:pPr>
    </w:p>
    <w:p w14:paraId="67FE740A" w14:textId="15BFB486" w:rsidR="006A4576" w:rsidRPr="006A4576" w:rsidRDefault="006A4576" w:rsidP="006A4576">
      <w:r>
        <w:t>О</w:t>
      </w:r>
      <w:r w:rsidRPr="006A4576">
        <w:t>пределени</w:t>
      </w:r>
      <w:r>
        <w:t>е</w:t>
      </w:r>
      <w:r w:rsidRPr="006A4576">
        <w:t xml:space="preserve">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</w:t>
      </w:r>
      <w:proofErr w:type="gramStart"/>
      <w:r w:rsidRPr="006A4576">
        <w:t xml:space="preserve">эксплуатации </w:t>
      </w:r>
      <w:r>
        <w:t>.</w:t>
      </w:r>
      <w:proofErr w:type="gramEnd"/>
    </w:p>
    <w:p w14:paraId="1297CA4F" w14:textId="77777777" w:rsidR="006A4576" w:rsidRPr="006A4576" w:rsidRDefault="006A4576" w:rsidP="006A4576"/>
    <w:p w14:paraId="519E5ACC" w14:textId="59E6BA0F" w:rsidR="006A4576" w:rsidRPr="002C745C" w:rsidRDefault="006A4576" w:rsidP="001F5293">
      <w:pPr>
        <w:pStyle w:val="af9"/>
        <w:numPr>
          <w:ilvl w:val="0"/>
          <w:numId w:val="22"/>
        </w:numPr>
        <w:shd w:val="clear" w:color="auto" w:fill="FFFFFF"/>
        <w:spacing w:after="90"/>
        <w:rPr>
          <w:rFonts w:ascii="Candara" w:hAnsi="Candara" w:cs="Arial"/>
          <w:color w:val="333333"/>
        </w:rPr>
      </w:pPr>
      <w:r w:rsidRPr="002C745C">
        <w:rPr>
          <w:rFonts w:ascii="Candara" w:hAnsi="Candara" w:cs="Arial"/>
          <w:color w:val="333333"/>
        </w:rPr>
        <w:t xml:space="preserve">- </w:t>
      </w:r>
      <w:r w:rsidRPr="002C745C">
        <w:rPr>
          <w:rFonts w:ascii="Candara" w:hAnsi="Candara" w:cs="Arial"/>
          <w:color w:val="333333"/>
        </w:rPr>
        <w:t>Отсутствие орфографических и грамматических ошибок, все страницы имеют корректные заголовки.</w:t>
      </w:r>
    </w:p>
    <w:p w14:paraId="430E2EA8" w14:textId="77E90B60" w:rsidR="006A4576" w:rsidRPr="002C745C" w:rsidRDefault="006A4576" w:rsidP="001F5293">
      <w:pPr>
        <w:pStyle w:val="af9"/>
        <w:numPr>
          <w:ilvl w:val="0"/>
          <w:numId w:val="22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2C745C">
        <w:rPr>
          <w:rFonts w:ascii="Candara" w:hAnsi="Candara" w:cs="Arial"/>
          <w:color w:val="333333"/>
        </w:rPr>
        <w:t xml:space="preserve">- </w:t>
      </w:r>
      <w:r w:rsidRPr="002C745C">
        <w:rPr>
          <w:rFonts w:ascii="Candara" w:hAnsi="Candara" w:cs="Arial"/>
          <w:color w:val="333333"/>
        </w:rPr>
        <w:t>Выравнивание картинок, шрифтов, текстов.</w:t>
      </w:r>
    </w:p>
    <w:p w14:paraId="1220C81D" w14:textId="5BA15AC1" w:rsidR="006A4576" w:rsidRPr="002C745C" w:rsidRDefault="006A4576" w:rsidP="001F5293">
      <w:pPr>
        <w:pStyle w:val="af9"/>
        <w:numPr>
          <w:ilvl w:val="0"/>
          <w:numId w:val="22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2C745C">
        <w:rPr>
          <w:rFonts w:ascii="Candara" w:hAnsi="Candara" w:cs="Arial"/>
          <w:color w:val="333333"/>
        </w:rPr>
        <w:t xml:space="preserve">- </w:t>
      </w:r>
      <w:r w:rsidRPr="002C745C">
        <w:rPr>
          <w:rFonts w:ascii="Candara" w:hAnsi="Candara" w:cs="Arial"/>
          <w:color w:val="333333"/>
        </w:rPr>
        <w:t>Информативные ошибки, подсказки.</w:t>
      </w:r>
    </w:p>
    <w:p w14:paraId="0EA9B54A" w14:textId="0892EC4D" w:rsidR="006A4576" w:rsidRPr="002C745C" w:rsidRDefault="006A4576" w:rsidP="001F5293">
      <w:pPr>
        <w:pStyle w:val="af9"/>
        <w:numPr>
          <w:ilvl w:val="0"/>
          <w:numId w:val="22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2C745C">
        <w:rPr>
          <w:rFonts w:ascii="Candara" w:hAnsi="Candara" w:cs="Arial"/>
          <w:color w:val="333333"/>
        </w:rPr>
        <w:t xml:space="preserve">- </w:t>
      </w:r>
      <w:r w:rsidRPr="002C745C">
        <w:rPr>
          <w:rFonts w:ascii="Candara" w:hAnsi="Candara" w:cs="Arial"/>
          <w:color w:val="333333"/>
        </w:rPr>
        <w:t>Подсказки существуют для всех полей.</w:t>
      </w:r>
    </w:p>
    <w:p w14:paraId="1F9C8691" w14:textId="53F4B69A" w:rsidR="006A4576" w:rsidRPr="002C745C" w:rsidRDefault="006A4576" w:rsidP="001F5293">
      <w:pPr>
        <w:pStyle w:val="af9"/>
        <w:numPr>
          <w:ilvl w:val="0"/>
          <w:numId w:val="22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2C745C">
        <w:rPr>
          <w:rFonts w:ascii="Candara" w:hAnsi="Candara" w:cs="Arial"/>
          <w:color w:val="333333"/>
        </w:rPr>
        <w:t xml:space="preserve">- </w:t>
      </w:r>
      <w:r w:rsidRPr="002C745C">
        <w:rPr>
          <w:rFonts w:ascii="Candara" w:hAnsi="Candara" w:cs="Arial"/>
          <w:color w:val="333333"/>
        </w:rPr>
        <w:t>Отступы между полями, колонками, рядами и сообщениями об ошибках.</w:t>
      </w:r>
    </w:p>
    <w:p w14:paraId="52E3225F" w14:textId="78463DB7" w:rsidR="006A4576" w:rsidRPr="002C745C" w:rsidRDefault="006A4576" w:rsidP="001F5293">
      <w:pPr>
        <w:pStyle w:val="af9"/>
        <w:numPr>
          <w:ilvl w:val="0"/>
          <w:numId w:val="22"/>
        </w:numPr>
        <w:shd w:val="clear" w:color="auto" w:fill="FFFFFF"/>
        <w:spacing w:before="90" w:after="90"/>
        <w:rPr>
          <w:rFonts w:ascii="Candara" w:hAnsi="Candara" w:cs="Arial"/>
          <w:color w:val="333333"/>
        </w:rPr>
      </w:pPr>
      <w:r w:rsidRPr="002C745C">
        <w:rPr>
          <w:rFonts w:ascii="Candara" w:hAnsi="Candara" w:cs="Arial"/>
          <w:color w:val="333333"/>
        </w:rPr>
        <w:t xml:space="preserve">- </w:t>
      </w:r>
      <w:r w:rsidRPr="002C745C">
        <w:rPr>
          <w:rFonts w:ascii="Candara" w:hAnsi="Candara" w:cs="Arial"/>
          <w:color w:val="333333"/>
        </w:rPr>
        <w:t>Кнопки имеют стандартный размер, цвет.</w:t>
      </w:r>
    </w:p>
    <w:p w14:paraId="52BFF7A1" w14:textId="6D74401C" w:rsidR="006A4576" w:rsidRPr="006A4576" w:rsidRDefault="006A4576" w:rsidP="006A4576">
      <w:pPr>
        <w:shd w:val="clear" w:color="auto" w:fill="FFFFFF"/>
        <w:spacing w:before="90"/>
        <w:rPr>
          <w:rFonts w:ascii="Arial" w:hAnsi="Arial" w:cs="Arial"/>
          <w:color w:val="333333"/>
        </w:rPr>
      </w:pPr>
    </w:p>
    <w:p w14:paraId="087BBEA4" w14:textId="77777777" w:rsidR="006A4576" w:rsidRPr="006A4576" w:rsidRDefault="006A4576" w:rsidP="006A4576"/>
    <w:p w14:paraId="69AC6635" w14:textId="6CE4EA56" w:rsidR="006A4576" w:rsidRPr="006A4576" w:rsidRDefault="006A4576" w:rsidP="006A4576">
      <w:pPr>
        <w:rPr>
          <w:rFonts w:ascii="Times New Roman" w:hAnsi="Times New Roman"/>
          <w:iCs/>
        </w:rPr>
      </w:pPr>
    </w:p>
    <w:p w14:paraId="6363A2B1" w14:textId="722D8024" w:rsidR="006A4576" w:rsidRPr="006A4576" w:rsidRDefault="006A4576" w:rsidP="006A4576">
      <w:pPr>
        <w:shd w:val="clear" w:color="auto" w:fill="FFFFFF"/>
        <w:rPr>
          <w:rFonts w:ascii="Arial" w:hAnsi="Arial" w:cs="Arial"/>
          <w:color w:val="4D5156"/>
          <w:sz w:val="21"/>
          <w:szCs w:val="21"/>
        </w:rPr>
      </w:pPr>
      <w:r w:rsidRPr="006A4576">
        <w:rPr>
          <w:rFonts w:ascii="Arial" w:hAnsi="Arial" w:cs="Arial"/>
        </w:rPr>
        <w:t xml:space="preserve"> </w:t>
      </w:r>
    </w:p>
    <w:p w14:paraId="4E7A1C7E" w14:textId="3649BA8B" w:rsidR="006A4576" w:rsidRPr="006A4576" w:rsidRDefault="006A4576" w:rsidP="006A4576">
      <w:pPr>
        <w:shd w:val="clear" w:color="auto" w:fill="FFFFFF"/>
        <w:rPr>
          <w:rFonts w:ascii="Arial" w:hAnsi="Arial" w:cs="Arial"/>
        </w:rPr>
      </w:pPr>
    </w:p>
    <w:p w14:paraId="1627E673" w14:textId="1CC66000" w:rsidR="006A4576" w:rsidRPr="006A4576" w:rsidRDefault="006A4576" w:rsidP="006A4576">
      <w:pPr>
        <w:shd w:val="clear" w:color="auto" w:fill="FFFFFF"/>
        <w:rPr>
          <w:rFonts w:ascii="Arial" w:hAnsi="Arial" w:cs="Arial"/>
          <w:color w:val="4D5156"/>
          <w:sz w:val="21"/>
          <w:szCs w:val="21"/>
        </w:rPr>
      </w:pPr>
    </w:p>
    <w:p w14:paraId="55C8219A" w14:textId="5FA81C8E" w:rsidR="006A4576" w:rsidRPr="006A4576" w:rsidRDefault="006A4576" w:rsidP="006A4576">
      <w:pPr>
        <w:shd w:val="clear" w:color="auto" w:fill="FFFFFF"/>
        <w:rPr>
          <w:rFonts w:ascii="Times New Roman" w:hAnsi="Times New Roman"/>
          <w:color w:val="1A0DAB"/>
        </w:rPr>
      </w:pPr>
      <w:r>
        <w:rPr>
          <w:rFonts w:ascii="Arial" w:hAnsi="Arial" w:cs="Arial"/>
        </w:rPr>
        <w:fldChar w:fldCharType="begin"/>
      </w:r>
      <w:r w:rsidRPr="006A4576">
        <w:rPr>
          <w:rFonts w:ascii="Arial" w:hAnsi="Arial" w:cs="Arial"/>
        </w:rPr>
        <w:instrText xml:space="preserve"> </w:instrText>
      </w:r>
      <w:r>
        <w:rPr>
          <w:rFonts w:ascii="Arial" w:hAnsi="Arial" w:cs="Arial"/>
        </w:rPr>
        <w:instrText>HYPERLINK</w:instrText>
      </w:r>
      <w:r w:rsidRPr="006A4576">
        <w:rPr>
          <w:rFonts w:ascii="Arial" w:hAnsi="Arial" w:cs="Arial"/>
        </w:rPr>
        <w:instrText xml:space="preserve"> "</w:instrText>
      </w:r>
      <w:r>
        <w:rPr>
          <w:rFonts w:ascii="Arial" w:hAnsi="Arial" w:cs="Arial"/>
        </w:rPr>
        <w:instrText>https</w:instrText>
      </w:r>
      <w:r w:rsidRPr="006A4576">
        <w:rPr>
          <w:rFonts w:ascii="Arial" w:hAnsi="Arial" w:cs="Arial"/>
        </w:rPr>
        <w:instrText>://</w:instrText>
      </w:r>
      <w:r>
        <w:rPr>
          <w:rFonts w:ascii="Arial" w:hAnsi="Arial" w:cs="Arial"/>
        </w:rPr>
        <w:instrText>qalight</w:instrText>
      </w:r>
      <w:r w:rsidRPr="006A4576">
        <w:rPr>
          <w:rFonts w:ascii="Arial" w:hAnsi="Arial" w:cs="Arial"/>
        </w:rPr>
        <w:instrText>.</w:instrText>
      </w:r>
      <w:r>
        <w:rPr>
          <w:rFonts w:ascii="Arial" w:hAnsi="Arial" w:cs="Arial"/>
        </w:rPr>
        <w:instrText>ua</w:instrText>
      </w:r>
      <w:r w:rsidRPr="006A4576">
        <w:rPr>
          <w:rFonts w:ascii="Arial" w:hAnsi="Arial" w:cs="Arial"/>
        </w:rPr>
        <w:instrText>/</w:instrText>
      </w:r>
      <w:r>
        <w:rPr>
          <w:rFonts w:ascii="Arial" w:hAnsi="Arial" w:cs="Arial"/>
        </w:rPr>
        <w:instrText>ru</w:instrText>
      </w:r>
      <w:r w:rsidRPr="006A4576">
        <w:rPr>
          <w:rFonts w:ascii="Arial" w:hAnsi="Arial" w:cs="Arial"/>
        </w:rPr>
        <w:instrText>/</w:instrText>
      </w:r>
      <w:r>
        <w:rPr>
          <w:rFonts w:ascii="Arial" w:hAnsi="Arial" w:cs="Arial"/>
        </w:rPr>
        <w:instrText>baza</w:instrText>
      </w:r>
      <w:r w:rsidRPr="006A4576">
        <w:rPr>
          <w:rFonts w:ascii="Arial" w:hAnsi="Arial" w:cs="Arial"/>
        </w:rPr>
        <w:instrText>-</w:instrText>
      </w:r>
      <w:r>
        <w:rPr>
          <w:rFonts w:ascii="Arial" w:hAnsi="Arial" w:cs="Arial"/>
        </w:rPr>
        <w:instrText>znaniy</w:instrText>
      </w:r>
      <w:r w:rsidRPr="006A4576">
        <w:rPr>
          <w:rFonts w:ascii="Arial" w:hAnsi="Arial" w:cs="Arial"/>
        </w:rPr>
        <w:instrText>/</w:instrText>
      </w:r>
      <w:r>
        <w:rPr>
          <w:rFonts w:ascii="Arial" w:hAnsi="Arial" w:cs="Arial"/>
        </w:rPr>
        <w:instrText>testirovanie</w:instrText>
      </w:r>
      <w:r w:rsidRPr="006A4576">
        <w:rPr>
          <w:rFonts w:ascii="Arial" w:hAnsi="Arial" w:cs="Arial"/>
        </w:rPr>
        <w:instrText>-</w:instrText>
      </w:r>
      <w:r>
        <w:rPr>
          <w:rFonts w:ascii="Arial" w:hAnsi="Arial" w:cs="Arial"/>
        </w:rPr>
        <w:instrText>proizvoditelnosti</w:instrText>
      </w:r>
      <w:r w:rsidRPr="006A4576">
        <w:rPr>
          <w:rFonts w:ascii="Arial" w:hAnsi="Arial" w:cs="Arial"/>
        </w:rPr>
        <w:instrText xml:space="preserve">/" </w:instrText>
      </w:r>
      <w:r>
        <w:rPr>
          <w:rFonts w:ascii="Arial" w:hAnsi="Arial" w:cs="Arial"/>
        </w:rPr>
        <w:fldChar w:fldCharType="separate"/>
      </w:r>
      <w:r w:rsidRPr="006A4576">
        <w:rPr>
          <w:rFonts w:ascii="Arial" w:hAnsi="Arial" w:cs="Arial"/>
          <w:color w:val="1A0DAB"/>
        </w:rPr>
        <w:br/>
      </w:r>
      <w:r w:rsidRPr="006A4576">
        <w:rPr>
          <w:rFonts w:ascii="Arial" w:hAnsi="Arial" w:cs="Arial"/>
          <w:b/>
          <w:bCs/>
          <w:color w:val="1A0DAB"/>
          <w:sz w:val="30"/>
          <w:szCs w:val="30"/>
        </w:rPr>
        <w:t xml:space="preserve"> </w:t>
      </w:r>
    </w:p>
    <w:p w14:paraId="79BE02FC" w14:textId="0CEE6A03" w:rsidR="006A4576" w:rsidRDefault="006A4576" w:rsidP="009B6CFE">
      <w:pPr>
        <w:pStyle w:val="1"/>
      </w:pPr>
      <w:r>
        <w:lastRenderedPageBreak/>
        <w:fldChar w:fldCharType="end"/>
      </w:r>
      <w:bookmarkStart w:id="102" w:name="_Toc140363120"/>
      <w:r w:rsidR="009B6CFE" w:rsidRPr="00F703A2">
        <w:rPr>
          <w:sz w:val="40"/>
          <w:szCs w:val="40"/>
        </w:rPr>
        <w:t>3.</w:t>
      </w:r>
      <w:r w:rsidR="00AC5914" w:rsidRPr="00F703A2">
        <w:rPr>
          <w:sz w:val="40"/>
          <w:szCs w:val="40"/>
        </w:rPr>
        <w:t>Части системы, которые будут</w:t>
      </w:r>
      <w:r w:rsidR="00F703A2">
        <w:rPr>
          <w:sz w:val="40"/>
          <w:szCs w:val="40"/>
        </w:rPr>
        <w:t xml:space="preserve"> </w:t>
      </w:r>
      <w:r w:rsidR="00AC5914" w:rsidRPr="00F703A2">
        <w:rPr>
          <w:sz w:val="40"/>
          <w:szCs w:val="40"/>
        </w:rPr>
        <w:t>протестированы</w:t>
      </w:r>
      <w:bookmarkEnd w:id="102"/>
    </w:p>
    <w:p w14:paraId="6444E2F1" w14:textId="54361FD4" w:rsidR="009B6CFE" w:rsidRDefault="009B6CFE" w:rsidP="009B6CFE">
      <w:pPr>
        <w:pStyle w:val="af9"/>
        <w:ind w:left="1800"/>
      </w:pPr>
    </w:p>
    <w:p w14:paraId="3B6FF2DD" w14:textId="5954C38A" w:rsidR="009B6CFE" w:rsidRPr="003D4633" w:rsidRDefault="003D4633" w:rsidP="003D46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</w:t>
      </w:r>
      <w:r w:rsidR="009B6CFE" w:rsidRPr="003D4633">
        <w:rPr>
          <w:rFonts w:ascii="Arial" w:hAnsi="Arial" w:cs="Arial"/>
          <w:sz w:val="20"/>
          <w:szCs w:val="20"/>
        </w:rPr>
        <w:t>Титульный лист</w:t>
      </w:r>
    </w:p>
    <w:p w14:paraId="71A4BCB6" w14:textId="77777777" w:rsidR="00845147" w:rsidRPr="00B27665" w:rsidRDefault="004F511D" w:rsidP="003D4633">
      <w:pPr>
        <w:pStyle w:val="af9"/>
        <w:ind w:left="0"/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Открывается после запроса в браузере.</w:t>
      </w:r>
    </w:p>
    <w:p w14:paraId="5C52CE4A" w14:textId="73F41177" w:rsidR="00C92A9D" w:rsidRPr="00B27665" w:rsidRDefault="004F511D" w:rsidP="003D4633">
      <w:pPr>
        <w:pStyle w:val="af9"/>
        <w:ind w:left="0"/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Позволя</w:t>
      </w:r>
      <w:r w:rsidR="00C92A9D" w:rsidRPr="00B27665">
        <w:rPr>
          <w:rFonts w:ascii="Arial" w:hAnsi="Arial" w:cs="Arial"/>
          <w:sz w:val="20"/>
          <w:szCs w:val="20"/>
        </w:rPr>
        <w:t>е</w:t>
      </w:r>
      <w:r w:rsidRPr="00B27665">
        <w:rPr>
          <w:rFonts w:ascii="Arial" w:hAnsi="Arial" w:cs="Arial"/>
          <w:sz w:val="20"/>
          <w:szCs w:val="20"/>
        </w:rPr>
        <w:t>т</w:t>
      </w:r>
      <w:r w:rsidR="00C92A9D" w:rsidRPr="00B27665">
        <w:rPr>
          <w:rFonts w:ascii="Arial" w:hAnsi="Arial" w:cs="Arial"/>
          <w:sz w:val="20"/>
          <w:szCs w:val="20"/>
        </w:rPr>
        <w:t>:</w:t>
      </w:r>
    </w:p>
    <w:p w14:paraId="6043CDBA" w14:textId="754EFCBC" w:rsidR="00C92A9D" w:rsidRPr="00B27665" w:rsidRDefault="004F511D" w:rsidP="001F5293">
      <w:pPr>
        <w:pStyle w:val="af9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познакомится с приложением</w:t>
      </w:r>
    </w:p>
    <w:p w14:paraId="35228C4F" w14:textId="138F8C4A" w:rsidR="004F511D" w:rsidRPr="00B27665" w:rsidRDefault="004F511D" w:rsidP="001F5293">
      <w:pPr>
        <w:pStyle w:val="af9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начать установку</w:t>
      </w:r>
    </w:p>
    <w:p w14:paraId="38F78915" w14:textId="761DCBBE" w:rsidR="004F511D" w:rsidRPr="003D4633" w:rsidRDefault="00C92A9D" w:rsidP="001F5293">
      <w:pPr>
        <w:pStyle w:val="af9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3D4633">
        <w:rPr>
          <w:rFonts w:ascii="Arial" w:hAnsi="Arial" w:cs="Arial"/>
          <w:sz w:val="20"/>
          <w:szCs w:val="20"/>
        </w:rPr>
        <w:t>Страница установки</w:t>
      </w:r>
    </w:p>
    <w:p w14:paraId="0E5F3B44" w14:textId="4DAF8497" w:rsidR="00845147" w:rsidRPr="00B27665" w:rsidRDefault="00C92A9D" w:rsidP="003D4633">
      <w:pPr>
        <w:pStyle w:val="af9"/>
        <w:ind w:left="0"/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Открывается после регистрации в приложении.</w:t>
      </w:r>
      <w:r w:rsidR="00845147" w:rsidRPr="00B27665">
        <w:rPr>
          <w:rFonts w:ascii="Arial" w:hAnsi="Arial" w:cs="Arial"/>
          <w:sz w:val="20"/>
          <w:szCs w:val="20"/>
        </w:rPr>
        <w:t xml:space="preserve"> Показывает статистические данные.</w:t>
      </w:r>
    </w:p>
    <w:p w14:paraId="4F51D4B3" w14:textId="7242B7E6" w:rsidR="00C92A9D" w:rsidRPr="00B27665" w:rsidRDefault="00C92A9D" w:rsidP="003D4633">
      <w:pPr>
        <w:pStyle w:val="af9"/>
        <w:ind w:left="0"/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Позволяет:</w:t>
      </w:r>
    </w:p>
    <w:p w14:paraId="4BAE595C" w14:textId="61B19008" w:rsidR="003A51D2" w:rsidRPr="00B27665" w:rsidRDefault="00A9750A" w:rsidP="001F5293">
      <w:pPr>
        <w:pStyle w:val="af9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н</w:t>
      </w:r>
      <w:r w:rsidR="003A51D2" w:rsidRPr="00B27665">
        <w:rPr>
          <w:rFonts w:ascii="Arial" w:hAnsi="Arial" w:cs="Arial"/>
          <w:sz w:val="20"/>
          <w:szCs w:val="20"/>
        </w:rPr>
        <w:t xml:space="preserve">астроить </w:t>
      </w:r>
      <w:r w:rsidRPr="00B27665">
        <w:rPr>
          <w:rFonts w:ascii="Arial" w:hAnsi="Arial" w:cs="Arial"/>
          <w:sz w:val="20"/>
          <w:szCs w:val="20"/>
        </w:rPr>
        <w:t>организацию</w:t>
      </w:r>
    </w:p>
    <w:p w14:paraId="3FAF3A63" w14:textId="22613497" w:rsidR="00C92A9D" w:rsidRPr="00B27665" w:rsidRDefault="00C92A9D" w:rsidP="001F5293">
      <w:pPr>
        <w:pStyle w:val="af9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выбрать версию пользования</w:t>
      </w:r>
    </w:p>
    <w:p w14:paraId="377D0611" w14:textId="65A0F927" w:rsidR="009B6CFE" w:rsidRPr="00B27665" w:rsidRDefault="00845147" w:rsidP="001F5293">
      <w:pPr>
        <w:pStyle w:val="af9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связаться с отделом продаж</w:t>
      </w:r>
    </w:p>
    <w:p w14:paraId="6B834653" w14:textId="6B5777F7" w:rsidR="00845147" w:rsidRPr="00B27665" w:rsidRDefault="00845147" w:rsidP="001F5293">
      <w:pPr>
        <w:pStyle w:val="af9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купить подписку</w:t>
      </w:r>
    </w:p>
    <w:p w14:paraId="15A23831" w14:textId="54A95569" w:rsidR="00845147" w:rsidRPr="00B27665" w:rsidRDefault="00845147" w:rsidP="001F5293">
      <w:pPr>
        <w:pStyle w:val="af9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 xml:space="preserve">настроить </w:t>
      </w:r>
      <w:r w:rsidR="003F2868" w:rsidRPr="00B27665">
        <w:rPr>
          <w:rFonts w:ascii="Arial" w:hAnsi="Arial" w:cs="Arial"/>
          <w:sz w:val="20"/>
          <w:szCs w:val="20"/>
          <w:lang w:val="en-US"/>
        </w:rPr>
        <w:t>push</w:t>
      </w:r>
      <w:r w:rsidR="003F2868" w:rsidRPr="00B27665">
        <w:rPr>
          <w:rFonts w:ascii="Arial" w:hAnsi="Arial" w:cs="Arial"/>
          <w:sz w:val="20"/>
          <w:szCs w:val="20"/>
        </w:rPr>
        <w:t>-уведомления</w:t>
      </w:r>
    </w:p>
    <w:p w14:paraId="7F3E7CAD" w14:textId="2810D464" w:rsidR="00A9750A" w:rsidRPr="00B27665" w:rsidRDefault="00A9750A" w:rsidP="001F5293">
      <w:pPr>
        <w:pStyle w:val="af9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ввести одноразовый пароль</w:t>
      </w:r>
    </w:p>
    <w:p w14:paraId="28B0D380" w14:textId="0F774658" w:rsidR="00A9750A" w:rsidRPr="00B27665" w:rsidRDefault="00A9750A" w:rsidP="001F5293">
      <w:pPr>
        <w:pStyle w:val="af9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выйти из приложения</w:t>
      </w:r>
    </w:p>
    <w:p w14:paraId="6DD24AB3" w14:textId="0255CF15" w:rsidR="00A9750A" w:rsidRPr="00B27665" w:rsidRDefault="00A9750A" w:rsidP="001F5293">
      <w:pPr>
        <w:pStyle w:val="af9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27665">
        <w:rPr>
          <w:rFonts w:ascii="Arial" w:hAnsi="Arial" w:cs="Arial"/>
          <w:sz w:val="20"/>
          <w:szCs w:val="20"/>
        </w:rPr>
        <w:t>внести изменения в профиль</w:t>
      </w:r>
    </w:p>
    <w:p w14:paraId="04A5E7F8" w14:textId="2457D6DE" w:rsidR="006A4576" w:rsidRPr="003D4633" w:rsidRDefault="003F2868" w:rsidP="001F5293">
      <w:pPr>
        <w:pStyle w:val="af9"/>
        <w:numPr>
          <w:ilvl w:val="1"/>
          <w:numId w:val="25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 w:rsidRPr="003D4633">
        <w:rPr>
          <w:rFonts w:ascii="Arial" w:hAnsi="Arial" w:cs="Arial"/>
          <w:color w:val="4D5156"/>
          <w:sz w:val="20"/>
          <w:szCs w:val="20"/>
        </w:rPr>
        <w:t xml:space="preserve">Страница </w:t>
      </w:r>
      <w:r w:rsidRPr="003D4633">
        <w:rPr>
          <w:rFonts w:ascii="Arial" w:hAnsi="Arial" w:cs="Arial"/>
          <w:color w:val="4D5156"/>
          <w:sz w:val="20"/>
          <w:szCs w:val="20"/>
          <w:lang w:val="en-US"/>
        </w:rPr>
        <w:t>Home</w:t>
      </w:r>
    </w:p>
    <w:p w14:paraId="77E14429" w14:textId="4D475B83" w:rsidR="003A51D2" w:rsidRPr="00B27665" w:rsidRDefault="003A51D2" w:rsidP="003D4633">
      <w:pPr>
        <w:pStyle w:val="af9"/>
        <w:shd w:val="clear" w:color="auto" w:fill="FFFFFF"/>
        <w:ind w:left="0"/>
        <w:rPr>
          <w:rFonts w:ascii="Arial" w:hAnsi="Arial" w:cs="Arial"/>
          <w:color w:val="4D5156"/>
          <w:sz w:val="20"/>
          <w:szCs w:val="20"/>
        </w:rPr>
      </w:pPr>
      <w:r w:rsidRPr="00B27665">
        <w:rPr>
          <w:rFonts w:ascii="Arial" w:hAnsi="Arial" w:cs="Arial"/>
          <w:color w:val="4D5156"/>
          <w:sz w:val="20"/>
          <w:szCs w:val="20"/>
        </w:rPr>
        <w:t>Открывается после входа на личную страницу. Содержит инструменты организа</w:t>
      </w:r>
      <w:r w:rsidR="00A9750A" w:rsidRPr="00B27665">
        <w:rPr>
          <w:rFonts w:ascii="Arial" w:hAnsi="Arial" w:cs="Arial"/>
          <w:color w:val="4D5156"/>
          <w:sz w:val="20"/>
          <w:szCs w:val="20"/>
        </w:rPr>
        <w:t>ции работы в приложении</w:t>
      </w:r>
      <w:r w:rsidR="00385914" w:rsidRPr="00B27665">
        <w:rPr>
          <w:rFonts w:ascii="Arial" w:hAnsi="Arial" w:cs="Arial"/>
          <w:color w:val="4D5156"/>
          <w:sz w:val="20"/>
          <w:szCs w:val="20"/>
        </w:rPr>
        <w:t>.</w:t>
      </w:r>
    </w:p>
    <w:p w14:paraId="458EA21B" w14:textId="68D0B720" w:rsidR="00385914" w:rsidRDefault="00B27665" w:rsidP="003D4633">
      <w:pPr>
        <w:pStyle w:val="af9"/>
        <w:shd w:val="clear" w:color="auto" w:fill="FFFFFF"/>
        <w:ind w:left="0"/>
        <w:rPr>
          <w:rFonts w:ascii="Arial" w:hAnsi="Arial" w:cs="Arial"/>
          <w:color w:val="4D5156"/>
          <w:sz w:val="20"/>
          <w:szCs w:val="20"/>
        </w:rPr>
      </w:pPr>
      <w:r w:rsidRPr="00B27665">
        <w:rPr>
          <w:rFonts w:ascii="Arial" w:hAnsi="Arial" w:cs="Arial"/>
          <w:color w:val="4D5156"/>
          <w:sz w:val="20"/>
          <w:szCs w:val="20"/>
        </w:rPr>
        <w:t>Позволяет:</w:t>
      </w:r>
    </w:p>
    <w:p w14:paraId="2A0E42A2" w14:textId="0FBEDC87" w:rsidR="003D4633" w:rsidRPr="00187CC3" w:rsidRDefault="00A02E62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з</w:t>
      </w:r>
      <w:r w:rsidR="003D4633" w:rsidRPr="00187CC3">
        <w:rPr>
          <w:rFonts w:ascii="Arial" w:hAnsi="Arial" w:cs="Arial"/>
          <w:color w:val="4D5156"/>
          <w:sz w:val="20"/>
          <w:szCs w:val="20"/>
        </w:rPr>
        <w:t>адать статус пользователя</w:t>
      </w:r>
    </w:p>
    <w:p w14:paraId="686689FE" w14:textId="334F987B" w:rsidR="003D4633" w:rsidRPr="00187CC3" w:rsidRDefault="00A02E62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з</w:t>
      </w:r>
      <w:r w:rsidR="003D4633" w:rsidRPr="00187CC3">
        <w:rPr>
          <w:rFonts w:ascii="Arial" w:hAnsi="Arial" w:cs="Arial"/>
          <w:color w:val="4D5156"/>
          <w:sz w:val="20"/>
          <w:szCs w:val="20"/>
        </w:rPr>
        <w:t>адать тему</w:t>
      </w:r>
    </w:p>
    <w:p w14:paraId="66E6B452" w14:textId="4A6E05F3" w:rsidR="003D4633" w:rsidRDefault="00A02E62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в</w:t>
      </w:r>
      <w:r w:rsidR="003D4633" w:rsidRPr="00187CC3">
        <w:rPr>
          <w:rFonts w:ascii="Arial" w:hAnsi="Arial" w:cs="Arial"/>
          <w:color w:val="4D5156"/>
          <w:sz w:val="20"/>
          <w:szCs w:val="20"/>
        </w:rPr>
        <w:t>ыйти</w:t>
      </w:r>
    </w:p>
    <w:p w14:paraId="040EFF5A" w14:textId="68CD982B" w:rsidR="00A02E62" w:rsidRPr="00187CC3" w:rsidRDefault="00A02E62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добавить пользователей</w:t>
      </w:r>
    </w:p>
    <w:p w14:paraId="362D8126" w14:textId="295301CC" w:rsidR="00B27665" w:rsidRPr="00187CC3" w:rsidRDefault="00B27665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 w:rsidRPr="00187CC3">
        <w:rPr>
          <w:rFonts w:ascii="Arial" w:hAnsi="Arial" w:cs="Arial"/>
          <w:color w:val="4D5156"/>
          <w:sz w:val="20"/>
          <w:szCs w:val="20"/>
        </w:rPr>
        <w:t>создать канал</w:t>
      </w:r>
    </w:p>
    <w:p w14:paraId="7078C81F" w14:textId="31B95BA0" w:rsidR="00B27665" w:rsidRPr="00187CC3" w:rsidRDefault="00B27665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 w:rsidRPr="00187CC3">
        <w:rPr>
          <w:rFonts w:ascii="Arial" w:hAnsi="Arial" w:cs="Arial"/>
          <w:color w:val="4D5156"/>
          <w:sz w:val="20"/>
          <w:szCs w:val="20"/>
        </w:rPr>
        <w:t>открыть директорию</w:t>
      </w:r>
    </w:p>
    <w:p w14:paraId="2EFCE584" w14:textId="08E15F86" w:rsidR="00B27665" w:rsidRPr="00187CC3" w:rsidRDefault="00B27665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 w:rsidRPr="00187CC3">
        <w:rPr>
          <w:rFonts w:ascii="Arial" w:hAnsi="Arial" w:cs="Arial"/>
          <w:color w:val="4D5156"/>
          <w:sz w:val="20"/>
          <w:szCs w:val="20"/>
        </w:rPr>
        <w:t>зайти в магазин приложений</w:t>
      </w:r>
    </w:p>
    <w:p w14:paraId="491A5233" w14:textId="15AECF01" w:rsidR="00B27665" w:rsidRPr="00187CC3" w:rsidRDefault="00B27665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 w:rsidRPr="00187CC3">
        <w:rPr>
          <w:rFonts w:ascii="Arial" w:hAnsi="Arial" w:cs="Arial"/>
          <w:color w:val="4D5156"/>
          <w:sz w:val="20"/>
          <w:szCs w:val="20"/>
        </w:rPr>
        <w:t>выбрать платформу</w:t>
      </w:r>
    </w:p>
    <w:p w14:paraId="6E4808A4" w14:textId="610F0277" w:rsidR="00B27665" w:rsidRPr="00187CC3" w:rsidRDefault="00B27665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 w:rsidRPr="00187CC3">
        <w:rPr>
          <w:rFonts w:ascii="Arial" w:hAnsi="Arial" w:cs="Arial"/>
          <w:color w:val="4D5156"/>
          <w:sz w:val="20"/>
          <w:szCs w:val="20"/>
        </w:rPr>
        <w:t>ознакомится с документацией</w:t>
      </w:r>
    </w:p>
    <w:p w14:paraId="17DE8240" w14:textId="75369B23" w:rsidR="00966E80" w:rsidRPr="00187CC3" w:rsidRDefault="00966E80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 w:rsidRPr="00187CC3">
        <w:rPr>
          <w:rFonts w:ascii="Arial" w:hAnsi="Arial" w:cs="Arial"/>
          <w:color w:val="4D5156"/>
          <w:sz w:val="20"/>
          <w:szCs w:val="20"/>
        </w:rPr>
        <w:t>проводить поиск</w:t>
      </w:r>
    </w:p>
    <w:p w14:paraId="4AEA750A" w14:textId="4260F62C" w:rsidR="00920FF9" w:rsidRPr="00187CC3" w:rsidRDefault="00920FF9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 w:rsidRPr="00187CC3">
        <w:rPr>
          <w:rFonts w:ascii="Arial" w:hAnsi="Arial" w:cs="Arial"/>
          <w:color w:val="4D5156"/>
          <w:sz w:val="20"/>
          <w:szCs w:val="20"/>
        </w:rPr>
        <w:t>задать внешний вид списка чата</w:t>
      </w:r>
    </w:p>
    <w:p w14:paraId="0F224549" w14:textId="679209DC" w:rsidR="00966E80" w:rsidRPr="00187CC3" w:rsidRDefault="00966E80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 w:rsidRPr="00187CC3">
        <w:rPr>
          <w:rFonts w:ascii="Arial" w:hAnsi="Arial" w:cs="Arial"/>
          <w:color w:val="4D5156"/>
          <w:sz w:val="20"/>
          <w:szCs w:val="20"/>
        </w:rPr>
        <w:t>фильтровать</w:t>
      </w:r>
      <w:r w:rsidR="00920FF9" w:rsidRPr="00187CC3">
        <w:rPr>
          <w:rFonts w:ascii="Arial" w:hAnsi="Arial" w:cs="Arial"/>
          <w:color w:val="4D5156"/>
          <w:sz w:val="20"/>
          <w:szCs w:val="20"/>
        </w:rPr>
        <w:t xml:space="preserve"> и группировать</w:t>
      </w:r>
      <w:r w:rsidRPr="00187CC3">
        <w:rPr>
          <w:rFonts w:ascii="Arial" w:hAnsi="Arial" w:cs="Arial"/>
          <w:color w:val="4D5156"/>
          <w:sz w:val="20"/>
          <w:szCs w:val="20"/>
        </w:rPr>
        <w:t xml:space="preserve"> списки из чата</w:t>
      </w:r>
    </w:p>
    <w:p w14:paraId="68911E7A" w14:textId="54CC390F" w:rsidR="00B4280B" w:rsidRPr="00187CC3" w:rsidRDefault="00B4280B" w:rsidP="001F5293">
      <w:pPr>
        <w:pStyle w:val="af9"/>
        <w:numPr>
          <w:ilvl w:val="0"/>
          <w:numId w:val="28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 w:rsidRPr="00187CC3">
        <w:rPr>
          <w:rFonts w:ascii="Arial" w:hAnsi="Arial" w:cs="Arial"/>
          <w:color w:val="4D5156"/>
          <w:sz w:val="20"/>
          <w:szCs w:val="20"/>
        </w:rPr>
        <w:t>создать:</w:t>
      </w:r>
    </w:p>
    <w:p w14:paraId="39B5DB7A" w14:textId="68E8128D" w:rsidR="00B4280B" w:rsidRDefault="008E494A" w:rsidP="001F5293">
      <w:pPr>
        <w:pStyle w:val="af9"/>
        <w:numPr>
          <w:ilvl w:val="0"/>
          <w:numId w:val="30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-</w:t>
      </w:r>
      <w:r w:rsidR="00B4280B">
        <w:rPr>
          <w:rFonts w:ascii="Arial" w:hAnsi="Arial" w:cs="Arial"/>
          <w:color w:val="4D5156"/>
          <w:sz w:val="20"/>
          <w:szCs w:val="20"/>
        </w:rPr>
        <w:t>канал</w:t>
      </w:r>
    </w:p>
    <w:p w14:paraId="2A1C9C97" w14:textId="3C559AC5" w:rsidR="008E494A" w:rsidRDefault="008E494A" w:rsidP="001F5293">
      <w:pPr>
        <w:pStyle w:val="af9"/>
        <w:numPr>
          <w:ilvl w:val="0"/>
          <w:numId w:val="30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-команду</w:t>
      </w:r>
    </w:p>
    <w:p w14:paraId="3B1F3A54" w14:textId="5C853F51" w:rsidR="008E494A" w:rsidRDefault="008E494A" w:rsidP="001F5293">
      <w:pPr>
        <w:pStyle w:val="af9"/>
        <w:numPr>
          <w:ilvl w:val="0"/>
          <w:numId w:val="30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-личную переписку</w:t>
      </w:r>
    </w:p>
    <w:p w14:paraId="7EDADDDD" w14:textId="39AEDDB6" w:rsidR="008E494A" w:rsidRDefault="008E494A" w:rsidP="001F5293">
      <w:pPr>
        <w:pStyle w:val="af9"/>
        <w:numPr>
          <w:ilvl w:val="0"/>
          <w:numId w:val="30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-обсуждение</w:t>
      </w:r>
    </w:p>
    <w:p w14:paraId="5F1FFDE1" w14:textId="3BD810B1" w:rsidR="008E494A" w:rsidRPr="00187CC3" w:rsidRDefault="008E494A" w:rsidP="001F5293">
      <w:pPr>
        <w:pStyle w:val="af9"/>
        <w:numPr>
          <w:ilvl w:val="0"/>
          <w:numId w:val="29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 w:rsidRPr="00187CC3">
        <w:rPr>
          <w:rFonts w:ascii="Arial" w:hAnsi="Arial" w:cs="Arial"/>
          <w:color w:val="4D5156"/>
          <w:sz w:val="20"/>
          <w:szCs w:val="20"/>
        </w:rPr>
        <w:t>перейти в приложения:</w:t>
      </w:r>
    </w:p>
    <w:p w14:paraId="5D54BA92" w14:textId="0495D949" w:rsidR="00B27665" w:rsidRDefault="008E494A" w:rsidP="001F5293">
      <w:pPr>
        <w:pStyle w:val="af9"/>
        <w:numPr>
          <w:ilvl w:val="0"/>
          <w:numId w:val="31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-магазин</w:t>
      </w:r>
    </w:p>
    <w:p w14:paraId="792642E3" w14:textId="03BD7A33" w:rsidR="008E494A" w:rsidRPr="00B27665" w:rsidRDefault="008E494A" w:rsidP="001F5293">
      <w:pPr>
        <w:pStyle w:val="af9"/>
        <w:numPr>
          <w:ilvl w:val="0"/>
          <w:numId w:val="31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-установлен</w:t>
      </w:r>
    </w:p>
    <w:p w14:paraId="4F8102C2" w14:textId="54BBDDC9" w:rsidR="00385914" w:rsidRDefault="003D4633" w:rsidP="003D4633">
      <w:pPr>
        <w:pStyle w:val="af9"/>
        <w:shd w:val="clear" w:color="auto" w:fill="FFFFFF"/>
        <w:ind w:left="0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 xml:space="preserve">3.4 </w:t>
      </w:r>
      <w:r w:rsidR="008E494A">
        <w:rPr>
          <w:rFonts w:ascii="Arial" w:hAnsi="Arial" w:cs="Arial"/>
          <w:color w:val="4D5156"/>
          <w:sz w:val="20"/>
          <w:szCs w:val="20"/>
        </w:rPr>
        <w:t>К</w:t>
      </w:r>
      <w:r w:rsidR="008E494A" w:rsidRPr="008E494A">
        <w:rPr>
          <w:rFonts w:ascii="Arial" w:hAnsi="Arial" w:cs="Arial"/>
          <w:color w:val="4D5156"/>
          <w:sz w:val="20"/>
          <w:szCs w:val="20"/>
        </w:rPr>
        <w:t>аталог</w:t>
      </w:r>
    </w:p>
    <w:p w14:paraId="330E6471" w14:textId="6B4E9E58" w:rsidR="008E494A" w:rsidRDefault="00E7386E" w:rsidP="003410D3">
      <w:pPr>
        <w:pStyle w:val="af9"/>
        <w:shd w:val="clear" w:color="auto" w:fill="FFFFFF"/>
        <w:ind w:left="0"/>
        <w:rPr>
          <w:rFonts w:ascii="Arial" w:hAnsi="Arial" w:cs="Arial"/>
          <w:color w:val="4D5156"/>
          <w:sz w:val="20"/>
          <w:szCs w:val="20"/>
          <w:lang w:val="en-US"/>
        </w:rPr>
      </w:pPr>
      <w:r>
        <w:rPr>
          <w:rFonts w:ascii="Arial" w:hAnsi="Arial" w:cs="Arial"/>
          <w:color w:val="4D5156"/>
          <w:sz w:val="20"/>
          <w:szCs w:val="20"/>
        </w:rPr>
        <w:t xml:space="preserve">Открывается через верхнюю панель инструментов на странице </w:t>
      </w:r>
      <w:r>
        <w:rPr>
          <w:rFonts w:ascii="Arial" w:hAnsi="Arial" w:cs="Arial"/>
          <w:color w:val="4D5156"/>
          <w:sz w:val="20"/>
          <w:szCs w:val="20"/>
          <w:lang w:val="en-US"/>
        </w:rPr>
        <w:t>Home</w:t>
      </w:r>
    </w:p>
    <w:p w14:paraId="421D9798" w14:textId="570F2086" w:rsidR="00E7386E" w:rsidRDefault="00E7386E" w:rsidP="003410D3">
      <w:pPr>
        <w:pStyle w:val="af9"/>
        <w:shd w:val="clear" w:color="auto" w:fill="FFFFFF"/>
        <w:ind w:left="0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Позволяет:</w:t>
      </w:r>
    </w:p>
    <w:p w14:paraId="7A5FA3DF" w14:textId="003A49FE" w:rsidR="00E7386E" w:rsidRDefault="00E7386E" w:rsidP="001F5293">
      <w:pPr>
        <w:pStyle w:val="af9"/>
        <w:numPr>
          <w:ilvl w:val="0"/>
          <w:numId w:val="32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Войти в каталог:</w:t>
      </w:r>
    </w:p>
    <w:p w14:paraId="57353305" w14:textId="0358E9CC" w:rsidR="00E7386E" w:rsidRDefault="00E7386E" w:rsidP="001F5293">
      <w:pPr>
        <w:pStyle w:val="af9"/>
        <w:numPr>
          <w:ilvl w:val="0"/>
          <w:numId w:val="33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-каналов</w:t>
      </w:r>
    </w:p>
    <w:p w14:paraId="050DE6FE" w14:textId="6C9F5343" w:rsidR="00E7386E" w:rsidRDefault="00E7386E" w:rsidP="001F5293">
      <w:pPr>
        <w:pStyle w:val="af9"/>
        <w:numPr>
          <w:ilvl w:val="0"/>
          <w:numId w:val="33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lastRenderedPageBreak/>
        <w:t>-пользователей</w:t>
      </w:r>
    </w:p>
    <w:p w14:paraId="374A31B1" w14:textId="2EDFE296" w:rsidR="00E7386E" w:rsidRDefault="00E7386E" w:rsidP="001F5293">
      <w:pPr>
        <w:pStyle w:val="af9"/>
        <w:numPr>
          <w:ilvl w:val="0"/>
          <w:numId w:val="34"/>
        </w:num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-команд</w:t>
      </w:r>
    </w:p>
    <w:p w14:paraId="6B792B2A" w14:textId="521F8499" w:rsidR="00056A71" w:rsidRDefault="00056A71" w:rsidP="00056A71">
      <w:p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</w:rPr>
        <w:t>3.5 Личная страница</w:t>
      </w:r>
    </w:p>
    <w:p w14:paraId="1E2EBAC0" w14:textId="1C3021F1" w:rsidR="00056A71" w:rsidRDefault="00056A71" w:rsidP="00056A71">
      <w:pPr>
        <w:shd w:val="clear" w:color="auto" w:fill="FFFFFF"/>
        <w:rPr>
          <w:rFonts w:ascii="Candara" w:hAnsi="Candara" w:cs="Arial"/>
          <w:color w:val="333333"/>
        </w:rPr>
      </w:pPr>
      <w:r>
        <w:rPr>
          <w:rFonts w:ascii="Arial" w:hAnsi="Arial" w:cs="Arial"/>
          <w:color w:val="4D5156"/>
          <w:sz w:val="20"/>
          <w:szCs w:val="20"/>
        </w:rPr>
        <w:t xml:space="preserve">Вход осуществляется нажатием на </w:t>
      </w:r>
      <w:proofErr w:type="spellStart"/>
      <w:r w:rsidRPr="006A4576">
        <w:rPr>
          <w:rFonts w:ascii="Candara" w:hAnsi="Candara" w:cs="Arial"/>
          <w:color w:val="333333"/>
        </w:rPr>
        <w:t>favicon</w:t>
      </w:r>
      <w:proofErr w:type="spellEnd"/>
      <w:r>
        <w:rPr>
          <w:rFonts w:ascii="Candara" w:hAnsi="Candara" w:cs="Arial"/>
          <w:color w:val="333333"/>
        </w:rPr>
        <w:t xml:space="preserve"> или на имя</w:t>
      </w:r>
    </w:p>
    <w:p w14:paraId="7D92E58D" w14:textId="17B71CF3" w:rsidR="00056A71" w:rsidRPr="00056A71" w:rsidRDefault="00056A71" w:rsidP="00056A71">
      <w:pPr>
        <w:shd w:val="clear" w:color="auto" w:fill="FFFFFF"/>
        <w:rPr>
          <w:rFonts w:ascii="Arial" w:hAnsi="Arial" w:cs="Arial"/>
          <w:color w:val="4D5156"/>
          <w:sz w:val="20"/>
          <w:szCs w:val="20"/>
        </w:rPr>
      </w:pPr>
      <w:r>
        <w:rPr>
          <w:rFonts w:ascii="Candara" w:hAnsi="Candara" w:cs="Arial"/>
          <w:color w:val="333333"/>
        </w:rPr>
        <w:t>Позволяет:</w:t>
      </w:r>
    </w:p>
    <w:p w14:paraId="6BC0B5AF" w14:textId="7F237796" w:rsidR="006A4576" w:rsidRPr="00187CC3" w:rsidRDefault="00964149" w:rsidP="001F5293">
      <w:pPr>
        <w:pStyle w:val="af9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056A71" w:rsidRPr="00187CC3">
        <w:rPr>
          <w:rFonts w:ascii="Arial" w:hAnsi="Arial" w:cs="Arial"/>
          <w:sz w:val="20"/>
          <w:szCs w:val="20"/>
        </w:rPr>
        <w:t>ести переписку</w:t>
      </w:r>
    </w:p>
    <w:p w14:paraId="1D991046" w14:textId="069DB69F" w:rsidR="00056A71" w:rsidRPr="00187CC3" w:rsidRDefault="00964149" w:rsidP="001F5293">
      <w:pPr>
        <w:pStyle w:val="af9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</w:t>
      </w:r>
      <w:r w:rsidR="00056A71" w:rsidRPr="00187CC3">
        <w:rPr>
          <w:rFonts w:ascii="Arial" w:hAnsi="Arial" w:cs="Arial"/>
          <w:sz w:val="20"/>
          <w:szCs w:val="20"/>
        </w:rPr>
        <w:t>итать переписку</w:t>
      </w:r>
    </w:p>
    <w:p w14:paraId="75CF7B3C" w14:textId="4DD08FC1" w:rsidR="00056A71" w:rsidRPr="00187CC3" w:rsidRDefault="00964149" w:rsidP="001F5293">
      <w:pPr>
        <w:pStyle w:val="af9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</w:t>
      </w:r>
      <w:r w:rsidR="00056A71" w:rsidRPr="00187CC3">
        <w:rPr>
          <w:rFonts w:ascii="Arial" w:hAnsi="Arial" w:cs="Arial"/>
          <w:sz w:val="20"/>
          <w:szCs w:val="20"/>
        </w:rPr>
        <w:t>вонить</w:t>
      </w:r>
    </w:p>
    <w:p w14:paraId="404DDCB4" w14:textId="723F5FAB" w:rsidR="00056A71" w:rsidRPr="00187CC3" w:rsidRDefault="00964149" w:rsidP="001F5293">
      <w:pPr>
        <w:pStyle w:val="af9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="00056A71" w:rsidRPr="00187CC3">
        <w:rPr>
          <w:rFonts w:ascii="Arial" w:hAnsi="Arial" w:cs="Arial"/>
          <w:sz w:val="20"/>
          <w:szCs w:val="20"/>
        </w:rPr>
        <w:t>осмотреть информацию о чате</w:t>
      </w:r>
    </w:p>
    <w:p w14:paraId="44D0A5D0" w14:textId="10F70237" w:rsidR="00056A71" w:rsidRPr="00187CC3" w:rsidRDefault="00964149" w:rsidP="001F5293">
      <w:pPr>
        <w:pStyle w:val="af9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056A71" w:rsidRPr="00187CC3">
        <w:rPr>
          <w:rFonts w:ascii="Arial" w:hAnsi="Arial" w:cs="Arial"/>
          <w:sz w:val="20"/>
          <w:szCs w:val="20"/>
        </w:rPr>
        <w:t xml:space="preserve">ойти в </w:t>
      </w:r>
      <w:proofErr w:type="spellStart"/>
      <w:r w:rsidR="00056A71" w:rsidRPr="00187CC3">
        <w:rPr>
          <w:rFonts w:ascii="Arial" w:hAnsi="Arial" w:cs="Arial"/>
          <w:sz w:val="20"/>
          <w:szCs w:val="20"/>
        </w:rPr>
        <w:t>треды</w:t>
      </w:r>
      <w:proofErr w:type="spellEnd"/>
    </w:p>
    <w:p w14:paraId="02572423" w14:textId="395D9F83" w:rsidR="00056A71" w:rsidRPr="00187CC3" w:rsidRDefault="00964149" w:rsidP="001F5293">
      <w:pPr>
        <w:pStyle w:val="af9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056A71" w:rsidRPr="00187CC3">
        <w:rPr>
          <w:rFonts w:ascii="Arial" w:hAnsi="Arial" w:cs="Arial"/>
          <w:sz w:val="20"/>
          <w:szCs w:val="20"/>
        </w:rPr>
        <w:t xml:space="preserve">ойти </w:t>
      </w:r>
      <w:r w:rsidR="00EE4D9A" w:rsidRPr="00187CC3">
        <w:rPr>
          <w:rFonts w:ascii="Arial" w:hAnsi="Arial" w:cs="Arial"/>
          <w:sz w:val="20"/>
          <w:szCs w:val="20"/>
        </w:rPr>
        <w:t>в обсуждения</w:t>
      </w:r>
    </w:p>
    <w:p w14:paraId="1645222E" w14:textId="138682D3" w:rsidR="00EE4D9A" w:rsidRPr="00187CC3" w:rsidRDefault="00964149" w:rsidP="001F5293">
      <w:pPr>
        <w:pStyle w:val="af9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="00EE4D9A" w:rsidRPr="00187CC3">
        <w:rPr>
          <w:rFonts w:ascii="Arial" w:hAnsi="Arial" w:cs="Arial"/>
          <w:sz w:val="20"/>
          <w:szCs w:val="20"/>
        </w:rPr>
        <w:t>осмотреть и найти участников</w:t>
      </w:r>
    </w:p>
    <w:p w14:paraId="2F283A62" w14:textId="2F101E1C" w:rsidR="00EE4D9A" w:rsidRPr="00187CC3" w:rsidRDefault="00964149" w:rsidP="001F5293">
      <w:pPr>
        <w:pStyle w:val="af9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</w:t>
      </w:r>
      <w:r w:rsidR="00EE4D9A" w:rsidRPr="00187CC3">
        <w:rPr>
          <w:rFonts w:ascii="Arial" w:hAnsi="Arial" w:cs="Arial"/>
          <w:sz w:val="20"/>
          <w:szCs w:val="20"/>
        </w:rPr>
        <w:t>скать сообщения</w:t>
      </w:r>
    </w:p>
    <w:p w14:paraId="7DE84A88" w14:textId="321982AE" w:rsidR="00EE4D9A" w:rsidRPr="00187CC3" w:rsidRDefault="00964149" w:rsidP="001F5293">
      <w:pPr>
        <w:pStyle w:val="af9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="00EE4D9A" w:rsidRPr="00187CC3">
        <w:rPr>
          <w:rFonts w:ascii="Arial" w:hAnsi="Arial" w:cs="Arial"/>
          <w:sz w:val="20"/>
          <w:szCs w:val="20"/>
        </w:rPr>
        <w:t>рикреплять файлы</w:t>
      </w:r>
    </w:p>
    <w:p w14:paraId="79CDD5D9" w14:textId="65B00E6E" w:rsidR="00EE4D9A" w:rsidRPr="00187CC3" w:rsidRDefault="00964149" w:rsidP="001F5293">
      <w:pPr>
        <w:pStyle w:val="af9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</w:t>
      </w:r>
      <w:r w:rsidR="00EE4D9A" w:rsidRPr="00187CC3">
        <w:rPr>
          <w:rFonts w:ascii="Arial" w:hAnsi="Arial" w:cs="Arial"/>
          <w:sz w:val="20"/>
          <w:szCs w:val="20"/>
        </w:rPr>
        <w:t>знакомится с параметрами:</w:t>
      </w:r>
    </w:p>
    <w:p w14:paraId="5A8DC5A6" w14:textId="02E843EA" w:rsidR="00EE4D9A" w:rsidRPr="00187CC3" w:rsidRDefault="00EE4D9A" w:rsidP="001F5293">
      <w:pPr>
        <w:pStyle w:val="af9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87CC3">
        <w:rPr>
          <w:rFonts w:ascii="Arial" w:hAnsi="Arial" w:cs="Arial"/>
          <w:sz w:val="20"/>
          <w:szCs w:val="20"/>
        </w:rPr>
        <w:t>-настройки уведомлений</w:t>
      </w:r>
    </w:p>
    <w:p w14:paraId="3407BD52" w14:textId="48919F1F" w:rsidR="00EE4D9A" w:rsidRPr="00187CC3" w:rsidRDefault="00EE4D9A" w:rsidP="001F5293">
      <w:pPr>
        <w:pStyle w:val="af9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87CC3">
        <w:rPr>
          <w:rFonts w:ascii="Arial" w:hAnsi="Arial" w:cs="Arial"/>
          <w:sz w:val="20"/>
          <w:szCs w:val="20"/>
        </w:rPr>
        <w:t>-упоминания</w:t>
      </w:r>
    </w:p>
    <w:p w14:paraId="3F4437E0" w14:textId="68C34D8C" w:rsidR="00EE4D9A" w:rsidRPr="00187CC3" w:rsidRDefault="00EE4D9A" w:rsidP="001F5293">
      <w:pPr>
        <w:pStyle w:val="af9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87CC3">
        <w:rPr>
          <w:rFonts w:ascii="Arial" w:hAnsi="Arial" w:cs="Arial"/>
          <w:sz w:val="20"/>
          <w:szCs w:val="20"/>
        </w:rPr>
        <w:t>-отмеченные сообщения</w:t>
      </w:r>
    </w:p>
    <w:p w14:paraId="229EA3D8" w14:textId="26CD49A5" w:rsidR="00EE4D9A" w:rsidRPr="00187CC3" w:rsidRDefault="00EE4D9A" w:rsidP="001F5293">
      <w:pPr>
        <w:pStyle w:val="af9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87CC3">
        <w:rPr>
          <w:rFonts w:ascii="Arial" w:hAnsi="Arial" w:cs="Arial"/>
          <w:sz w:val="20"/>
          <w:szCs w:val="20"/>
        </w:rPr>
        <w:t>-прикреплённые сообщения</w:t>
      </w:r>
    </w:p>
    <w:p w14:paraId="2C8F03A7" w14:textId="7F0B8A65" w:rsidR="00EE4D9A" w:rsidRPr="00187CC3" w:rsidRDefault="00EE4D9A" w:rsidP="001F5293">
      <w:pPr>
        <w:pStyle w:val="af9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87CC3">
        <w:rPr>
          <w:rFonts w:ascii="Arial" w:hAnsi="Arial" w:cs="Arial"/>
          <w:sz w:val="20"/>
          <w:szCs w:val="20"/>
        </w:rPr>
        <w:t>-горячие клавиши</w:t>
      </w:r>
    </w:p>
    <w:p w14:paraId="78C93CCC" w14:textId="679D1B8E" w:rsidR="00EE4D9A" w:rsidRPr="00187CC3" w:rsidRDefault="00EE4D9A" w:rsidP="001F5293">
      <w:pPr>
        <w:pStyle w:val="af9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87CC3">
        <w:rPr>
          <w:rFonts w:ascii="Arial" w:hAnsi="Arial" w:cs="Arial"/>
          <w:sz w:val="20"/>
          <w:szCs w:val="20"/>
        </w:rPr>
        <w:t>-звонки</w:t>
      </w:r>
    </w:p>
    <w:p w14:paraId="1137173E" w14:textId="451A994B" w:rsidR="00EE4D9A" w:rsidRDefault="00EE4D9A" w:rsidP="001F5293">
      <w:pPr>
        <w:pStyle w:val="af9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87CC3">
        <w:rPr>
          <w:rFonts w:ascii="Arial" w:hAnsi="Arial" w:cs="Arial"/>
          <w:sz w:val="20"/>
          <w:szCs w:val="20"/>
        </w:rPr>
        <w:t>-настроить упоминани</w:t>
      </w:r>
      <w:r w:rsidR="007F4FF2" w:rsidRPr="00187CC3">
        <w:rPr>
          <w:rFonts w:ascii="Arial" w:hAnsi="Arial" w:cs="Arial"/>
          <w:sz w:val="20"/>
          <w:szCs w:val="20"/>
        </w:rPr>
        <w:t>я</w:t>
      </w:r>
    </w:p>
    <w:p w14:paraId="2877AE7C" w14:textId="61D304AD" w:rsidR="00BC5C7C" w:rsidRDefault="00BC5C7C" w:rsidP="00BC5C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3.6 </w:t>
      </w:r>
      <w:proofErr w:type="spellStart"/>
      <w:r>
        <w:rPr>
          <w:rFonts w:ascii="Arial" w:hAnsi="Arial" w:cs="Arial"/>
          <w:sz w:val="20"/>
          <w:szCs w:val="20"/>
        </w:rPr>
        <w:t>Администратирование</w:t>
      </w:r>
      <w:proofErr w:type="spellEnd"/>
    </w:p>
    <w:p w14:paraId="77674B05" w14:textId="0224A5B4" w:rsidR="00964149" w:rsidRDefault="00964149" w:rsidP="00BC5C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Находится на странице </w:t>
      </w:r>
      <w:r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</w:rPr>
        <w:t>. Открывается нажатием на меню дополнительных функций.</w:t>
      </w:r>
    </w:p>
    <w:p w14:paraId="52F5AECD" w14:textId="48C6EC36" w:rsidR="00964149" w:rsidRDefault="00964149" w:rsidP="00BC5C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Включает:</w:t>
      </w:r>
    </w:p>
    <w:p w14:paraId="1CFBDE7E" w14:textId="77777777" w:rsidR="00964149" w:rsidRPr="00964149" w:rsidRDefault="00964149" w:rsidP="00BC5C7C">
      <w:pPr>
        <w:rPr>
          <w:rFonts w:ascii="Arial" w:hAnsi="Arial" w:cs="Arial"/>
          <w:sz w:val="20"/>
          <w:szCs w:val="20"/>
        </w:rPr>
      </w:pPr>
    </w:p>
    <w:p w14:paraId="5B06FB4D" w14:textId="77777777" w:rsidR="006A4576" w:rsidRPr="00187CC3" w:rsidRDefault="006A4576" w:rsidP="00187CC3">
      <w:pPr>
        <w:pStyle w:val="1"/>
      </w:pPr>
      <w:r w:rsidRPr="00F703A2">
        <w:rPr>
          <w:rFonts w:ascii="Arial" w:hAnsi="Arial" w:cs="Arial"/>
          <w:sz w:val="40"/>
          <w:szCs w:val="40"/>
        </w:rPr>
        <w:fldChar w:fldCharType="begin"/>
      </w:r>
      <w:r w:rsidRPr="00F703A2">
        <w:rPr>
          <w:rFonts w:ascii="Arial" w:hAnsi="Arial" w:cs="Arial"/>
          <w:sz w:val="40"/>
          <w:szCs w:val="40"/>
        </w:rPr>
        <w:instrText xml:space="preserve"> HYPERLINK "https://www.google.com/search?sxsrf=AB5stBissIimBvIzr5CBZIIV2WmGmnK6Kg:1689389514408&amp;q=%D0%9A%D0%BE%D0%BD%D1%84%D0%B8%D0%B3%D1%83%D1%80%D0%B0%D1%86%D0%B8%D0%BE%D0%BD%D0%BD%D0%BE%D0%B5+%D1%82%D0%B5%D1%81%D1%82%D0%B8%D1%80%D0%BE%D0%B2%D0%B0%D0%BD%D0%B8%D0%B5&amp;sa=X&amp;ved=2ahUKEwi0z5Kv2o-AAxWaKRAIHT4SD8QQ1QJ6BAhJEAE" </w:instrText>
      </w:r>
      <w:r w:rsidRPr="00F703A2">
        <w:rPr>
          <w:rFonts w:ascii="Arial" w:hAnsi="Arial" w:cs="Arial"/>
          <w:sz w:val="40"/>
          <w:szCs w:val="40"/>
        </w:rPr>
        <w:fldChar w:fldCharType="separate"/>
      </w:r>
    </w:p>
    <w:p w14:paraId="35E39536" w14:textId="5DE07360" w:rsidR="006A4576" w:rsidRPr="00187CC3" w:rsidRDefault="00F703A2" w:rsidP="00187CC3">
      <w:pPr>
        <w:pStyle w:val="1"/>
        <w:rPr>
          <w:sz w:val="40"/>
          <w:szCs w:val="40"/>
        </w:rPr>
      </w:pPr>
      <w:bookmarkStart w:id="103" w:name="_Toc140363121"/>
      <w:r w:rsidRPr="00187CC3">
        <w:rPr>
          <w:sz w:val="40"/>
          <w:szCs w:val="40"/>
        </w:rPr>
        <w:t>4.</w:t>
      </w:r>
      <w:r w:rsidRPr="00187CC3">
        <w:rPr>
          <w:sz w:val="40"/>
          <w:szCs w:val="40"/>
        </w:rPr>
        <w:t>Окружение для работы</w:t>
      </w:r>
      <w:bookmarkEnd w:id="103"/>
    </w:p>
    <w:p w14:paraId="136E5D30" w14:textId="1A3A306C" w:rsidR="00237434" w:rsidRPr="00237434" w:rsidRDefault="006A4576" w:rsidP="001F5293">
      <w:pPr>
        <w:pStyle w:val="af9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F703A2">
        <w:rPr>
          <w:sz w:val="40"/>
          <w:szCs w:val="40"/>
        </w:rPr>
        <w:fldChar w:fldCharType="end"/>
      </w:r>
      <w:r w:rsidR="003830E1" w:rsidRPr="00237434">
        <w:rPr>
          <w:rFonts w:ascii="Arial" w:hAnsi="Arial" w:cs="Arial"/>
          <w:sz w:val="28"/>
          <w:szCs w:val="28"/>
        </w:rPr>
        <w:t xml:space="preserve">Операционная система: </w:t>
      </w:r>
      <w:r w:rsidR="003830E1" w:rsidRPr="00237434">
        <w:rPr>
          <w:rFonts w:ascii="Arial" w:hAnsi="Arial" w:cs="Arial"/>
          <w:sz w:val="28"/>
          <w:szCs w:val="28"/>
          <w:lang w:val="en-US"/>
        </w:rPr>
        <w:t>Windows</w:t>
      </w:r>
      <w:r w:rsidR="003830E1" w:rsidRPr="00237434">
        <w:rPr>
          <w:rFonts w:ascii="Arial" w:hAnsi="Arial" w:cs="Arial"/>
          <w:sz w:val="28"/>
          <w:szCs w:val="28"/>
        </w:rPr>
        <w:t xml:space="preserve"> 11(версия 22Н2)</w:t>
      </w:r>
    </w:p>
    <w:p w14:paraId="5B3810CA" w14:textId="318B2472" w:rsidR="003830E1" w:rsidRPr="00237434" w:rsidRDefault="003830E1" w:rsidP="001F5293">
      <w:pPr>
        <w:pStyle w:val="af9"/>
        <w:numPr>
          <w:ilvl w:val="0"/>
          <w:numId w:val="35"/>
        </w:numPr>
        <w:rPr>
          <w:rFonts w:ascii="Arial" w:hAnsi="Arial" w:cs="Arial"/>
          <w:sz w:val="28"/>
          <w:szCs w:val="28"/>
          <w:lang w:val="en-US"/>
        </w:rPr>
      </w:pPr>
      <w:r w:rsidRPr="00237434">
        <w:rPr>
          <w:rFonts w:ascii="Arial" w:hAnsi="Arial" w:cs="Arial"/>
          <w:sz w:val="28"/>
          <w:szCs w:val="28"/>
        </w:rPr>
        <w:t xml:space="preserve">Браузер: </w:t>
      </w:r>
      <w:r w:rsidRPr="00237434">
        <w:rPr>
          <w:rFonts w:ascii="Arial" w:hAnsi="Arial" w:cs="Arial"/>
          <w:sz w:val="28"/>
          <w:szCs w:val="28"/>
          <w:lang w:val="en-US"/>
        </w:rPr>
        <w:t>Google Chrome</w:t>
      </w:r>
    </w:p>
    <w:p w14:paraId="4201FA1D" w14:textId="34414C24" w:rsidR="00237434" w:rsidRPr="00237434" w:rsidRDefault="00237434" w:rsidP="001F5293">
      <w:pPr>
        <w:pStyle w:val="af9"/>
        <w:numPr>
          <w:ilvl w:val="0"/>
          <w:numId w:val="35"/>
        </w:numPr>
        <w:rPr>
          <w:rFonts w:ascii="Arial" w:hAnsi="Arial" w:cs="Arial"/>
          <w:sz w:val="28"/>
          <w:szCs w:val="28"/>
          <w:lang w:val="en-US"/>
        </w:rPr>
      </w:pPr>
      <w:r w:rsidRPr="00237434">
        <w:rPr>
          <w:rFonts w:ascii="Arial" w:hAnsi="Arial" w:cs="Arial"/>
          <w:sz w:val="28"/>
          <w:szCs w:val="28"/>
        </w:rPr>
        <w:t>Приложение:</w:t>
      </w:r>
      <w:r w:rsidRPr="0023743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37434">
        <w:rPr>
          <w:rFonts w:ascii="Arial" w:hAnsi="Arial" w:cs="Arial"/>
          <w:sz w:val="28"/>
          <w:szCs w:val="28"/>
          <w:lang w:val="en-US"/>
        </w:rPr>
        <w:t>RocketChat</w:t>
      </w:r>
      <w:proofErr w:type="spellEnd"/>
      <w:r w:rsidRPr="00237434">
        <w:rPr>
          <w:rFonts w:ascii="Arial" w:hAnsi="Arial" w:cs="Arial"/>
          <w:sz w:val="28"/>
          <w:szCs w:val="28"/>
          <w:lang w:val="en-US"/>
        </w:rPr>
        <w:t xml:space="preserve"> – 3.9.5.</w:t>
      </w:r>
    </w:p>
    <w:p w14:paraId="04F90F16" w14:textId="68E6B29D" w:rsidR="006A4576" w:rsidRDefault="006A4576" w:rsidP="006A4576">
      <w:pPr>
        <w:rPr>
          <w:rFonts w:ascii="Times New Roman" w:hAnsi="Times New Roman"/>
        </w:rPr>
      </w:pPr>
    </w:p>
    <w:p w14:paraId="755F2266" w14:textId="3E79606C" w:rsidR="00F163F1" w:rsidRPr="00F163F1" w:rsidRDefault="00F163F1" w:rsidP="00F163F1">
      <w:pPr>
        <w:pStyle w:val="af9"/>
        <w:ind w:left="1800"/>
        <w:rPr>
          <w:rFonts w:ascii="Times New Roman" w:hAnsi="Times New Roman"/>
        </w:rPr>
      </w:pPr>
    </w:p>
    <w:bookmarkEnd w:id="46"/>
    <w:p w14:paraId="332DB239" w14:textId="2C06CB5E" w:rsidR="00803416" w:rsidRDefault="00803416" w:rsidP="00803416">
      <w:pPr>
        <w:pStyle w:val="1"/>
        <w:rPr>
          <w:sz w:val="40"/>
          <w:szCs w:val="40"/>
        </w:rPr>
      </w:pPr>
      <w:r>
        <w:rPr>
          <w:sz w:val="40"/>
          <w:szCs w:val="40"/>
        </w:rPr>
        <w:t>5.Спецификация</w:t>
      </w:r>
    </w:p>
    <w:p w14:paraId="1D222D56" w14:textId="2D303CEC" w:rsidR="006376BA" w:rsidRDefault="00F163F1" w:rsidP="001F5293">
      <w:pPr>
        <w:pStyle w:val="1"/>
        <w:numPr>
          <w:ilvl w:val="1"/>
          <w:numId w:val="11"/>
        </w:numPr>
        <w:rPr>
          <w:sz w:val="40"/>
          <w:szCs w:val="40"/>
        </w:rPr>
      </w:pPr>
      <w:r w:rsidRPr="00803416">
        <w:t>Виды тестовой документации</w:t>
      </w:r>
      <w:r>
        <w:rPr>
          <w:sz w:val="40"/>
          <w:szCs w:val="40"/>
        </w:rPr>
        <w:t>:</w:t>
      </w:r>
    </w:p>
    <w:p w14:paraId="4BD10167" w14:textId="5E1039AA" w:rsidR="00F163F1" w:rsidRPr="00803416" w:rsidRDefault="00BB66EF" w:rsidP="001F5293">
      <w:pPr>
        <w:pStyle w:val="af9"/>
        <w:numPr>
          <w:ilvl w:val="0"/>
          <w:numId w:val="3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 w:val="28"/>
          <w:szCs w:val="28"/>
        </w:rPr>
        <w:t>1.</w:t>
      </w:r>
      <w:r w:rsidR="00F163F1" w:rsidRPr="00803416">
        <w:rPr>
          <w:sz w:val="28"/>
          <w:szCs w:val="28"/>
        </w:rPr>
        <w:t>Тестовая стратегия</w:t>
      </w:r>
      <w:r w:rsidR="00F163F1" w:rsidRPr="00803416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163F1" w:rsidRPr="0080341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описывает весь объем работ по тестированию </w:t>
      </w:r>
      <w:proofErr w:type="gramStart"/>
      <w:r w:rsidR="00F163F1" w:rsidRPr="00803416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проекта .</w:t>
      </w:r>
      <w:proofErr w:type="gramEnd"/>
      <w:r w:rsidR="00F163F1" w:rsidRPr="0080341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 w:rsidR="00F163F1" w:rsidRPr="00803416">
        <w:rPr>
          <w:rFonts w:ascii="Arial" w:hAnsi="Arial" w:cs="Arial"/>
          <w:color w:val="333333"/>
          <w:sz w:val="20"/>
          <w:szCs w:val="20"/>
          <w:shd w:val="clear" w:color="auto" w:fill="FFFFFF"/>
        </w:rPr>
        <w:t>О</w:t>
      </w:r>
      <w:r w:rsidR="00F163F1" w:rsidRPr="00803416">
        <w:rPr>
          <w:rFonts w:ascii="Arial" w:hAnsi="Arial" w:cs="Arial"/>
          <w:color w:val="333333"/>
          <w:sz w:val="20"/>
          <w:szCs w:val="20"/>
          <w:shd w:val="clear" w:color="auto" w:fill="FFFFFF"/>
        </w:rPr>
        <w:t>писывает, что будет тестироваться, в какие сроки, какими инструментами, какая команда</w:t>
      </w:r>
      <w:r w:rsidR="00F163F1" w:rsidRPr="00803416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547D2911" w14:textId="07EDFC52" w:rsidR="00725727" w:rsidRPr="00803416" w:rsidRDefault="00BB66EF" w:rsidP="001F5293">
      <w:pPr>
        <w:pStyle w:val="af9"/>
        <w:numPr>
          <w:ilvl w:val="0"/>
          <w:numId w:val="37"/>
        </w:numPr>
        <w:rPr>
          <w:rFonts w:ascii="Roboto Condensed" w:hAnsi="Roboto Condensed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2.</w:t>
      </w:r>
      <w:r w:rsidR="00725727" w:rsidRPr="00803416">
        <w:rPr>
          <w:rFonts w:ascii="Arial" w:hAnsi="Arial" w:cs="Arial"/>
          <w:color w:val="333333"/>
          <w:shd w:val="clear" w:color="auto" w:fill="FFFFFF"/>
        </w:rPr>
        <w:t xml:space="preserve">Тест-кейсы </w:t>
      </w:r>
      <w:r w:rsidR="00725727" w:rsidRPr="00803416">
        <w:rPr>
          <w:rFonts w:ascii="Roboto Condensed" w:hAnsi="Roboto Condensed"/>
          <w:color w:val="303030"/>
          <w:sz w:val="20"/>
          <w:szCs w:val="20"/>
          <w:shd w:val="clear" w:color="auto" w:fill="FFFFFF"/>
        </w:rPr>
        <w:t>набор условий, действий и ожидаемых результатов, направленных на проверку</w:t>
      </w:r>
    </w:p>
    <w:p w14:paraId="7715BB11" w14:textId="77777777" w:rsidR="00725727" w:rsidRPr="00BB66EF" w:rsidRDefault="00725727" w:rsidP="001F5293">
      <w:pPr>
        <w:pStyle w:val="af9"/>
        <w:numPr>
          <w:ilvl w:val="0"/>
          <w:numId w:val="36"/>
        </w:numPr>
        <w:shd w:val="clear" w:color="auto" w:fill="FFFFFF"/>
        <w:spacing w:line="375" w:lineRule="atLeast"/>
        <w:textAlignment w:val="baseline"/>
        <w:rPr>
          <w:rFonts w:ascii="Roboto Condensed" w:eastAsia="Times New Roman" w:hAnsi="Roboto Condensed"/>
          <w:color w:val="303030"/>
          <w:sz w:val="20"/>
          <w:szCs w:val="20"/>
        </w:rPr>
      </w:pPr>
      <w:r w:rsidRPr="00BB66EF">
        <w:rPr>
          <w:rFonts w:ascii="Roboto Condensed" w:eastAsia="Times New Roman" w:hAnsi="Roboto Condensed"/>
          <w:color w:val="303030"/>
          <w:sz w:val="20"/>
          <w:szCs w:val="20"/>
          <w:bdr w:val="none" w:sz="0" w:space="0" w:color="auto" w:frame="1"/>
        </w:rPr>
        <w:t>Наличие тест-кейсов позволяет:</w:t>
      </w:r>
    </w:p>
    <w:p w14:paraId="17B681D3" w14:textId="77777777" w:rsidR="00725727" w:rsidRPr="00BB66EF" w:rsidRDefault="00725727" w:rsidP="001F5293">
      <w:pPr>
        <w:pStyle w:val="af9"/>
        <w:numPr>
          <w:ilvl w:val="0"/>
          <w:numId w:val="36"/>
        </w:numPr>
        <w:shd w:val="clear" w:color="auto" w:fill="FFFFFF"/>
        <w:textAlignment w:val="baseline"/>
        <w:rPr>
          <w:rFonts w:ascii="Roboto Condensed" w:eastAsia="Times New Roman" w:hAnsi="Roboto Condensed"/>
          <w:color w:val="303030"/>
          <w:sz w:val="20"/>
          <w:szCs w:val="20"/>
        </w:rPr>
      </w:pPr>
      <w:r w:rsidRPr="00BB66EF">
        <w:rPr>
          <w:rFonts w:ascii="Roboto Condensed" w:eastAsia="Times New Roman" w:hAnsi="Roboto Condensed"/>
          <w:color w:val="303030"/>
          <w:sz w:val="20"/>
          <w:szCs w:val="20"/>
          <w:bdr w:val="none" w:sz="0" w:space="0" w:color="auto" w:frame="1"/>
        </w:rPr>
        <w:t>Структурировать подход к тестированию;</w:t>
      </w:r>
    </w:p>
    <w:p w14:paraId="4F9F3EDD" w14:textId="77777777" w:rsidR="00725727" w:rsidRPr="00BB66EF" w:rsidRDefault="00725727" w:rsidP="001F5293">
      <w:pPr>
        <w:pStyle w:val="af9"/>
        <w:numPr>
          <w:ilvl w:val="0"/>
          <w:numId w:val="36"/>
        </w:numPr>
        <w:shd w:val="clear" w:color="auto" w:fill="FFFFFF"/>
        <w:textAlignment w:val="baseline"/>
        <w:rPr>
          <w:rFonts w:ascii="Roboto Condensed" w:eastAsia="Times New Roman" w:hAnsi="Roboto Condensed"/>
          <w:color w:val="303030"/>
          <w:sz w:val="20"/>
          <w:szCs w:val="20"/>
        </w:rPr>
      </w:pPr>
      <w:r w:rsidRPr="00BB66EF">
        <w:rPr>
          <w:rFonts w:ascii="Roboto Condensed" w:eastAsia="Times New Roman" w:hAnsi="Roboto Condensed"/>
          <w:color w:val="303030"/>
          <w:sz w:val="20"/>
          <w:szCs w:val="20"/>
          <w:bdr w:val="none" w:sz="0" w:space="0" w:color="auto" w:frame="1"/>
        </w:rPr>
        <w:lastRenderedPageBreak/>
        <w:t>Обеспечить полноту тестирования;</w:t>
      </w:r>
    </w:p>
    <w:p w14:paraId="2B3B7B81" w14:textId="77777777" w:rsidR="00725727" w:rsidRPr="00BB66EF" w:rsidRDefault="00725727" w:rsidP="001F5293">
      <w:pPr>
        <w:pStyle w:val="af9"/>
        <w:numPr>
          <w:ilvl w:val="0"/>
          <w:numId w:val="36"/>
        </w:numPr>
        <w:shd w:val="clear" w:color="auto" w:fill="FFFFFF"/>
        <w:textAlignment w:val="baseline"/>
        <w:rPr>
          <w:rFonts w:ascii="Roboto Condensed" w:eastAsia="Times New Roman" w:hAnsi="Roboto Condensed"/>
          <w:color w:val="303030"/>
          <w:sz w:val="20"/>
          <w:szCs w:val="20"/>
        </w:rPr>
      </w:pPr>
      <w:r w:rsidRPr="00BB66EF">
        <w:rPr>
          <w:rFonts w:ascii="Roboto Condensed" w:eastAsia="Times New Roman" w:hAnsi="Roboto Condensed"/>
          <w:color w:val="303030"/>
          <w:sz w:val="20"/>
          <w:szCs w:val="20"/>
          <w:bdr w:val="none" w:sz="0" w:space="0" w:color="auto" w:frame="1"/>
        </w:rPr>
        <w:t>Отслеживать прогресс реализации/выполнения плана;</w:t>
      </w:r>
    </w:p>
    <w:p w14:paraId="23FDC7D3" w14:textId="77777777" w:rsidR="00725727" w:rsidRPr="00BB66EF" w:rsidRDefault="00725727" w:rsidP="001F5293">
      <w:pPr>
        <w:pStyle w:val="af9"/>
        <w:numPr>
          <w:ilvl w:val="0"/>
          <w:numId w:val="36"/>
        </w:numPr>
        <w:shd w:val="clear" w:color="auto" w:fill="FFFFFF"/>
        <w:textAlignment w:val="baseline"/>
        <w:rPr>
          <w:rFonts w:ascii="Roboto Condensed" w:eastAsia="Times New Roman" w:hAnsi="Roboto Condensed"/>
          <w:color w:val="303030"/>
          <w:sz w:val="20"/>
          <w:szCs w:val="20"/>
        </w:rPr>
      </w:pPr>
      <w:r w:rsidRPr="00BB66EF">
        <w:rPr>
          <w:rFonts w:ascii="Roboto Condensed" w:eastAsia="Times New Roman" w:hAnsi="Roboto Condensed"/>
          <w:color w:val="303030"/>
          <w:sz w:val="20"/>
          <w:szCs w:val="20"/>
          <w:bdr w:val="none" w:sz="0" w:space="0" w:color="auto" w:frame="1"/>
        </w:rPr>
        <w:t>Достичь взаимопонимания между заказчиком и командой разработки;</w:t>
      </w:r>
    </w:p>
    <w:p w14:paraId="59E7B9D3" w14:textId="77777777" w:rsidR="00725727" w:rsidRPr="00BB66EF" w:rsidRDefault="00725727" w:rsidP="001F5293">
      <w:pPr>
        <w:pStyle w:val="af9"/>
        <w:numPr>
          <w:ilvl w:val="0"/>
          <w:numId w:val="36"/>
        </w:numPr>
        <w:shd w:val="clear" w:color="auto" w:fill="FFFFFF"/>
        <w:textAlignment w:val="baseline"/>
        <w:rPr>
          <w:rFonts w:ascii="Roboto Condensed" w:eastAsia="Times New Roman" w:hAnsi="Roboto Condensed"/>
          <w:color w:val="303030"/>
          <w:sz w:val="20"/>
          <w:szCs w:val="20"/>
        </w:rPr>
      </w:pPr>
      <w:r w:rsidRPr="00BB66EF">
        <w:rPr>
          <w:rFonts w:ascii="Roboto Condensed" w:eastAsia="Times New Roman" w:hAnsi="Roboto Condensed"/>
          <w:color w:val="303030"/>
          <w:sz w:val="20"/>
          <w:szCs w:val="20"/>
          <w:bdr w:val="none" w:sz="0" w:space="0" w:color="auto" w:frame="1"/>
        </w:rPr>
        <w:t>Хранить информацию для дальнейшего обмена опытом между командами и новыми сотрудниками, для быстрого подключения к проекту;</w:t>
      </w:r>
    </w:p>
    <w:p w14:paraId="29D0BB21" w14:textId="77777777" w:rsidR="00725727" w:rsidRPr="00BB66EF" w:rsidRDefault="00725727" w:rsidP="001F5293">
      <w:pPr>
        <w:pStyle w:val="af9"/>
        <w:numPr>
          <w:ilvl w:val="0"/>
          <w:numId w:val="36"/>
        </w:numPr>
        <w:shd w:val="clear" w:color="auto" w:fill="FFFFFF"/>
        <w:textAlignment w:val="baseline"/>
        <w:rPr>
          <w:rFonts w:ascii="Roboto Condensed" w:eastAsia="Times New Roman" w:hAnsi="Roboto Condensed"/>
          <w:color w:val="303030"/>
          <w:sz w:val="20"/>
          <w:szCs w:val="20"/>
        </w:rPr>
      </w:pPr>
      <w:r w:rsidRPr="00BB66EF">
        <w:rPr>
          <w:rFonts w:ascii="Roboto Condensed" w:eastAsia="Times New Roman" w:hAnsi="Roboto Condensed"/>
          <w:color w:val="303030"/>
          <w:sz w:val="20"/>
          <w:szCs w:val="20"/>
          <w:bdr w:val="none" w:sz="0" w:space="0" w:color="auto" w:frame="1"/>
        </w:rPr>
        <w:t>Проводить повторное и регрессионное тестирование;</w:t>
      </w:r>
    </w:p>
    <w:p w14:paraId="47A7B4E8" w14:textId="77777777" w:rsidR="00725727" w:rsidRPr="00BB66EF" w:rsidRDefault="00725727" w:rsidP="001F5293">
      <w:pPr>
        <w:pStyle w:val="af9"/>
        <w:numPr>
          <w:ilvl w:val="0"/>
          <w:numId w:val="36"/>
        </w:numPr>
        <w:shd w:val="clear" w:color="auto" w:fill="FFFFFF"/>
        <w:textAlignment w:val="baseline"/>
        <w:rPr>
          <w:rFonts w:ascii="Roboto Condensed" w:eastAsia="Times New Roman" w:hAnsi="Roboto Condensed"/>
          <w:color w:val="303030"/>
          <w:sz w:val="20"/>
          <w:szCs w:val="20"/>
        </w:rPr>
      </w:pPr>
      <w:r w:rsidRPr="00BB66EF">
        <w:rPr>
          <w:rFonts w:ascii="Roboto Condensed" w:eastAsia="Times New Roman" w:hAnsi="Roboto Condensed"/>
          <w:color w:val="303030"/>
          <w:sz w:val="20"/>
          <w:szCs w:val="20"/>
          <w:bdr w:val="none" w:sz="0" w:space="0" w:color="auto" w:frame="1"/>
        </w:rPr>
        <w:t>Повышать качество требований.</w:t>
      </w:r>
    </w:p>
    <w:p w14:paraId="1326829A" w14:textId="77777777" w:rsidR="00725727" w:rsidRDefault="00725727" w:rsidP="00F163F1">
      <w:pPr>
        <w:rPr>
          <w:rFonts w:ascii="Arial" w:hAnsi="Arial" w:cs="Arial"/>
          <w:color w:val="333333"/>
          <w:shd w:val="clear" w:color="auto" w:fill="FFFFFF"/>
        </w:rPr>
      </w:pPr>
    </w:p>
    <w:p w14:paraId="57BCD6AB" w14:textId="37015B6E" w:rsidR="00CE3DB0" w:rsidRPr="00BB66EF" w:rsidRDefault="00BB66EF" w:rsidP="001F5293">
      <w:pPr>
        <w:pStyle w:val="af9"/>
        <w:numPr>
          <w:ilvl w:val="0"/>
          <w:numId w:val="38"/>
        </w:numPr>
        <w:rPr>
          <w:rFonts w:ascii="Roboto Condensed" w:hAnsi="Roboto Condensed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3.</w:t>
      </w:r>
      <w:r w:rsidR="00725727" w:rsidRPr="00BB66EF">
        <w:rPr>
          <w:rFonts w:ascii="Arial" w:hAnsi="Arial" w:cs="Arial"/>
          <w:color w:val="333333"/>
          <w:shd w:val="clear" w:color="auto" w:fill="FFFFFF"/>
        </w:rPr>
        <w:t>Чек-лист</w:t>
      </w:r>
      <w:r w:rsidR="00CE3DB0" w:rsidRPr="00BB66E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E3DB0" w:rsidRPr="00BB66EF">
        <w:rPr>
          <w:rFonts w:ascii="Roboto Condensed" w:hAnsi="Roboto Condensed"/>
          <w:color w:val="303030"/>
          <w:sz w:val="20"/>
          <w:szCs w:val="20"/>
          <w:shd w:val="clear" w:color="auto" w:fill="FFFFFF"/>
        </w:rPr>
        <w:t>список проверок для тестирования ПО. Чек-листы содержат перечень элементов, которые подлежат тестированию: блоки, секции, страницы и другие. </w:t>
      </w:r>
      <w:r w:rsidR="00A94C36" w:rsidRPr="00BB66EF">
        <w:rPr>
          <w:rFonts w:ascii="Roboto Condensed" w:hAnsi="Roboto Condensed"/>
          <w:color w:val="303030"/>
          <w:sz w:val="20"/>
          <w:szCs w:val="20"/>
          <w:shd w:val="clear" w:color="auto" w:fill="FFFFFF"/>
        </w:rPr>
        <w:t>Н</w:t>
      </w:r>
      <w:r w:rsidR="00CE3DB0" w:rsidRPr="00BB66EF">
        <w:rPr>
          <w:rFonts w:ascii="Roboto Condensed" w:hAnsi="Roboto Condensed"/>
          <w:color w:val="303030"/>
          <w:sz w:val="20"/>
          <w:szCs w:val="20"/>
          <w:shd w:val="clear" w:color="auto" w:fill="FFFFFF"/>
        </w:rPr>
        <w:t>аглядное и компактное отображение объема проделанных работ, предстоящих работ по тестированию. В них зафиксирован перечень проверок, который необходим для сдачи/приемки проекта.</w:t>
      </w:r>
    </w:p>
    <w:p w14:paraId="58491F5A" w14:textId="3FF551CC" w:rsidR="00725727" w:rsidRPr="00BB66EF" w:rsidRDefault="00BB66EF" w:rsidP="001F5293">
      <w:pPr>
        <w:pStyle w:val="af9"/>
        <w:numPr>
          <w:ilvl w:val="0"/>
          <w:numId w:val="38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4.</w:t>
      </w:r>
      <w:r w:rsidR="00725727" w:rsidRPr="00BB66EF">
        <w:rPr>
          <w:rFonts w:ascii="Arial" w:hAnsi="Arial" w:cs="Arial"/>
          <w:color w:val="333333"/>
          <w:shd w:val="clear" w:color="auto" w:fill="FFFFFF"/>
        </w:rPr>
        <w:t>Баг-</w:t>
      </w:r>
      <w:proofErr w:type="gramStart"/>
      <w:r w:rsidR="00725727" w:rsidRPr="00BB66EF">
        <w:rPr>
          <w:rFonts w:ascii="Arial" w:hAnsi="Arial" w:cs="Arial"/>
          <w:color w:val="333333"/>
          <w:sz w:val="20"/>
          <w:szCs w:val="20"/>
          <w:shd w:val="clear" w:color="auto" w:fill="FFFFFF"/>
        </w:rPr>
        <w:t>репорты</w:t>
      </w:r>
      <w:r w:rsidR="00CE3DB0" w:rsidRPr="00BB66EF">
        <w:rPr>
          <w:rFonts w:ascii="Roboto Condensed" w:hAnsi="Roboto Condensed"/>
          <w:color w:val="303030"/>
          <w:sz w:val="20"/>
          <w:szCs w:val="20"/>
          <w:shd w:val="clear" w:color="auto" w:fill="FFFFFF"/>
        </w:rPr>
        <w:t xml:space="preserve"> </w:t>
      </w:r>
      <w:r w:rsidR="00CE3DB0" w:rsidRPr="00BB66EF">
        <w:rPr>
          <w:rFonts w:ascii="Roboto Condensed" w:hAnsi="Roboto Condensed"/>
          <w:color w:val="303030"/>
          <w:sz w:val="20"/>
          <w:szCs w:val="20"/>
          <w:shd w:val="clear" w:color="auto" w:fill="FFFFFF"/>
        </w:rPr>
        <w:t> это</w:t>
      </w:r>
      <w:proofErr w:type="gramEnd"/>
      <w:r w:rsidR="00CE3DB0" w:rsidRPr="00BB66EF">
        <w:rPr>
          <w:rFonts w:ascii="Roboto Condensed" w:hAnsi="Roboto Condensed"/>
          <w:color w:val="303030"/>
          <w:sz w:val="20"/>
          <w:szCs w:val="20"/>
          <w:shd w:val="clear" w:color="auto" w:fill="FFFFFF"/>
        </w:rPr>
        <w:t xml:space="preserve"> документ, в котором содержится полная информация о найденном баге (шаги воспроизведения, описание, локализация и т.д.). Подробное описание ошибки поможет в ее быстром устранении и правильной перепроверке</w:t>
      </w:r>
      <w:r w:rsidR="00CE3DB0" w:rsidRPr="00BB66EF">
        <w:rPr>
          <w:rFonts w:ascii="Roboto Condensed" w:hAnsi="Roboto Condensed"/>
          <w:color w:val="303030"/>
          <w:shd w:val="clear" w:color="auto" w:fill="FFFFFF"/>
        </w:rPr>
        <w:t>. </w:t>
      </w:r>
    </w:p>
    <w:p w14:paraId="07F2B0E2" w14:textId="01AAD537" w:rsidR="00725727" w:rsidRPr="00BB66EF" w:rsidRDefault="00BB66EF" w:rsidP="001F5293">
      <w:pPr>
        <w:pStyle w:val="af9"/>
        <w:numPr>
          <w:ilvl w:val="0"/>
          <w:numId w:val="38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5.</w:t>
      </w:r>
      <w:r w:rsidR="00725727" w:rsidRPr="00BB66EF">
        <w:rPr>
          <w:rFonts w:ascii="Arial" w:hAnsi="Arial" w:cs="Arial"/>
          <w:color w:val="333333"/>
          <w:shd w:val="clear" w:color="auto" w:fill="FFFFFF"/>
        </w:rPr>
        <w:t>Отчёт о тестировании</w:t>
      </w:r>
      <w:r w:rsidR="00CE3DB0" w:rsidRPr="00BB66EF">
        <w:rPr>
          <w:rFonts w:ascii="Roboto Condensed" w:hAnsi="Roboto Condensed"/>
          <w:color w:val="303030"/>
          <w:shd w:val="clear" w:color="auto" w:fill="FFFFFF"/>
        </w:rPr>
        <w:t xml:space="preserve"> </w:t>
      </w:r>
      <w:r w:rsidR="00CE3DB0" w:rsidRPr="00BB66EF">
        <w:rPr>
          <w:rFonts w:ascii="Roboto Condensed" w:hAnsi="Roboto Condensed"/>
          <w:color w:val="303030"/>
          <w:sz w:val="20"/>
          <w:szCs w:val="20"/>
          <w:shd w:val="clear" w:color="auto" w:fill="FFFFFF"/>
        </w:rPr>
        <w:t>отчет о проделанной работе с описанием результатов</w:t>
      </w:r>
      <w:r w:rsidR="00CE3DB0" w:rsidRPr="00BB66EF">
        <w:rPr>
          <w:rFonts w:ascii="Roboto Condensed" w:hAnsi="Roboto Condensed"/>
          <w:color w:val="303030"/>
          <w:shd w:val="clear" w:color="auto" w:fill="FFFFFF"/>
        </w:rPr>
        <w:t>.</w:t>
      </w:r>
    </w:p>
    <w:p w14:paraId="675EC5F2" w14:textId="728E5E69" w:rsidR="00A11771" w:rsidRDefault="00A11771" w:rsidP="00BB66EF">
      <w:pPr>
        <w:rPr>
          <w:rFonts w:ascii="Arial" w:hAnsi="Arial" w:cs="Arial"/>
          <w:color w:val="333333"/>
          <w:shd w:val="clear" w:color="auto" w:fill="FFFFFF"/>
        </w:rPr>
      </w:pPr>
    </w:p>
    <w:p w14:paraId="5AC8E844" w14:textId="0AA56B85" w:rsidR="00A11771" w:rsidRPr="00A11771" w:rsidRDefault="00803416" w:rsidP="00A11771">
      <w:pP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b/>
          <w:bCs/>
          <w:sz w:val="32"/>
          <w:szCs w:val="32"/>
        </w:rPr>
        <w:t xml:space="preserve">5.2 </w:t>
      </w:r>
      <w:r w:rsidR="00A11771" w:rsidRPr="00803416">
        <w:rPr>
          <w:rFonts w:asciiTheme="majorHAnsi" w:hAnsiTheme="majorHAnsi" w:cs="Arial"/>
          <w:b/>
          <w:bCs/>
          <w:sz w:val="32"/>
          <w:szCs w:val="32"/>
        </w:rPr>
        <w:t>техники тест-дизайна</w:t>
      </w:r>
      <w:r w:rsidR="00A11771">
        <w:rPr>
          <w:rFonts w:ascii="Arial" w:hAnsi="Arial" w:cs="Arial"/>
          <w:b/>
          <w:bCs/>
          <w:sz w:val="32"/>
          <w:szCs w:val="32"/>
        </w:rPr>
        <w:t>:</w:t>
      </w:r>
    </w:p>
    <w:p w14:paraId="566207A6" w14:textId="77777777" w:rsidR="00A11771" w:rsidRDefault="00A11771" w:rsidP="00A11771">
      <w:pPr>
        <w:pStyle w:val="3"/>
        <w:shd w:val="clear" w:color="auto" w:fill="FFFFFF"/>
        <w:spacing w:before="0" w:after="240" w:line="360" w:lineRule="atLeast"/>
        <w:textAlignment w:val="baseline"/>
        <w:rPr>
          <w:rFonts w:ascii="Verdana" w:hAnsi="Verdana"/>
          <w:color w:val="202123"/>
          <w:sz w:val="24"/>
          <w:szCs w:val="24"/>
        </w:rPr>
      </w:pPr>
      <w:r w:rsidRPr="00A11771">
        <w:rPr>
          <w:rFonts w:ascii="Verdana" w:hAnsi="Verdana"/>
          <w:color w:val="202123"/>
          <w:sz w:val="24"/>
          <w:szCs w:val="24"/>
        </w:rPr>
        <w:t>1.</w:t>
      </w:r>
      <w:r w:rsidR="00962ED4" w:rsidRPr="00A11771">
        <w:rPr>
          <w:rFonts w:ascii="Verdana" w:hAnsi="Verdana"/>
          <w:color w:val="202123"/>
          <w:sz w:val="24"/>
          <w:szCs w:val="24"/>
        </w:rPr>
        <w:t>Эквивалентное разбиение</w:t>
      </w:r>
    </w:p>
    <w:p w14:paraId="3D341AE5" w14:textId="4CA7A497" w:rsidR="00962ED4" w:rsidRPr="00803416" w:rsidRDefault="00962ED4" w:rsidP="00A11771">
      <w:pPr>
        <w:pStyle w:val="3"/>
        <w:shd w:val="clear" w:color="auto" w:fill="FFFFFF"/>
        <w:spacing w:before="0" w:after="240" w:line="360" w:lineRule="atLeast"/>
        <w:textAlignment w:val="baseline"/>
        <w:rPr>
          <w:rFonts w:ascii="Verdana" w:hAnsi="Verdana"/>
          <w:b w:val="0"/>
          <w:bCs w:val="0"/>
          <w:color w:val="202123"/>
          <w:sz w:val="24"/>
          <w:szCs w:val="24"/>
        </w:rPr>
      </w:pPr>
      <w:r w:rsidRPr="00803416">
        <w:rPr>
          <w:rFonts w:ascii="Candara" w:hAnsi="Candara" w:cs="Arial"/>
          <w:b w:val="0"/>
          <w:bCs w:val="0"/>
          <w:color w:val="202123"/>
          <w:sz w:val="20"/>
          <w:szCs w:val="20"/>
          <w:shd w:val="clear" w:color="auto" w:fill="FFFFFF"/>
        </w:rPr>
        <w:t>Метод эквивалентного разбиения позволяет минимизировать число тестов, не создавая сценарий для каждого возможного значения, а выбрав только одно значение из целого класса и приняв за аксиому, что для всех значений в данной группе результат будет аналогичным. </w:t>
      </w:r>
    </w:p>
    <w:p w14:paraId="7DF1931C" w14:textId="5A8D60B9" w:rsidR="00962ED4" w:rsidRPr="00A11771" w:rsidRDefault="00A11771" w:rsidP="00962ED4">
      <w:pPr>
        <w:pStyle w:val="3"/>
        <w:shd w:val="clear" w:color="auto" w:fill="FFFFFF"/>
        <w:spacing w:before="0" w:after="240" w:line="360" w:lineRule="atLeast"/>
        <w:textAlignment w:val="baseline"/>
        <w:rPr>
          <w:rFonts w:ascii="Verdana" w:hAnsi="Verdana"/>
          <w:color w:val="202123"/>
          <w:sz w:val="24"/>
          <w:szCs w:val="24"/>
        </w:rPr>
      </w:pPr>
      <w:r w:rsidRPr="00A11771">
        <w:rPr>
          <w:rFonts w:ascii="Verdana" w:hAnsi="Verdana"/>
          <w:color w:val="202123"/>
          <w:sz w:val="24"/>
          <w:szCs w:val="24"/>
        </w:rPr>
        <w:t>2.</w:t>
      </w:r>
      <w:r w:rsidR="00962ED4" w:rsidRPr="00A11771">
        <w:rPr>
          <w:rFonts w:ascii="Verdana" w:hAnsi="Verdana"/>
          <w:color w:val="202123"/>
          <w:sz w:val="24"/>
          <w:szCs w:val="24"/>
        </w:rPr>
        <w:t>Таблица принятия решений</w:t>
      </w:r>
    </w:p>
    <w:p w14:paraId="009E9EEA" w14:textId="77777777" w:rsidR="00A11771" w:rsidRDefault="00962ED4" w:rsidP="00962ED4">
      <w:pPr>
        <w:rPr>
          <w:rFonts w:ascii="Candara" w:hAnsi="Candara" w:cs="Arial"/>
          <w:color w:val="202123"/>
          <w:sz w:val="20"/>
          <w:szCs w:val="20"/>
          <w:shd w:val="clear" w:color="auto" w:fill="FFFFFF"/>
        </w:rPr>
      </w:pPr>
      <w:r w:rsidRPr="00A11771">
        <w:rPr>
          <w:rFonts w:ascii="Candara" w:hAnsi="Candara" w:cs="Arial"/>
          <w:color w:val="202123"/>
          <w:sz w:val="20"/>
          <w:szCs w:val="20"/>
          <w:shd w:val="clear" w:color="auto" w:fill="FFFFFF"/>
        </w:rPr>
        <w:t>Другое название метода – матрица принятия решений. Эта техника подходит для более сложных систем, например – двухфакторной аутентификации.</w:t>
      </w:r>
    </w:p>
    <w:p w14:paraId="5FF85D42" w14:textId="09CC607F" w:rsidR="00962ED4" w:rsidRPr="00A11771" w:rsidRDefault="00962ED4" w:rsidP="00962ED4">
      <w:pPr>
        <w:rPr>
          <w:rFonts w:ascii="Candara" w:hAnsi="Candara" w:cs="Arial"/>
          <w:color w:val="202123"/>
          <w:sz w:val="20"/>
          <w:szCs w:val="20"/>
          <w:shd w:val="clear" w:color="auto" w:fill="FFFFFF"/>
        </w:rPr>
      </w:pPr>
      <w:r w:rsidRPr="00A11771">
        <w:rPr>
          <w:rFonts w:ascii="Candara" w:hAnsi="Candara" w:cs="Arial"/>
          <w:color w:val="202123"/>
          <w:sz w:val="20"/>
          <w:szCs w:val="20"/>
          <w:shd w:val="clear" w:color="auto" w:fill="FFFFFF"/>
        </w:rPr>
        <w:t xml:space="preserve"> </w:t>
      </w:r>
    </w:p>
    <w:p w14:paraId="17CB444A" w14:textId="0A7CD756" w:rsidR="00962ED4" w:rsidRPr="00A11771" w:rsidRDefault="00A11771" w:rsidP="00962ED4">
      <w:pPr>
        <w:pStyle w:val="3"/>
        <w:shd w:val="clear" w:color="auto" w:fill="FFFFFF"/>
        <w:spacing w:before="0" w:after="240" w:line="360" w:lineRule="atLeast"/>
        <w:textAlignment w:val="baseline"/>
        <w:rPr>
          <w:rFonts w:ascii="Verdana" w:hAnsi="Verdana"/>
          <w:color w:val="202123"/>
          <w:sz w:val="24"/>
          <w:szCs w:val="24"/>
        </w:rPr>
      </w:pPr>
      <w:r w:rsidRPr="00A11771">
        <w:rPr>
          <w:rFonts w:ascii="Verdana" w:hAnsi="Verdana"/>
          <w:color w:val="202123"/>
          <w:sz w:val="24"/>
          <w:szCs w:val="24"/>
        </w:rPr>
        <w:t>3.</w:t>
      </w:r>
      <w:r w:rsidR="00962ED4" w:rsidRPr="00A11771">
        <w:rPr>
          <w:rFonts w:ascii="Verdana" w:hAnsi="Verdana"/>
          <w:color w:val="202123"/>
          <w:sz w:val="24"/>
          <w:szCs w:val="24"/>
        </w:rPr>
        <w:t>Попарное тестирование</w:t>
      </w:r>
    </w:p>
    <w:p w14:paraId="43859931" w14:textId="05D16DAF" w:rsidR="00962ED4" w:rsidRPr="00A11771" w:rsidRDefault="00962ED4" w:rsidP="00962ED4">
      <w:pPr>
        <w:rPr>
          <w:rFonts w:ascii="Candara" w:hAnsi="Candara" w:cs="Arial"/>
          <w:color w:val="202123"/>
          <w:sz w:val="20"/>
          <w:szCs w:val="20"/>
          <w:shd w:val="clear" w:color="auto" w:fill="FFFFFF"/>
        </w:rPr>
      </w:pPr>
      <w:r w:rsidRPr="00A11771">
        <w:rPr>
          <w:rFonts w:ascii="Candara" w:hAnsi="Candara" w:cs="Arial"/>
          <w:color w:val="202123"/>
          <w:sz w:val="20"/>
          <w:szCs w:val="20"/>
          <w:shd w:val="clear" w:color="auto" w:fill="FFFFFF"/>
        </w:rPr>
        <w:t xml:space="preserve">Суть этого метода, также известного как </w:t>
      </w:r>
      <w:proofErr w:type="spellStart"/>
      <w:r w:rsidRPr="00A11771">
        <w:rPr>
          <w:rFonts w:ascii="Candara" w:hAnsi="Candara" w:cs="Arial"/>
          <w:color w:val="202123"/>
          <w:sz w:val="20"/>
          <w:szCs w:val="20"/>
          <w:shd w:val="clear" w:color="auto" w:fill="FFFFFF"/>
        </w:rPr>
        <w:t>pairwise</w:t>
      </w:r>
      <w:proofErr w:type="spellEnd"/>
      <w:r w:rsidRPr="00A11771">
        <w:rPr>
          <w:rFonts w:ascii="Candara" w:hAnsi="Candara" w:cs="Arial"/>
          <w:color w:val="202123"/>
          <w:sz w:val="20"/>
          <w:szCs w:val="20"/>
          <w:shd w:val="clear" w:color="auto" w:fill="FFFFFF"/>
        </w:rPr>
        <w:t xml:space="preserve"> </w:t>
      </w:r>
      <w:proofErr w:type="spellStart"/>
      <w:r w:rsidRPr="00A11771">
        <w:rPr>
          <w:rFonts w:ascii="Candara" w:hAnsi="Candara" w:cs="Arial"/>
          <w:color w:val="202123"/>
          <w:sz w:val="20"/>
          <w:szCs w:val="20"/>
          <w:shd w:val="clear" w:color="auto" w:fill="FFFFFF"/>
        </w:rPr>
        <w:t>testing</w:t>
      </w:r>
      <w:proofErr w:type="spellEnd"/>
      <w:r w:rsidRPr="00A11771">
        <w:rPr>
          <w:rFonts w:ascii="Candara" w:hAnsi="Candara" w:cs="Arial"/>
          <w:color w:val="202123"/>
          <w:sz w:val="20"/>
          <w:szCs w:val="20"/>
          <w:shd w:val="clear" w:color="auto" w:fill="FFFFFF"/>
        </w:rPr>
        <w:t>, в том, что каждое значение каждого проверяемого параметра должно быть протестировано на взаимодействие с каждым значением всех остальных параметров. После составления такой матрицы мы убираем тесты, которые дублируют друг друга, оставляя максимальное покрытие при минимальном необходимом наборе сценариев.  </w:t>
      </w:r>
    </w:p>
    <w:p w14:paraId="07669BDC" w14:textId="0320071C" w:rsidR="00A11771" w:rsidRPr="00A11771" w:rsidRDefault="00A11771" w:rsidP="00A11771">
      <w:pPr>
        <w:pStyle w:val="3"/>
        <w:shd w:val="clear" w:color="auto" w:fill="FFFFFF"/>
        <w:spacing w:before="0" w:after="240" w:line="360" w:lineRule="atLeast"/>
        <w:textAlignment w:val="baseline"/>
        <w:rPr>
          <w:rFonts w:ascii="Verdana" w:hAnsi="Verdana"/>
          <w:color w:val="202123"/>
          <w:sz w:val="24"/>
          <w:szCs w:val="24"/>
        </w:rPr>
      </w:pPr>
      <w:r w:rsidRPr="00A11771">
        <w:rPr>
          <w:rFonts w:ascii="Verdana" w:hAnsi="Verdana"/>
          <w:color w:val="202123"/>
          <w:sz w:val="24"/>
          <w:szCs w:val="24"/>
        </w:rPr>
        <w:t>4.</w:t>
      </w:r>
      <w:r w:rsidRPr="00A11771">
        <w:rPr>
          <w:rFonts w:ascii="Verdana" w:hAnsi="Verdana"/>
          <w:color w:val="202123"/>
          <w:sz w:val="24"/>
          <w:szCs w:val="24"/>
        </w:rPr>
        <w:t>Причина и следствие</w:t>
      </w:r>
    </w:p>
    <w:p w14:paraId="4E6989A5" w14:textId="4FA59B40" w:rsidR="00A11771" w:rsidRPr="00A11771" w:rsidRDefault="00A11771" w:rsidP="00962ED4">
      <w:pPr>
        <w:rPr>
          <w:rFonts w:ascii="Candara" w:hAnsi="Candara" w:cs="Arial"/>
          <w:color w:val="333333"/>
          <w:sz w:val="20"/>
          <w:szCs w:val="20"/>
          <w:shd w:val="clear" w:color="auto" w:fill="FFFFFF"/>
        </w:rPr>
      </w:pPr>
      <w:r w:rsidRPr="00A11771">
        <w:rPr>
          <w:rFonts w:ascii="Candara" w:hAnsi="Candara" w:cs="Arial"/>
          <w:color w:val="202123"/>
          <w:sz w:val="20"/>
          <w:szCs w:val="20"/>
          <w:shd w:val="clear" w:color="auto" w:fill="FFFFFF"/>
        </w:rPr>
        <w:t>Простая проверка базовых действий и их результата. </w:t>
      </w:r>
    </w:p>
    <w:p w14:paraId="0C66D412" w14:textId="3508627C" w:rsidR="00725727" w:rsidRPr="00A11771" w:rsidRDefault="00725727" w:rsidP="00962ED4">
      <w:pPr>
        <w:pStyle w:val="af9"/>
        <w:rPr>
          <w:rFonts w:ascii="Candara" w:hAnsi="Candara"/>
          <w:sz w:val="20"/>
          <w:szCs w:val="20"/>
        </w:rPr>
      </w:pPr>
    </w:p>
    <w:p w14:paraId="433209B8" w14:textId="242F4B87" w:rsidR="006376BA" w:rsidRDefault="006376BA" w:rsidP="002D265F">
      <w:pPr>
        <w:jc w:val="both"/>
      </w:pPr>
    </w:p>
    <w:p w14:paraId="45713BD4" w14:textId="77777777" w:rsidR="000A1171" w:rsidRDefault="000A1171" w:rsidP="002D265F">
      <w:pPr>
        <w:jc w:val="both"/>
      </w:pPr>
    </w:p>
    <w:p w14:paraId="084EB2E3" w14:textId="4A886E3F" w:rsidR="00331171" w:rsidRDefault="00497F25" w:rsidP="001F5293">
      <w:pPr>
        <w:pStyle w:val="1"/>
        <w:numPr>
          <w:ilvl w:val="0"/>
          <w:numId w:val="11"/>
        </w:numPr>
        <w:rPr>
          <w:sz w:val="40"/>
          <w:szCs w:val="40"/>
        </w:rPr>
      </w:pPr>
      <w:r w:rsidRPr="00497F25">
        <w:rPr>
          <w:sz w:val="40"/>
          <w:szCs w:val="40"/>
        </w:rPr>
        <w:lastRenderedPageBreak/>
        <w:t>Время проведения тестирования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6200"/>
        <w:gridCol w:w="3150"/>
      </w:tblGrid>
      <w:tr w:rsidR="000A1171" w14:paraId="392F4EE0" w14:textId="77777777" w:rsidTr="00B63253">
        <w:trPr>
          <w:cantSplit/>
          <w:trHeight w:val="624"/>
          <w:jc w:val="center"/>
        </w:trPr>
        <w:tc>
          <w:tcPr>
            <w:tcW w:w="6345" w:type="dxa"/>
            <w:vAlign w:val="center"/>
          </w:tcPr>
          <w:p w14:paraId="295A68F9" w14:textId="0C61881E" w:rsidR="000A1171" w:rsidRDefault="0040750F" w:rsidP="0015532F">
            <w:pPr>
              <w:ind w:left="720"/>
            </w:pPr>
            <w:r w:rsidRPr="004E367D">
              <w:rPr>
                <w:b/>
                <w:bCs/>
                <w:shd w:val="clear" w:color="auto" w:fill="FFFFFF"/>
              </w:rPr>
              <w:t>1</w:t>
            </w:r>
            <w:r>
              <w:rPr>
                <w:b/>
                <w:bCs/>
                <w:shd w:val="clear" w:color="auto" w:fill="FFFFFF"/>
              </w:rPr>
              <w:t>.</w:t>
            </w:r>
            <w:r w:rsidRPr="004E367D">
              <w:rPr>
                <w:b/>
                <w:bCs/>
                <w:shd w:val="clear" w:color="auto" w:fill="FFFFFF"/>
              </w:rPr>
              <w:t xml:space="preserve"> Тестирование установки версии</w:t>
            </w:r>
          </w:p>
        </w:tc>
        <w:tc>
          <w:tcPr>
            <w:tcW w:w="3231" w:type="dxa"/>
            <w:vAlign w:val="center"/>
          </w:tcPr>
          <w:p w14:paraId="56AC2669" w14:textId="77777777" w:rsidR="000A1171" w:rsidRDefault="000A1171" w:rsidP="000A1171"/>
          <w:p w14:paraId="4F70940E" w14:textId="77777777" w:rsidR="00BF2E75" w:rsidRPr="000A1171" w:rsidRDefault="00BF2E75" w:rsidP="00BF2E75">
            <w:pPr>
              <w:ind w:left="720"/>
            </w:pPr>
            <w:r>
              <w:t>30 мин.</w:t>
            </w:r>
          </w:p>
          <w:p w14:paraId="0C79D6BA" w14:textId="233BC166" w:rsidR="00BF2E75" w:rsidRDefault="00BF2E75" w:rsidP="000A1171"/>
        </w:tc>
      </w:tr>
      <w:tr w:rsidR="000A1171" w14:paraId="68AA1AF4" w14:textId="77777777" w:rsidTr="00B63253">
        <w:trPr>
          <w:trHeight w:val="624"/>
          <w:jc w:val="center"/>
        </w:trPr>
        <w:tc>
          <w:tcPr>
            <w:tcW w:w="6345" w:type="dxa"/>
          </w:tcPr>
          <w:p w14:paraId="34CB7169" w14:textId="71E623F2" w:rsidR="0015532F" w:rsidRPr="0015532F" w:rsidRDefault="0015532F" w:rsidP="0015532F">
            <w:pPr>
              <w:pStyle w:val="3"/>
              <w:ind w:left="720"/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w:anchor="_Toc140363111" w:history="1">
              <w:r w:rsidRPr="0015532F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 xml:space="preserve">2. </w:t>
              </w:r>
              <w:proofErr w:type="gramStart"/>
              <w:r w:rsidRPr="0015532F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>Кросс-платформенное</w:t>
              </w:r>
              <w:proofErr w:type="gramEnd"/>
              <w:r w:rsidRPr="0015532F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 xml:space="preserve"> тестирование</w:t>
              </w:r>
              <w:r w:rsidRPr="0015532F">
                <w:rPr>
                  <w:rFonts w:asciiTheme="minorHAnsi" w:hAnsiTheme="minorHAnsi"/>
                  <w:webHidden/>
                  <w:sz w:val="24"/>
                  <w:szCs w:val="24"/>
                  <w:shd w:val="clear" w:color="auto" w:fill="FFFFFF"/>
                </w:rPr>
                <w:tab/>
              </w:r>
            </w:hyperlink>
          </w:p>
          <w:p w14:paraId="66F1AEC8" w14:textId="77777777" w:rsidR="000A1171" w:rsidRDefault="000A1171" w:rsidP="000A1171"/>
        </w:tc>
        <w:tc>
          <w:tcPr>
            <w:tcW w:w="3231" w:type="dxa"/>
          </w:tcPr>
          <w:p w14:paraId="59DEB670" w14:textId="1E9EF381" w:rsidR="000A1171" w:rsidRDefault="000A1171" w:rsidP="00B63253">
            <w:pPr>
              <w:ind w:left="720"/>
            </w:pPr>
          </w:p>
          <w:p w14:paraId="60CB0C77" w14:textId="1F11DA1B" w:rsidR="00B63253" w:rsidRDefault="00B63253" w:rsidP="00B63253">
            <w:pPr>
              <w:ind w:left="720"/>
            </w:pPr>
            <w:r>
              <w:t>45 мин.</w:t>
            </w:r>
          </w:p>
        </w:tc>
      </w:tr>
      <w:tr w:rsidR="000A1171" w14:paraId="6D2DEDF0" w14:textId="77777777" w:rsidTr="00B63253">
        <w:trPr>
          <w:trHeight w:val="624"/>
          <w:jc w:val="center"/>
        </w:trPr>
        <w:tc>
          <w:tcPr>
            <w:tcW w:w="6345" w:type="dxa"/>
          </w:tcPr>
          <w:p w14:paraId="5D1466FA" w14:textId="3CD9061E" w:rsidR="0015532F" w:rsidRPr="00497F25" w:rsidRDefault="0015532F" w:rsidP="0015532F">
            <w:pPr>
              <w:pStyle w:val="3"/>
              <w:ind w:left="720"/>
              <w:rPr>
                <w:shd w:val="clear" w:color="auto" w:fill="FFFFFF"/>
              </w:rPr>
            </w:pPr>
            <w:hyperlink w:anchor="_Toc140363112" w:history="1">
              <w:r w:rsidRPr="0015532F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>3</w:t>
              </w:r>
              <w:r w:rsidRPr="0015532F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>.</w:t>
              </w:r>
              <w:r w:rsidRPr="0015532F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 xml:space="preserve"> Тестирование конфигураций</w:t>
              </w:r>
              <w:r w:rsidRPr="00497F25">
                <w:rPr>
                  <w:webHidden/>
                  <w:shd w:val="clear" w:color="auto" w:fill="FFFFFF"/>
                </w:rPr>
                <w:tab/>
              </w:r>
            </w:hyperlink>
          </w:p>
          <w:p w14:paraId="60D8E7CB" w14:textId="77777777" w:rsidR="000A1171" w:rsidRDefault="000A1171" w:rsidP="000A1171"/>
        </w:tc>
        <w:tc>
          <w:tcPr>
            <w:tcW w:w="3231" w:type="dxa"/>
          </w:tcPr>
          <w:p w14:paraId="02EEF09C" w14:textId="77777777" w:rsidR="000A1171" w:rsidRDefault="00B63253" w:rsidP="000A1171">
            <w:r>
              <w:t xml:space="preserve">      </w:t>
            </w:r>
          </w:p>
          <w:p w14:paraId="7C4138D3" w14:textId="724CB548" w:rsidR="00B63253" w:rsidRDefault="00B63253" w:rsidP="00B63253">
            <w:pPr>
              <w:ind w:left="720"/>
            </w:pPr>
            <w:r>
              <w:t>30 мин.</w:t>
            </w:r>
          </w:p>
        </w:tc>
      </w:tr>
      <w:tr w:rsidR="000A1171" w14:paraId="12F8BD9F" w14:textId="77777777" w:rsidTr="00B63253">
        <w:trPr>
          <w:trHeight w:val="624"/>
          <w:jc w:val="center"/>
        </w:trPr>
        <w:tc>
          <w:tcPr>
            <w:tcW w:w="6345" w:type="dxa"/>
          </w:tcPr>
          <w:p w14:paraId="3CA7FFD5" w14:textId="5233D154" w:rsidR="0015532F" w:rsidRPr="0015532F" w:rsidRDefault="00B16F6F" w:rsidP="00B16F6F">
            <w:pPr>
              <w:pStyle w:val="3"/>
              <w:ind w:left="720"/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4.</w:t>
            </w:r>
            <w:hyperlink w:anchor="_Toc140363113" w:history="1">
              <w:r w:rsidR="0015532F" w:rsidRPr="0015532F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>Тестирование безопасности</w:t>
              </w:r>
              <w:r w:rsidR="0015532F" w:rsidRPr="0015532F">
                <w:rPr>
                  <w:rFonts w:asciiTheme="minorHAnsi" w:hAnsiTheme="minorHAnsi"/>
                  <w:webHidden/>
                  <w:sz w:val="24"/>
                  <w:szCs w:val="24"/>
                  <w:shd w:val="clear" w:color="auto" w:fill="FFFFFF"/>
                </w:rPr>
                <w:tab/>
              </w:r>
            </w:hyperlink>
          </w:p>
          <w:p w14:paraId="160DF0A0" w14:textId="77777777" w:rsidR="000A1171" w:rsidRDefault="000A1171" w:rsidP="000A1171"/>
        </w:tc>
        <w:tc>
          <w:tcPr>
            <w:tcW w:w="3231" w:type="dxa"/>
          </w:tcPr>
          <w:p w14:paraId="63EF8D1A" w14:textId="77777777" w:rsidR="000A1171" w:rsidRDefault="000A1171" w:rsidP="000A1171"/>
          <w:p w14:paraId="2FD4D4E9" w14:textId="773C3C92" w:rsidR="00B63253" w:rsidRDefault="00B63253" w:rsidP="00B63253">
            <w:pPr>
              <w:ind w:left="720"/>
            </w:pPr>
            <w:r>
              <w:t>30 мин.</w:t>
            </w:r>
          </w:p>
        </w:tc>
      </w:tr>
      <w:tr w:rsidR="000A1171" w14:paraId="41A4989F" w14:textId="77777777" w:rsidTr="00B63253">
        <w:trPr>
          <w:trHeight w:val="2012"/>
          <w:jc w:val="center"/>
        </w:trPr>
        <w:tc>
          <w:tcPr>
            <w:tcW w:w="6345" w:type="dxa"/>
          </w:tcPr>
          <w:p w14:paraId="3D806B2F" w14:textId="50788E0E" w:rsidR="00B16F6F" w:rsidRPr="00B16F6F" w:rsidRDefault="00B16F6F" w:rsidP="00B16F6F">
            <w:pPr>
              <w:pStyle w:val="3"/>
              <w:ind w:left="720"/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w:anchor="_Toc140363114" w:history="1">
              <w:r w:rsidRPr="00B16F6F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>5</w:t>
              </w:r>
              <w:r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>.</w:t>
              </w:r>
              <w:r w:rsidRPr="00B16F6F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 xml:space="preserve"> Тестирование производительности</w:t>
              </w:r>
              <w:r w:rsidRPr="00B16F6F">
                <w:rPr>
                  <w:rFonts w:asciiTheme="minorHAnsi" w:hAnsiTheme="minorHAnsi"/>
                  <w:webHidden/>
                  <w:sz w:val="24"/>
                  <w:szCs w:val="24"/>
                  <w:shd w:val="clear" w:color="auto" w:fill="FFFFFF"/>
                </w:rPr>
                <w:tab/>
              </w:r>
            </w:hyperlink>
          </w:p>
          <w:p w14:paraId="029CD168" w14:textId="2466F1AB" w:rsidR="00B16F6F" w:rsidRPr="00B16F6F" w:rsidRDefault="00B16F6F" w:rsidP="00B16F6F">
            <w:pPr>
              <w:pStyle w:val="af6"/>
              <w:ind w:left="720"/>
              <w:rPr>
                <w:rStyle w:val="af8"/>
                <w:b w:val="0"/>
                <w:bCs w:val="0"/>
                <w:sz w:val="22"/>
                <w:szCs w:val="22"/>
              </w:rPr>
            </w:pPr>
            <w:r w:rsidRPr="00B16F6F">
              <w:rPr>
                <w:rStyle w:val="af8"/>
                <w:sz w:val="22"/>
                <w:szCs w:val="22"/>
              </w:rPr>
              <w:t xml:space="preserve">5.1 Нагрузочное тестирование </w:t>
            </w:r>
            <w:r w:rsidRPr="00B16F6F">
              <w:rPr>
                <w:rStyle w:val="af8"/>
                <w:b w:val="0"/>
                <w:bCs w:val="0"/>
                <w:sz w:val="22"/>
                <w:szCs w:val="22"/>
              </w:rPr>
              <w:t xml:space="preserve"> </w:t>
            </w:r>
          </w:p>
          <w:p w14:paraId="551A2266" w14:textId="0C449DB5" w:rsidR="00B16F6F" w:rsidRPr="002C745C" w:rsidRDefault="00B16F6F" w:rsidP="00B16F6F">
            <w:pPr>
              <w:pStyle w:val="af6"/>
              <w:ind w:left="720"/>
              <w:rPr>
                <w:rStyle w:val="af8"/>
              </w:rPr>
            </w:pPr>
            <w:r w:rsidRPr="00B16F6F">
              <w:rPr>
                <w:rStyle w:val="af8"/>
                <w:sz w:val="22"/>
                <w:szCs w:val="22"/>
              </w:rPr>
              <w:t>5.2 Тестирование отказоустойчивости</w:t>
            </w:r>
          </w:p>
          <w:p w14:paraId="6B8F4178" w14:textId="77777777" w:rsidR="000A1171" w:rsidRDefault="000A1171" w:rsidP="000A1171"/>
        </w:tc>
        <w:tc>
          <w:tcPr>
            <w:tcW w:w="3231" w:type="dxa"/>
          </w:tcPr>
          <w:p w14:paraId="7F4EAECD" w14:textId="77777777" w:rsidR="000A1171" w:rsidRDefault="000A1171" w:rsidP="000A1171"/>
          <w:p w14:paraId="536D21D7" w14:textId="77777777" w:rsidR="00B63253" w:rsidRDefault="00B63253" w:rsidP="000A1171"/>
          <w:p w14:paraId="5C6FC818" w14:textId="77777777" w:rsidR="00B63253" w:rsidRDefault="00B63253" w:rsidP="000A1171"/>
          <w:p w14:paraId="5A6B8542" w14:textId="77777777" w:rsidR="00B63253" w:rsidRDefault="00B63253" w:rsidP="00B63253">
            <w:pPr>
              <w:ind w:left="720"/>
            </w:pPr>
            <w:r>
              <w:t>20 мин.</w:t>
            </w:r>
          </w:p>
          <w:p w14:paraId="71CF8816" w14:textId="6E6AD70F" w:rsidR="00B63253" w:rsidRDefault="00B63253" w:rsidP="00B63253">
            <w:pPr>
              <w:ind w:left="720"/>
            </w:pPr>
            <w:r>
              <w:t>20 мин.</w:t>
            </w:r>
          </w:p>
        </w:tc>
      </w:tr>
      <w:tr w:rsidR="000A1171" w14:paraId="7D5151CA" w14:textId="77777777" w:rsidTr="00B63253">
        <w:trPr>
          <w:trHeight w:val="964"/>
          <w:jc w:val="center"/>
        </w:trPr>
        <w:tc>
          <w:tcPr>
            <w:tcW w:w="6345" w:type="dxa"/>
          </w:tcPr>
          <w:p w14:paraId="2AC396A8" w14:textId="53FA9A3A" w:rsidR="000A1171" w:rsidRDefault="00E86456" w:rsidP="00E86456">
            <w:pPr>
              <w:pStyle w:val="3"/>
              <w:ind w:left="720"/>
            </w:pPr>
            <w:r w:rsidRPr="00E86456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.</w:t>
            </w:r>
            <w:r w:rsidRPr="00E86456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Интеграционное тестирование</w:t>
            </w:r>
          </w:p>
        </w:tc>
        <w:tc>
          <w:tcPr>
            <w:tcW w:w="3231" w:type="dxa"/>
          </w:tcPr>
          <w:p w14:paraId="2C2F26DE" w14:textId="77777777" w:rsidR="000A1171" w:rsidRDefault="000A1171" w:rsidP="000A1171"/>
          <w:p w14:paraId="2C7771B1" w14:textId="4DB8D16D" w:rsidR="00B63253" w:rsidRDefault="007449C9" w:rsidP="007449C9">
            <w:pPr>
              <w:ind w:left="720"/>
            </w:pPr>
            <w:r>
              <w:t>20 мин.</w:t>
            </w:r>
          </w:p>
        </w:tc>
      </w:tr>
      <w:tr w:rsidR="000A1171" w14:paraId="58F4EFD9" w14:textId="77777777" w:rsidTr="00B63253">
        <w:trPr>
          <w:trHeight w:val="964"/>
          <w:jc w:val="center"/>
        </w:trPr>
        <w:tc>
          <w:tcPr>
            <w:tcW w:w="6345" w:type="dxa"/>
          </w:tcPr>
          <w:p w14:paraId="627FE380" w14:textId="3180092D" w:rsidR="000A1171" w:rsidRDefault="00E86456" w:rsidP="00E86456">
            <w:pPr>
              <w:pStyle w:val="3"/>
              <w:ind w:left="720"/>
            </w:pPr>
            <w:proofErr w:type="gramStart"/>
            <w:r w:rsidRPr="00E86456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7 </w:t>
            </w:r>
            <w: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.</w:t>
            </w:r>
            <w:proofErr w:type="gramEnd"/>
            <w: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E86456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Тестирование</w:t>
            </w:r>
            <w:proofErr w:type="gramEnd"/>
            <w:r w:rsidRPr="00E86456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баз данных</w:t>
            </w:r>
          </w:p>
        </w:tc>
        <w:tc>
          <w:tcPr>
            <w:tcW w:w="3231" w:type="dxa"/>
          </w:tcPr>
          <w:p w14:paraId="2F2C5C9B" w14:textId="77777777" w:rsidR="000A1171" w:rsidRDefault="000A1171" w:rsidP="000A1171"/>
          <w:p w14:paraId="5F479A3D" w14:textId="11D4956B" w:rsidR="007449C9" w:rsidRDefault="007449C9" w:rsidP="007449C9">
            <w:pPr>
              <w:ind w:left="720"/>
            </w:pPr>
            <w:r>
              <w:t>10 мин.</w:t>
            </w:r>
          </w:p>
        </w:tc>
      </w:tr>
      <w:tr w:rsidR="000A1171" w14:paraId="37DD4B32" w14:textId="77777777" w:rsidTr="00B63253">
        <w:trPr>
          <w:trHeight w:val="964"/>
          <w:jc w:val="center"/>
        </w:trPr>
        <w:tc>
          <w:tcPr>
            <w:tcW w:w="6345" w:type="dxa"/>
          </w:tcPr>
          <w:p w14:paraId="2F67ABBF" w14:textId="17ECC54A" w:rsidR="00E86456" w:rsidRPr="00E86456" w:rsidRDefault="00E86456" w:rsidP="00E86456">
            <w:pPr>
              <w:pStyle w:val="3"/>
              <w:ind w:left="720"/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w:anchor="_Toc140363117" w:history="1">
              <w:r w:rsidRPr="00E86456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>8</w:t>
              </w:r>
              <w:r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>.</w:t>
              </w:r>
              <w:r w:rsidRPr="00E86456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 xml:space="preserve"> Тестирование локализации</w:t>
              </w:r>
              <w:r w:rsidRPr="00E86456">
                <w:rPr>
                  <w:rFonts w:asciiTheme="minorHAnsi" w:hAnsiTheme="minorHAnsi"/>
                  <w:webHidden/>
                  <w:sz w:val="24"/>
                  <w:szCs w:val="24"/>
                  <w:shd w:val="clear" w:color="auto" w:fill="FFFFFF"/>
                </w:rPr>
                <w:tab/>
              </w:r>
            </w:hyperlink>
          </w:p>
          <w:p w14:paraId="47A241EE" w14:textId="77777777" w:rsidR="000A1171" w:rsidRDefault="000A1171" w:rsidP="000A1171"/>
        </w:tc>
        <w:tc>
          <w:tcPr>
            <w:tcW w:w="3231" w:type="dxa"/>
          </w:tcPr>
          <w:p w14:paraId="590E2674" w14:textId="77777777" w:rsidR="000A1171" w:rsidRDefault="000A1171" w:rsidP="000A1171"/>
          <w:p w14:paraId="36C82918" w14:textId="377A0869" w:rsidR="007449C9" w:rsidRDefault="007449C9" w:rsidP="007449C9">
            <w:pPr>
              <w:ind w:left="720"/>
            </w:pPr>
            <w:r>
              <w:t>5 мин.</w:t>
            </w:r>
          </w:p>
        </w:tc>
      </w:tr>
      <w:tr w:rsidR="000A1171" w14:paraId="1894F7F0" w14:textId="77777777" w:rsidTr="00B63253">
        <w:trPr>
          <w:trHeight w:val="624"/>
          <w:jc w:val="center"/>
        </w:trPr>
        <w:tc>
          <w:tcPr>
            <w:tcW w:w="6345" w:type="dxa"/>
          </w:tcPr>
          <w:p w14:paraId="5E973602" w14:textId="4D131D01" w:rsidR="00E86456" w:rsidRPr="00E86456" w:rsidRDefault="00E86456" w:rsidP="00E86456">
            <w:pPr>
              <w:pStyle w:val="3"/>
              <w:ind w:left="720"/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w:anchor="_Toc140363118" w:history="1">
              <w:r w:rsidRPr="00E86456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>9</w:t>
              </w:r>
              <w:r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>.</w:t>
              </w:r>
              <w:r w:rsidRPr="00E86456">
                <w:rPr>
                  <w:rFonts w:asciiTheme="minorHAnsi" w:hAnsiTheme="minorHAnsi"/>
                  <w:sz w:val="24"/>
                  <w:szCs w:val="24"/>
                  <w:shd w:val="clear" w:color="auto" w:fill="FFFFFF"/>
                </w:rPr>
                <w:t xml:space="preserve"> Функциональное тестирование</w:t>
              </w:r>
              <w:r w:rsidRPr="00E86456">
                <w:rPr>
                  <w:rFonts w:asciiTheme="minorHAnsi" w:hAnsiTheme="minorHAnsi"/>
                  <w:webHidden/>
                  <w:sz w:val="24"/>
                  <w:szCs w:val="24"/>
                  <w:shd w:val="clear" w:color="auto" w:fill="FFFFFF"/>
                </w:rPr>
                <w:tab/>
              </w:r>
            </w:hyperlink>
          </w:p>
          <w:p w14:paraId="3F9A8FF6" w14:textId="77777777" w:rsidR="000A1171" w:rsidRDefault="000A1171" w:rsidP="000A1171"/>
        </w:tc>
        <w:tc>
          <w:tcPr>
            <w:tcW w:w="3231" w:type="dxa"/>
          </w:tcPr>
          <w:p w14:paraId="4DA8098B" w14:textId="77777777" w:rsidR="000A1171" w:rsidRDefault="000A1171" w:rsidP="000A1171"/>
          <w:p w14:paraId="27919F32" w14:textId="288CFDD7" w:rsidR="007449C9" w:rsidRDefault="007449C9" w:rsidP="007449C9">
            <w:pPr>
              <w:ind w:left="720"/>
            </w:pPr>
            <w:r>
              <w:t>2 часа</w:t>
            </w:r>
          </w:p>
        </w:tc>
      </w:tr>
      <w:tr w:rsidR="000A1171" w14:paraId="5C2CAF0B" w14:textId="77777777" w:rsidTr="00B63253">
        <w:trPr>
          <w:trHeight w:val="964"/>
          <w:jc w:val="center"/>
        </w:trPr>
        <w:tc>
          <w:tcPr>
            <w:tcW w:w="6345" w:type="dxa"/>
          </w:tcPr>
          <w:p w14:paraId="0DCC47DB" w14:textId="4758D124" w:rsidR="000A1171" w:rsidRDefault="00E86456" w:rsidP="00E86456">
            <w:pPr>
              <w:pStyle w:val="3"/>
              <w:ind w:left="720"/>
            </w:pPr>
            <w:r w:rsidRPr="00E86456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.</w:t>
            </w:r>
            <w:r w:rsidRPr="00E86456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Тестирование удобства пользования</w:t>
            </w:r>
          </w:p>
        </w:tc>
        <w:tc>
          <w:tcPr>
            <w:tcW w:w="3231" w:type="dxa"/>
          </w:tcPr>
          <w:p w14:paraId="2C39A24E" w14:textId="77777777" w:rsidR="000A1171" w:rsidRDefault="000A1171" w:rsidP="000A1171"/>
          <w:p w14:paraId="70ED56ED" w14:textId="59E34C40" w:rsidR="007449C9" w:rsidRDefault="007449C9" w:rsidP="007449C9">
            <w:pPr>
              <w:ind w:left="720"/>
            </w:pPr>
            <w:r>
              <w:t>30 мин.</w:t>
            </w:r>
          </w:p>
        </w:tc>
      </w:tr>
    </w:tbl>
    <w:p w14:paraId="6EFA3F13" w14:textId="467734A8" w:rsidR="000A1171" w:rsidRDefault="000A1171" w:rsidP="000A1171"/>
    <w:p w14:paraId="5369140B" w14:textId="0132BE72" w:rsidR="00BF2E75" w:rsidRDefault="00BF2E75" w:rsidP="000A1171"/>
    <w:p w14:paraId="12C0C3BB" w14:textId="082185C6" w:rsidR="00BF2E75" w:rsidRDefault="00BF2E75" w:rsidP="000A1171"/>
    <w:p w14:paraId="58C1C308" w14:textId="77777777" w:rsidR="007449C9" w:rsidRPr="005E40CD" w:rsidRDefault="007449C9" w:rsidP="005E40C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32"/>
          <w:szCs w:val="32"/>
        </w:rPr>
      </w:pPr>
      <w:r w:rsidRPr="005E40CD">
        <w:rPr>
          <w:rFonts w:ascii="Arial" w:hAnsi="Arial" w:cs="Arial"/>
          <w:noProof/>
          <w:sz w:val="32"/>
          <w:szCs w:val="32"/>
        </w:rPr>
        <w:lastRenderedPageBreak/>
        <w:t xml:space="preserve">Тестирование считать завершённым когда </w:t>
      </w:r>
      <w:r w:rsidRPr="005E40CD">
        <w:rPr>
          <w:rFonts w:ascii="Arial" w:eastAsia="Times New Roman" w:hAnsi="Arial" w:cs="Arial"/>
          <w:color w:val="333333"/>
          <w:sz w:val="32"/>
          <w:szCs w:val="32"/>
        </w:rPr>
        <w:t>Все тест кейсы пройдены, найденные баги исправлены и перепроверены</w:t>
      </w:r>
    </w:p>
    <w:p w14:paraId="3D3FA916" w14:textId="1C63F13C" w:rsidR="00497F25" w:rsidRDefault="00497F25" w:rsidP="00497F25">
      <w:pPr>
        <w:pStyle w:val="3"/>
        <w:rPr>
          <w:rFonts w:cstheme="minorBidi"/>
          <w:noProof/>
          <w:sz w:val="22"/>
          <w:szCs w:val="22"/>
        </w:rPr>
      </w:pPr>
    </w:p>
    <w:p w14:paraId="0660FD1C" w14:textId="77777777" w:rsidR="00497F25" w:rsidRPr="004E367D" w:rsidRDefault="00497F25" w:rsidP="00497F25">
      <w:pPr>
        <w:rPr>
          <w:b/>
          <w:bCs/>
          <w:sz w:val="32"/>
          <w:szCs w:val="32"/>
        </w:rPr>
      </w:pPr>
    </w:p>
    <w:p w14:paraId="04710772" w14:textId="77777777" w:rsidR="00497F25" w:rsidRPr="00497F25" w:rsidRDefault="00497F25" w:rsidP="00497F25"/>
    <w:p w14:paraId="4E3166CF" w14:textId="77777777" w:rsidR="00331171" w:rsidRPr="00497F25" w:rsidRDefault="00331171" w:rsidP="00497F25">
      <w:pPr>
        <w:pStyle w:val="1"/>
        <w:rPr>
          <w:sz w:val="40"/>
          <w:szCs w:val="40"/>
        </w:rPr>
      </w:pPr>
    </w:p>
    <w:sectPr w:rsidR="00331171" w:rsidRPr="00497F2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0B2CD" w14:textId="77777777" w:rsidR="001F5293" w:rsidRDefault="001F5293">
      <w:r>
        <w:separator/>
      </w:r>
    </w:p>
  </w:endnote>
  <w:endnote w:type="continuationSeparator" w:id="0">
    <w:p w14:paraId="02D6C41F" w14:textId="77777777" w:rsidR="001F5293" w:rsidRDefault="001F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C993" w14:textId="77777777" w:rsidR="00786F9E" w:rsidRDefault="00786F9E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A72BF5B" w14:textId="77777777" w:rsidR="00786F9E" w:rsidRDefault="00786F9E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 w14:paraId="18394A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C8DF98" w14:textId="77777777"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3686B0" w14:textId="6393C34C" w:rsidR="00786F9E" w:rsidRDefault="00786F9E" w:rsidP="00262255">
          <w:pPr>
            <w:jc w:val="center"/>
          </w:pPr>
          <w:r>
            <w:sym w:font="Symbol" w:char="F0D3"/>
          </w:r>
          <w:r w:rsidR="000E5513">
            <w:fldChar w:fldCharType="begin"/>
          </w:r>
          <w:r w:rsidR="000E5513">
            <w:instrText xml:space="preserve"> DOCPROPERTY "Company"  \* MERGEFORMAT </w:instrText>
          </w:r>
          <w:r w:rsidR="000E5513">
            <w:fldChar w:fldCharType="separate"/>
          </w:r>
          <w:r>
            <w:t>&lt;</w:t>
          </w:r>
          <w:proofErr w:type="spellStart"/>
          <w:r w:rsidR="006A4576">
            <w:t>Acoola</w:t>
          </w:r>
          <w:proofErr w:type="spellEnd"/>
          <w:r>
            <w:t>&gt;</w:t>
          </w:r>
          <w:r w:rsidR="000E551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A4576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D9D7D1" w14:textId="77777777" w:rsidR="00786F9E" w:rsidRDefault="00786F9E">
          <w:pPr>
            <w:jc w:val="right"/>
          </w:pP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PAGE </w:instrText>
          </w:r>
          <w:r>
            <w:rPr>
              <w:rStyle w:val="aa"/>
            </w:rPr>
            <w:fldChar w:fldCharType="separate"/>
          </w:r>
          <w:r w:rsidR="00A621D0">
            <w:rPr>
              <w:rStyle w:val="aa"/>
              <w:noProof/>
            </w:rPr>
            <w:t>4</w:t>
          </w:r>
          <w:r>
            <w:rPr>
              <w:rStyle w:val="aa"/>
            </w:rPr>
            <w:fldChar w:fldCharType="end"/>
          </w:r>
        </w:p>
      </w:tc>
    </w:tr>
  </w:tbl>
  <w:p w14:paraId="68EC5868" w14:textId="77777777" w:rsidR="00786F9E" w:rsidRDefault="00786F9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79C7" w14:textId="77777777" w:rsidR="00786F9E" w:rsidRDefault="00786F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50312" w14:textId="77777777" w:rsidR="001F5293" w:rsidRDefault="001F5293">
      <w:r>
        <w:separator/>
      </w:r>
    </w:p>
  </w:footnote>
  <w:footnote w:type="continuationSeparator" w:id="0">
    <w:p w14:paraId="2B9C3BD0" w14:textId="77777777" w:rsidR="001F5293" w:rsidRDefault="001F5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AA0B" w14:textId="4329B79C" w:rsidR="00786F9E" w:rsidRDefault="00DD3DBA">
    <w:r w:rsidRPr="00DD3DBA">
      <w:rPr>
        <w:b/>
        <w:bCs/>
        <w:color w:val="00B050"/>
        <w:sz w:val="48"/>
        <w:szCs w:val="48"/>
      </w:rPr>
      <w:t>ACOOLA</w:t>
    </w:r>
  </w:p>
  <w:p w14:paraId="5326461B" w14:textId="77777777" w:rsidR="00786F9E" w:rsidRDefault="00786F9E">
    <w:pPr>
      <w:pBdr>
        <w:top w:val="single" w:sz="6" w:space="1" w:color="auto"/>
      </w:pBdr>
    </w:pPr>
  </w:p>
  <w:p w14:paraId="7E5C590A" w14:textId="2B040180" w:rsidR="00786F9E" w:rsidRDefault="00786F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14:paraId="37D0CFAA" w14:textId="77777777" w:rsidR="00786F9E" w:rsidRDefault="00786F9E">
    <w:pPr>
      <w:pBdr>
        <w:bottom w:val="single" w:sz="6" w:space="1" w:color="auto"/>
      </w:pBdr>
      <w:jc w:val="right"/>
    </w:pPr>
  </w:p>
  <w:p w14:paraId="60BB907C" w14:textId="77777777" w:rsidR="00786F9E" w:rsidRPr="00DD3DBA" w:rsidRDefault="00786F9E">
    <w:pPr>
      <w:pStyle w:val="a8"/>
      <w:rPr>
        <w:b/>
        <w:bCs/>
        <w:color w:val="00B050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558E4" w:rsidRPr="0002081B" w14:paraId="132E6521" w14:textId="77777777" w:rsidTr="002558E4">
      <w:tc>
        <w:tcPr>
          <w:tcW w:w="6379" w:type="dxa"/>
        </w:tcPr>
        <w:p w14:paraId="29EDDB7E" w14:textId="45E29980" w:rsidR="002558E4" w:rsidRPr="0002081B" w:rsidRDefault="002558E4">
          <w:r>
            <w:t>Rocket</w:t>
          </w:r>
          <w:r w:rsidRPr="0002081B">
            <w:t>.</w:t>
          </w:r>
          <w:r>
            <w:t>Chat</w:t>
          </w:r>
        </w:p>
      </w:tc>
      <w:tc>
        <w:tcPr>
          <w:tcW w:w="3179" w:type="dxa"/>
        </w:tcPr>
        <w:p w14:paraId="250A320A" w14:textId="1A5ED537" w:rsidR="002558E4" w:rsidRPr="00F909A7" w:rsidRDefault="00F909A7">
          <w:pPr>
            <w:rPr>
              <w:lang w:val="en-US"/>
            </w:rPr>
          </w:pPr>
          <w:r>
            <w:t>Версия: 1.0</w:t>
          </w:r>
        </w:p>
      </w:tc>
    </w:tr>
    <w:tr w:rsidR="00786F9E" w14:paraId="77442939" w14:textId="77777777" w:rsidTr="002558E4">
      <w:tc>
        <w:tcPr>
          <w:tcW w:w="6379" w:type="dxa"/>
        </w:tcPr>
        <w:p w14:paraId="51084C08" w14:textId="77777777" w:rsidR="00786F9E" w:rsidRPr="00711A20" w:rsidRDefault="00711A20">
          <w:r>
            <w:t>Тестовая стратегия</w:t>
          </w:r>
        </w:p>
      </w:tc>
      <w:tc>
        <w:tcPr>
          <w:tcW w:w="3179" w:type="dxa"/>
        </w:tcPr>
        <w:p w14:paraId="46599F61" w14:textId="33B26D92" w:rsidR="00786F9E" w:rsidRDefault="00711A20">
          <w:r>
            <w:t xml:space="preserve">  </w:t>
          </w:r>
          <w:proofErr w:type="spellStart"/>
          <w:r>
            <w:t>Дата</w:t>
          </w:r>
          <w:proofErr w:type="spellEnd"/>
          <w:r>
            <w:t xml:space="preserve">:  </w:t>
          </w:r>
          <w:r w:rsidR="000E1D16">
            <w:t>13</w:t>
          </w:r>
          <w:r>
            <w:t>/</w:t>
          </w:r>
          <w:r w:rsidR="000E1D16">
            <w:t>07</w:t>
          </w:r>
          <w:r>
            <w:t>/</w:t>
          </w:r>
          <w:r w:rsidR="000E1D16">
            <w:t>2023</w:t>
          </w:r>
        </w:p>
      </w:tc>
    </w:tr>
    <w:tr w:rsidR="00786F9E" w14:paraId="2EEC95FC" w14:textId="77777777" w:rsidTr="002558E4">
      <w:tc>
        <w:tcPr>
          <w:tcW w:w="9558" w:type="dxa"/>
          <w:gridSpan w:val="2"/>
        </w:tcPr>
        <w:p w14:paraId="0CEE5982" w14:textId="77777777" w:rsidR="00786F9E" w:rsidRDefault="00786F9E">
          <w:r>
            <w:t>&lt;document identifier&gt;</w:t>
          </w:r>
        </w:p>
      </w:tc>
    </w:tr>
  </w:tbl>
  <w:p w14:paraId="48B4AC62" w14:textId="2215DE07" w:rsidR="007E4EE3" w:rsidRPr="007E4EE3" w:rsidRDefault="007E4EE3">
    <w:pPr>
      <w:pStyle w:val="a8"/>
    </w:pPr>
  </w:p>
  <w:p w14:paraId="54DBCDC9" w14:textId="77777777" w:rsidR="007E4EE3" w:rsidRPr="007E4EE3" w:rsidRDefault="007E4EE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6791" w14:textId="77777777" w:rsidR="00786F9E" w:rsidRDefault="00786F9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95C"/>
    <w:multiLevelType w:val="multilevel"/>
    <w:tmpl w:val="B4FA53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asciiTheme="majorHAnsi" w:hAnsiTheme="majorHAnsi" w:cstheme="majorBidi" w:hint="default"/>
        <w:b/>
        <w:i w:val="0"/>
        <w:color w:val="auto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b/>
        <w:i w:val="0"/>
        <w:color w:val="auto"/>
      </w:rPr>
    </w:lvl>
  </w:abstractNum>
  <w:abstractNum w:abstractNumId="1" w15:restartNumberingAfterBreak="0">
    <w:nsid w:val="09996339"/>
    <w:multiLevelType w:val="multilevel"/>
    <w:tmpl w:val="E83E1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asciiTheme="majorHAnsi" w:hAnsiTheme="majorHAnsi" w:cstheme="majorBidi" w:hint="default"/>
        <w:b/>
        <w:i w:val="0"/>
        <w:color w:val="auto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b/>
        <w:i w:val="0"/>
        <w:color w:val="auto"/>
      </w:rPr>
    </w:lvl>
  </w:abstractNum>
  <w:abstractNum w:abstractNumId="2" w15:restartNumberingAfterBreak="0">
    <w:nsid w:val="0ACC62B5"/>
    <w:multiLevelType w:val="multilevel"/>
    <w:tmpl w:val="E83E1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asciiTheme="majorHAnsi" w:hAnsiTheme="majorHAnsi" w:cstheme="majorBidi" w:hint="default"/>
        <w:b/>
        <w:i w:val="0"/>
        <w:color w:val="auto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b/>
        <w:i w:val="0"/>
        <w:color w:val="auto"/>
      </w:rPr>
    </w:lvl>
  </w:abstractNum>
  <w:abstractNum w:abstractNumId="3" w15:restartNumberingAfterBreak="0">
    <w:nsid w:val="0D0A6A52"/>
    <w:multiLevelType w:val="hybridMultilevel"/>
    <w:tmpl w:val="1B807DF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2DE115F"/>
    <w:multiLevelType w:val="hybridMultilevel"/>
    <w:tmpl w:val="616C020C"/>
    <w:lvl w:ilvl="0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4355745"/>
    <w:multiLevelType w:val="multilevel"/>
    <w:tmpl w:val="E83E1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asciiTheme="majorHAnsi" w:hAnsiTheme="majorHAnsi" w:cstheme="majorBidi" w:hint="default"/>
        <w:b/>
        <w:i w:val="0"/>
        <w:color w:val="auto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b/>
        <w:i w:val="0"/>
        <w:color w:val="auto"/>
      </w:rPr>
    </w:lvl>
  </w:abstractNum>
  <w:abstractNum w:abstractNumId="6" w15:restartNumberingAfterBreak="0">
    <w:nsid w:val="19840162"/>
    <w:multiLevelType w:val="multilevel"/>
    <w:tmpl w:val="B4FA53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asciiTheme="majorHAnsi" w:hAnsiTheme="majorHAnsi" w:cstheme="majorBidi" w:hint="default"/>
        <w:b/>
        <w:i w:val="0"/>
        <w:color w:val="auto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b/>
        <w:i w:val="0"/>
        <w:color w:val="auto"/>
      </w:rPr>
    </w:lvl>
  </w:abstractNum>
  <w:abstractNum w:abstractNumId="7" w15:restartNumberingAfterBreak="0">
    <w:nsid w:val="1B2B71BF"/>
    <w:multiLevelType w:val="multilevel"/>
    <w:tmpl w:val="AE7E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4735"/>
    <w:multiLevelType w:val="hybridMultilevel"/>
    <w:tmpl w:val="DAF479E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4DF28F8"/>
    <w:multiLevelType w:val="hybridMultilevel"/>
    <w:tmpl w:val="941C932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2C3C8B"/>
    <w:multiLevelType w:val="hybridMultilevel"/>
    <w:tmpl w:val="CBF293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5A7F3F"/>
    <w:multiLevelType w:val="hybridMultilevel"/>
    <w:tmpl w:val="C11AB0D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34025"/>
    <w:multiLevelType w:val="hybridMultilevel"/>
    <w:tmpl w:val="02DADC20"/>
    <w:lvl w:ilvl="0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4DB6A67"/>
    <w:multiLevelType w:val="hybridMultilevel"/>
    <w:tmpl w:val="7BCCCE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39913823"/>
    <w:multiLevelType w:val="multilevel"/>
    <w:tmpl w:val="B6B8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61319"/>
    <w:multiLevelType w:val="hybridMultilevel"/>
    <w:tmpl w:val="CCFC6A36"/>
    <w:lvl w:ilvl="0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C0E372D"/>
    <w:multiLevelType w:val="hybridMultilevel"/>
    <w:tmpl w:val="00D8A67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FD05B09"/>
    <w:multiLevelType w:val="multilevel"/>
    <w:tmpl w:val="E83E1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asciiTheme="majorHAnsi" w:hAnsiTheme="majorHAnsi" w:cstheme="majorBidi" w:hint="default"/>
        <w:b/>
        <w:i w:val="0"/>
        <w:color w:val="auto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b/>
        <w:i w:val="0"/>
        <w:color w:val="auto"/>
      </w:rPr>
    </w:lvl>
  </w:abstractNum>
  <w:abstractNum w:abstractNumId="19" w15:restartNumberingAfterBreak="0">
    <w:nsid w:val="43FF4FD1"/>
    <w:multiLevelType w:val="multilevel"/>
    <w:tmpl w:val="8756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D2535"/>
    <w:multiLevelType w:val="multilevel"/>
    <w:tmpl w:val="2026C0E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497A11DA"/>
    <w:multiLevelType w:val="hybridMultilevel"/>
    <w:tmpl w:val="2E0CF49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B9E20C7"/>
    <w:multiLevelType w:val="multilevel"/>
    <w:tmpl w:val="B4FA53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asciiTheme="majorHAnsi" w:hAnsiTheme="majorHAnsi" w:cstheme="majorBidi" w:hint="default"/>
        <w:b/>
        <w:i w:val="0"/>
        <w:color w:val="auto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b/>
        <w:i w:val="0"/>
        <w:color w:val="auto"/>
      </w:rPr>
    </w:lvl>
  </w:abstractNum>
  <w:abstractNum w:abstractNumId="23" w15:restartNumberingAfterBreak="0">
    <w:nsid w:val="4DF33C0C"/>
    <w:multiLevelType w:val="multilevel"/>
    <w:tmpl w:val="E83E1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asciiTheme="majorHAnsi" w:hAnsiTheme="majorHAnsi" w:cstheme="majorBidi" w:hint="default"/>
        <w:b/>
        <w:i w:val="0"/>
        <w:color w:val="auto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b/>
        <w:i w:val="0"/>
        <w:color w:val="auto"/>
      </w:rPr>
    </w:lvl>
  </w:abstractNum>
  <w:abstractNum w:abstractNumId="24" w15:restartNumberingAfterBreak="0">
    <w:nsid w:val="500E69A7"/>
    <w:multiLevelType w:val="hybridMultilevel"/>
    <w:tmpl w:val="D760265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1EF0BD3"/>
    <w:multiLevelType w:val="multilevel"/>
    <w:tmpl w:val="E83E1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asciiTheme="majorHAnsi" w:hAnsiTheme="majorHAnsi" w:cstheme="majorBidi" w:hint="default"/>
        <w:b/>
        <w:i w:val="0"/>
        <w:color w:val="auto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b/>
        <w:i w:val="0"/>
        <w:color w:val="auto"/>
      </w:rPr>
    </w:lvl>
  </w:abstractNum>
  <w:abstractNum w:abstractNumId="26" w15:restartNumberingAfterBreak="0">
    <w:nsid w:val="58A33ADE"/>
    <w:multiLevelType w:val="hybridMultilevel"/>
    <w:tmpl w:val="FD6A821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8D64512"/>
    <w:multiLevelType w:val="multilevel"/>
    <w:tmpl w:val="AE7E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3E7B4D"/>
    <w:multiLevelType w:val="multilevel"/>
    <w:tmpl w:val="A54498E8"/>
    <w:lvl w:ilvl="0">
      <w:start w:val="1"/>
      <w:numFmt w:val="decimal"/>
      <w:lvlText w:val="%1."/>
      <w:lvlJc w:val="left"/>
      <w:pPr>
        <w:tabs>
          <w:tab w:val="num" w:pos="7022"/>
        </w:tabs>
        <w:ind w:left="7022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455AA0"/>
    <w:multiLevelType w:val="multilevel"/>
    <w:tmpl w:val="D55CA4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asciiTheme="majorHAnsi" w:hAnsiTheme="majorHAnsi" w:cstheme="majorBidi" w:hint="default"/>
        <w:b/>
        <w:i w:val="0"/>
        <w:color w:val="auto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b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b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b/>
        <w:i w:val="0"/>
        <w:color w:val="auto"/>
      </w:rPr>
    </w:lvl>
  </w:abstractNum>
  <w:abstractNum w:abstractNumId="30" w15:restartNumberingAfterBreak="0">
    <w:nsid w:val="624C476C"/>
    <w:multiLevelType w:val="multilevel"/>
    <w:tmpl w:val="B6B82D9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714ADE"/>
    <w:multiLevelType w:val="hybridMultilevel"/>
    <w:tmpl w:val="BFAE1DCA"/>
    <w:lvl w:ilvl="0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3C83FC2"/>
    <w:multiLevelType w:val="hybridMultilevel"/>
    <w:tmpl w:val="5DF02FE4"/>
    <w:lvl w:ilvl="0" w:tplc="041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33" w15:restartNumberingAfterBreak="0">
    <w:nsid w:val="64A43A81"/>
    <w:multiLevelType w:val="hybridMultilevel"/>
    <w:tmpl w:val="3D18362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F4DD4"/>
    <w:multiLevelType w:val="hybridMultilevel"/>
    <w:tmpl w:val="03F6667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1D5287"/>
    <w:multiLevelType w:val="multilevel"/>
    <w:tmpl w:val="9B46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78A4574"/>
    <w:multiLevelType w:val="multilevel"/>
    <w:tmpl w:val="60D6649E"/>
    <w:lvl w:ilvl="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8A6D66"/>
    <w:multiLevelType w:val="hybridMultilevel"/>
    <w:tmpl w:val="72F0E73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5"/>
  </w:num>
  <w:num w:numId="3">
    <w:abstractNumId w:val="19"/>
  </w:num>
  <w:num w:numId="4">
    <w:abstractNumId w:val="28"/>
  </w:num>
  <w:num w:numId="5">
    <w:abstractNumId w:val="27"/>
  </w:num>
  <w:num w:numId="6">
    <w:abstractNumId w:val="7"/>
  </w:num>
  <w:num w:numId="7">
    <w:abstractNumId w:val="1"/>
  </w:num>
  <w:num w:numId="8">
    <w:abstractNumId w:val="5"/>
  </w:num>
  <w:num w:numId="9">
    <w:abstractNumId w:val="25"/>
  </w:num>
  <w:num w:numId="10">
    <w:abstractNumId w:val="2"/>
  </w:num>
  <w:num w:numId="11">
    <w:abstractNumId w:val="23"/>
  </w:num>
  <w:num w:numId="12">
    <w:abstractNumId w:val="18"/>
  </w:num>
  <w:num w:numId="13">
    <w:abstractNumId w:val="0"/>
  </w:num>
  <w:num w:numId="14">
    <w:abstractNumId w:val="22"/>
  </w:num>
  <w:num w:numId="15">
    <w:abstractNumId w:val="6"/>
  </w:num>
  <w:num w:numId="16">
    <w:abstractNumId w:val="29"/>
  </w:num>
  <w:num w:numId="17">
    <w:abstractNumId w:val="26"/>
  </w:num>
  <w:num w:numId="18">
    <w:abstractNumId w:val="37"/>
  </w:num>
  <w:num w:numId="19">
    <w:abstractNumId w:val="20"/>
  </w:num>
  <w:num w:numId="20">
    <w:abstractNumId w:val="17"/>
  </w:num>
  <w:num w:numId="21">
    <w:abstractNumId w:val="9"/>
  </w:num>
  <w:num w:numId="22">
    <w:abstractNumId w:val="10"/>
  </w:num>
  <w:num w:numId="23">
    <w:abstractNumId w:val="8"/>
  </w:num>
  <w:num w:numId="24">
    <w:abstractNumId w:val="24"/>
  </w:num>
  <w:num w:numId="25">
    <w:abstractNumId w:val="35"/>
  </w:num>
  <w:num w:numId="26">
    <w:abstractNumId w:val="30"/>
  </w:num>
  <w:num w:numId="27">
    <w:abstractNumId w:val="36"/>
  </w:num>
  <w:num w:numId="28">
    <w:abstractNumId w:val="3"/>
  </w:num>
  <w:num w:numId="29">
    <w:abstractNumId w:val="32"/>
  </w:num>
  <w:num w:numId="30">
    <w:abstractNumId w:val="31"/>
  </w:num>
  <w:num w:numId="31">
    <w:abstractNumId w:val="16"/>
  </w:num>
  <w:num w:numId="32">
    <w:abstractNumId w:val="21"/>
  </w:num>
  <w:num w:numId="33">
    <w:abstractNumId w:val="12"/>
  </w:num>
  <w:num w:numId="34">
    <w:abstractNumId w:val="4"/>
  </w:num>
  <w:num w:numId="35">
    <w:abstractNumId w:val="34"/>
  </w:num>
  <w:num w:numId="36">
    <w:abstractNumId w:val="13"/>
  </w:num>
  <w:num w:numId="37">
    <w:abstractNumId w:val="33"/>
  </w:num>
  <w:num w:numId="38">
    <w:abstractNumId w:val="1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9E"/>
    <w:rsid w:val="00014663"/>
    <w:rsid w:val="0002081B"/>
    <w:rsid w:val="00056A71"/>
    <w:rsid w:val="000A1171"/>
    <w:rsid w:val="000E08B6"/>
    <w:rsid w:val="000E1D16"/>
    <w:rsid w:val="000E5513"/>
    <w:rsid w:val="001248F0"/>
    <w:rsid w:val="0015532F"/>
    <w:rsid w:val="001756B8"/>
    <w:rsid w:val="00187CC3"/>
    <w:rsid w:val="00195B2E"/>
    <w:rsid w:val="001F5293"/>
    <w:rsid w:val="00237434"/>
    <w:rsid w:val="002558E4"/>
    <w:rsid w:val="00262255"/>
    <w:rsid w:val="00272D89"/>
    <w:rsid w:val="0029206C"/>
    <w:rsid w:val="00292901"/>
    <w:rsid w:val="002A739A"/>
    <w:rsid w:val="002C745C"/>
    <w:rsid w:val="002D265F"/>
    <w:rsid w:val="002D40CE"/>
    <w:rsid w:val="00301298"/>
    <w:rsid w:val="00331171"/>
    <w:rsid w:val="00333D31"/>
    <w:rsid w:val="003410D3"/>
    <w:rsid w:val="00342709"/>
    <w:rsid w:val="00344AE3"/>
    <w:rsid w:val="00363F2E"/>
    <w:rsid w:val="0037268A"/>
    <w:rsid w:val="00373AA3"/>
    <w:rsid w:val="00377DB4"/>
    <w:rsid w:val="003830E1"/>
    <w:rsid w:val="00385914"/>
    <w:rsid w:val="003A51D2"/>
    <w:rsid w:val="003D4633"/>
    <w:rsid w:val="003F2868"/>
    <w:rsid w:val="00400C29"/>
    <w:rsid w:val="0040750F"/>
    <w:rsid w:val="00446A1B"/>
    <w:rsid w:val="0044724F"/>
    <w:rsid w:val="004567D0"/>
    <w:rsid w:val="00474CB1"/>
    <w:rsid w:val="00497F25"/>
    <w:rsid w:val="004A4EB2"/>
    <w:rsid w:val="004A6764"/>
    <w:rsid w:val="004B7EFA"/>
    <w:rsid w:val="004E367D"/>
    <w:rsid w:val="004F511D"/>
    <w:rsid w:val="00513E9A"/>
    <w:rsid w:val="00531745"/>
    <w:rsid w:val="00546773"/>
    <w:rsid w:val="00556923"/>
    <w:rsid w:val="00562DCA"/>
    <w:rsid w:val="00571D50"/>
    <w:rsid w:val="00595C82"/>
    <w:rsid w:val="005B7B8C"/>
    <w:rsid w:val="005E40CD"/>
    <w:rsid w:val="005F4ABA"/>
    <w:rsid w:val="0062374A"/>
    <w:rsid w:val="00626705"/>
    <w:rsid w:val="006376BA"/>
    <w:rsid w:val="006A4576"/>
    <w:rsid w:val="006B29F1"/>
    <w:rsid w:val="006C2E68"/>
    <w:rsid w:val="006D050F"/>
    <w:rsid w:val="00711A20"/>
    <w:rsid w:val="00711CCC"/>
    <w:rsid w:val="00725727"/>
    <w:rsid w:val="007449C9"/>
    <w:rsid w:val="0076385B"/>
    <w:rsid w:val="00786F9E"/>
    <w:rsid w:val="00797226"/>
    <w:rsid w:val="007C4813"/>
    <w:rsid w:val="007E4454"/>
    <w:rsid w:val="007E4EE3"/>
    <w:rsid w:val="007F4FF2"/>
    <w:rsid w:val="00803416"/>
    <w:rsid w:val="00835C47"/>
    <w:rsid w:val="00845147"/>
    <w:rsid w:val="008508F9"/>
    <w:rsid w:val="008829BC"/>
    <w:rsid w:val="008B2466"/>
    <w:rsid w:val="008D76D0"/>
    <w:rsid w:val="008E494A"/>
    <w:rsid w:val="009056FE"/>
    <w:rsid w:val="009071CE"/>
    <w:rsid w:val="00912255"/>
    <w:rsid w:val="00920FF9"/>
    <w:rsid w:val="00962ED4"/>
    <w:rsid w:val="00964149"/>
    <w:rsid w:val="00966E80"/>
    <w:rsid w:val="00971F11"/>
    <w:rsid w:val="00990DF5"/>
    <w:rsid w:val="009B6CFE"/>
    <w:rsid w:val="009E5437"/>
    <w:rsid w:val="00A02E62"/>
    <w:rsid w:val="00A11771"/>
    <w:rsid w:val="00A5350D"/>
    <w:rsid w:val="00A57982"/>
    <w:rsid w:val="00A621D0"/>
    <w:rsid w:val="00A8223C"/>
    <w:rsid w:val="00A94C36"/>
    <w:rsid w:val="00A9750A"/>
    <w:rsid w:val="00AC1DD8"/>
    <w:rsid w:val="00AC5914"/>
    <w:rsid w:val="00B16F6F"/>
    <w:rsid w:val="00B219CA"/>
    <w:rsid w:val="00B27665"/>
    <w:rsid w:val="00B4280B"/>
    <w:rsid w:val="00B46851"/>
    <w:rsid w:val="00B556E0"/>
    <w:rsid w:val="00B63253"/>
    <w:rsid w:val="00B97409"/>
    <w:rsid w:val="00BB43FD"/>
    <w:rsid w:val="00BB66EF"/>
    <w:rsid w:val="00BC5C7C"/>
    <w:rsid w:val="00BF00A3"/>
    <w:rsid w:val="00BF2E75"/>
    <w:rsid w:val="00C05CAB"/>
    <w:rsid w:val="00C16EE2"/>
    <w:rsid w:val="00C4164C"/>
    <w:rsid w:val="00C45E00"/>
    <w:rsid w:val="00C8457E"/>
    <w:rsid w:val="00C92A9D"/>
    <w:rsid w:val="00CB67DC"/>
    <w:rsid w:val="00CD1D5C"/>
    <w:rsid w:val="00CE3DB0"/>
    <w:rsid w:val="00D1368A"/>
    <w:rsid w:val="00D507CB"/>
    <w:rsid w:val="00D531BD"/>
    <w:rsid w:val="00D73C95"/>
    <w:rsid w:val="00D90A9F"/>
    <w:rsid w:val="00DA31E7"/>
    <w:rsid w:val="00DC0044"/>
    <w:rsid w:val="00DD3DBA"/>
    <w:rsid w:val="00E10A92"/>
    <w:rsid w:val="00E33854"/>
    <w:rsid w:val="00E7386E"/>
    <w:rsid w:val="00E86456"/>
    <w:rsid w:val="00E96340"/>
    <w:rsid w:val="00EB5ADB"/>
    <w:rsid w:val="00EE4D9A"/>
    <w:rsid w:val="00F163F1"/>
    <w:rsid w:val="00F17B36"/>
    <w:rsid w:val="00F30AAA"/>
    <w:rsid w:val="00F3595F"/>
    <w:rsid w:val="00F64F3D"/>
    <w:rsid w:val="00F703A2"/>
    <w:rsid w:val="00F83140"/>
    <w:rsid w:val="00F85524"/>
    <w:rsid w:val="00F909A7"/>
    <w:rsid w:val="00FA0C63"/>
    <w:rsid w:val="00FC4B1E"/>
    <w:rsid w:val="00FD1B44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43239"/>
  <w15:docId w15:val="{9E632F82-ECA4-4437-9331-2094C1B7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2E7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95C8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C8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95C8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95C8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5C8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595C8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95C8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rsid w:val="00595C8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595C8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10"/>
    <w:qFormat/>
    <w:rsid w:val="00595C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95C8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a7">
    <w:name w:val="Normal Indent"/>
    <w:basedOn w:val="a"/>
    <w:pPr>
      <w:ind w:left="900" w:hanging="900"/>
    </w:pPr>
  </w:style>
  <w:style w:type="paragraph" w:styleId="1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character" w:styleId="aa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b">
    <w:name w:val="Body Text"/>
    <w:basedOn w:val="a"/>
    <w:pPr>
      <w:keepLines/>
      <w:spacing w:after="120"/>
      <w:ind w:left="720"/>
    </w:p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d">
    <w:name w:val="footnote reference"/>
    <w:semiHidden/>
    <w:rPr>
      <w:sz w:val="20"/>
      <w:vertAlign w:val="superscript"/>
    </w:rPr>
  </w:style>
  <w:style w:type="paragraph" w:styleId="ae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41">
    <w:name w:val="toc 4"/>
    <w:basedOn w:val="a"/>
    <w:next w:val="a"/>
    <w:semiHidden/>
    <w:pPr>
      <w:ind w:left="600"/>
    </w:pPr>
  </w:style>
  <w:style w:type="paragraph" w:styleId="51">
    <w:name w:val="toc 5"/>
    <w:basedOn w:val="a"/>
    <w:next w:val="a"/>
    <w:semiHidden/>
    <w:pPr>
      <w:ind w:left="800"/>
    </w:pPr>
  </w:style>
  <w:style w:type="paragraph" w:styleId="61">
    <w:name w:val="toc 6"/>
    <w:basedOn w:val="a"/>
    <w:next w:val="a"/>
    <w:semiHidden/>
    <w:pPr>
      <w:ind w:left="1000"/>
    </w:pPr>
  </w:style>
  <w:style w:type="paragraph" w:styleId="71">
    <w:name w:val="toc 7"/>
    <w:basedOn w:val="a"/>
    <w:next w:val="a"/>
    <w:semiHidden/>
    <w:pPr>
      <w:ind w:left="1200"/>
    </w:pPr>
  </w:style>
  <w:style w:type="paragraph" w:styleId="81">
    <w:name w:val="toc 8"/>
    <w:basedOn w:val="a"/>
    <w:next w:val="a"/>
    <w:semiHidden/>
    <w:pPr>
      <w:ind w:left="1400"/>
    </w:pPr>
  </w:style>
  <w:style w:type="paragraph" w:styleId="91">
    <w:name w:val="toc 9"/>
    <w:basedOn w:val="a"/>
    <w:next w:val="a"/>
    <w:semiHidden/>
    <w:pPr>
      <w:ind w:left="1600"/>
    </w:pPr>
  </w:style>
  <w:style w:type="paragraph" w:styleId="22">
    <w:name w:val="Body Text 2"/>
    <w:basedOn w:val="a"/>
    <w:rPr>
      <w:i/>
      <w:color w:val="0000FF"/>
    </w:rPr>
  </w:style>
  <w:style w:type="paragraph" w:styleId="af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numPr>
        <w:numId w:val="1"/>
      </w:numPr>
      <w:tabs>
        <w:tab w:val="left" w:pos="720"/>
      </w:tabs>
      <w:spacing w:before="120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b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f0">
    <w:name w:val="Hyperlink"/>
    <w:uiPriority w:val="99"/>
    <w:rPr>
      <w:color w:val="0000FF"/>
      <w:u w:val="single"/>
    </w:rPr>
  </w:style>
  <w:style w:type="paragraph" w:customStyle="1" w:styleId="12">
    <w:name w:val="Подзаголовок1"/>
    <w:basedOn w:val="a3"/>
    <w:rPr>
      <w:rFonts w:ascii="Times New Roman" w:hAnsi="Times New Roman"/>
      <w:sz w:val="24"/>
    </w:rPr>
  </w:style>
  <w:style w:type="paragraph" w:customStyle="1" w:styleId="RevisionHist">
    <w:name w:val="RevisionHist"/>
    <w:basedOn w:val="a"/>
  </w:style>
  <w:style w:type="paragraph" w:styleId="af1">
    <w:name w:val="Date"/>
    <w:basedOn w:val="a"/>
  </w:style>
  <w:style w:type="paragraph" w:customStyle="1" w:styleId="Hierarchy">
    <w:name w:val="Hierarchy"/>
    <w:basedOn w:val="a"/>
    <w:pPr>
      <w:tabs>
        <w:tab w:val="left" w:pos="720"/>
        <w:tab w:val="left" w:pos="1440"/>
        <w:tab w:val="left" w:pos="2160"/>
        <w:tab w:val="left" w:pos="3600"/>
        <w:tab w:val="left" w:pos="5040"/>
      </w:tabs>
      <w:spacing w:after="120"/>
      <w:ind w:right="-3456"/>
    </w:pPr>
    <w:rPr>
      <w:rFonts w:ascii="Tms Rmn" w:hAnsi="Tms Rmn"/>
    </w:rPr>
  </w:style>
  <w:style w:type="paragraph" w:customStyle="1" w:styleId="13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2">
    <w:name w:val="annotation reference"/>
    <w:semiHidden/>
    <w:rPr>
      <w:sz w:val="16"/>
    </w:rPr>
  </w:style>
  <w:style w:type="paragraph" w:styleId="af3">
    <w:name w:val="annotation text"/>
    <w:basedOn w:val="a"/>
    <w:semiHidden/>
  </w:style>
  <w:style w:type="paragraph" w:styleId="af4">
    <w:name w:val="Plain Text"/>
    <w:basedOn w:val="a"/>
    <w:rPr>
      <w:rFonts w:ascii="Courier New" w:hAnsi="Courier New"/>
    </w:rPr>
  </w:style>
  <w:style w:type="paragraph" w:customStyle="1" w:styleId="Project">
    <w:name w:val="Project"/>
    <w:basedOn w:val="a"/>
    <w:pPr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jc w:val="right"/>
    </w:pPr>
    <w:rPr>
      <w:rFonts w:ascii="Arial" w:hAnsi="Arial"/>
      <w:b/>
      <w:sz w:val="36"/>
    </w:rPr>
  </w:style>
  <w:style w:type="paragraph" w:styleId="af5">
    <w:name w:val="TOC Heading"/>
    <w:basedOn w:val="1"/>
    <w:next w:val="a"/>
    <w:uiPriority w:val="39"/>
    <w:unhideWhenUsed/>
    <w:qFormat/>
    <w:rsid w:val="00595C82"/>
    <w:pPr>
      <w:outlineLvl w:val="9"/>
    </w:pPr>
  </w:style>
  <w:style w:type="paragraph" w:styleId="af6">
    <w:name w:val="Normal (Web)"/>
    <w:basedOn w:val="a"/>
    <w:uiPriority w:val="99"/>
    <w:unhideWhenUsed/>
    <w:rsid w:val="00E33854"/>
    <w:pPr>
      <w:spacing w:before="100" w:beforeAutospacing="1" w:after="100" w:afterAutospacing="1"/>
    </w:pPr>
  </w:style>
  <w:style w:type="character" w:customStyle="1" w:styleId="hgkelc">
    <w:name w:val="hgkelc"/>
    <w:basedOn w:val="a0"/>
    <w:rsid w:val="006A4576"/>
  </w:style>
  <w:style w:type="character" w:customStyle="1" w:styleId="vuuxrf">
    <w:name w:val="vuuxrf"/>
    <w:basedOn w:val="a0"/>
    <w:rsid w:val="006A4576"/>
  </w:style>
  <w:style w:type="character" w:styleId="HTML">
    <w:name w:val="HTML Cite"/>
    <w:basedOn w:val="a0"/>
    <w:uiPriority w:val="99"/>
    <w:unhideWhenUsed/>
    <w:rsid w:val="006A4576"/>
    <w:rPr>
      <w:i/>
      <w:iCs/>
    </w:rPr>
  </w:style>
  <w:style w:type="character" w:customStyle="1" w:styleId="apx8vc">
    <w:name w:val="apx8vc"/>
    <w:basedOn w:val="a0"/>
    <w:rsid w:val="006A4576"/>
  </w:style>
  <w:style w:type="character" w:customStyle="1" w:styleId="cskcde">
    <w:name w:val="cskcde"/>
    <w:basedOn w:val="a0"/>
    <w:rsid w:val="006A4576"/>
  </w:style>
  <w:style w:type="character" w:customStyle="1" w:styleId="muxgbd">
    <w:name w:val="muxgbd"/>
    <w:basedOn w:val="a0"/>
    <w:rsid w:val="006A4576"/>
  </w:style>
  <w:style w:type="character" w:styleId="af7">
    <w:name w:val="Emphasis"/>
    <w:basedOn w:val="a0"/>
    <w:uiPriority w:val="20"/>
    <w:qFormat/>
    <w:rsid w:val="00595C82"/>
    <w:rPr>
      <w:rFonts w:asciiTheme="minorHAnsi" w:hAnsiTheme="minorHAnsi"/>
      <w:b/>
      <w:i/>
      <w:iCs/>
    </w:rPr>
  </w:style>
  <w:style w:type="character" w:customStyle="1" w:styleId="yrbpuc">
    <w:name w:val="yrbpuc"/>
    <w:basedOn w:val="a0"/>
    <w:rsid w:val="006A4576"/>
  </w:style>
  <w:style w:type="character" w:customStyle="1" w:styleId="whyltd">
    <w:name w:val="whyltd"/>
    <w:basedOn w:val="a0"/>
    <w:rsid w:val="006A4576"/>
  </w:style>
  <w:style w:type="character" w:customStyle="1" w:styleId="mgabyb">
    <w:name w:val="mgabyb"/>
    <w:basedOn w:val="a0"/>
    <w:rsid w:val="006A4576"/>
  </w:style>
  <w:style w:type="character" w:customStyle="1" w:styleId="tlssbb">
    <w:name w:val="tlssbb"/>
    <w:basedOn w:val="a0"/>
    <w:rsid w:val="006A4576"/>
  </w:style>
  <w:style w:type="character" w:customStyle="1" w:styleId="ikqu9e">
    <w:name w:val="ikqu9e"/>
    <w:basedOn w:val="a0"/>
    <w:rsid w:val="006A4576"/>
  </w:style>
  <w:style w:type="character" w:customStyle="1" w:styleId="kx21rb">
    <w:name w:val="kx21rb"/>
    <w:basedOn w:val="a0"/>
    <w:rsid w:val="006A4576"/>
  </w:style>
  <w:style w:type="character" w:styleId="af8">
    <w:name w:val="Strong"/>
    <w:basedOn w:val="a0"/>
    <w:uiPriority w:val="22"/>
    <w:qFormat/>
    <w:rsid w:val="00595C82"/>
    <w:rPr>
      <w:b/>
      <w:bCs/>
    </w:rPr>
  </w:style>
  <w:style w:type="paragraph" w:styleId="af9">
    <w:name w:val="List Paragraph"/>
    <w:basedOn w:val="a"/>
    <w:uiPriority w:val="34"/>
    <w:qFormat/>
    <w:rsid w:val="00595C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5C8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95C8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95C8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95C8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595C8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595C82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595C8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595C8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595C82"/>
    <w:rPr>
      <w:rFonts w:asciiTheme="majorHAnsi" w:eastAsiaTheme="majorEastAsia" w:hAnsiTheme="majorHAnsi" w:cstheme="majorBidi"/>
    </w:rPr>
  </w:style>
  <w:style w:type="paragraph" w:styleId="afa">
    <w:name w:val="caption"/>
    <w:basedOn w:val="a"/>
    <w:next w:val="a"/>
    <w:uiPriority w:val="35"/>
    <w:semiHidden/>
    <w:unhideWhenUsed/>
    <w:rsid w:val="00595C8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595C8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595C82"/>
    <w:rPr>
      <w:rFonts w:asciiTheme="majorHAnsi" w:eastAsiaTheme="majorEastAsia" w:hAnsiTheme="majorHAnsi"/>
      <w:sz w:val="24"/>
      <w:szCs w:val="24"/>
    </w:rPr>
  </w:style>
  <w:style w:type="paragraph" w:styleId="afb">
    <w:name w:val="No Spacing"/>
    <w:basedOn w:val="a"/>
    <w:uiPriority w:val="1"/>
    <w:qFormat/>
    <w:rsid w:val="00595C82"/>
    <w:rPr>
      <w:szCs w:val="32"/>
    </w:rPr>
  </w:style>
  <w:style w:type="paragraph" w:styleId="23">
    <w:name w:val="Quote"/>
    <w:basedOn w:val="a"/>
    <w:next w:val="a"/>
    <w:link w:val="24"/>
    <w:uiPriority w:val="29"/>
    <w:qFormat/>
    <w:rsid w:val="00595C82"/>
    <w:rPr>
      <w:i/>
    </w:rPr>
  </w:style>
  <w:style w:type="character" w:customStyle="1" w:styleId="24">
    <w:name w:val="Цитата 2 Знак"/>
    <w:basedOn w:val="a0"/>
    <w:link w:val="23"/>
    <w:uiPriority w:val="29"/>
    <w:rsid w:val="00595C82"/>
    <w:rPr>
      <w:i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595C82"/>
    <w:pPr>
      <w:ind w:left="720" w:right="720"/>
    </w:pPr>
    <w:rPr>
      <w:b/>
      <w:i/>
      <w:szCs w:val="22"/>
    </w:rPr>
  </w:style>
  <w:style w:type="character" w:customStyle="1" w:styleId="afd">
    <w:name w:val="Выделенная цитата Знак"/>
    <w:basedOn w:val="a0"/>
    <w:link w:val="afc"/>
    <w:uiPriority w:val="30"/>
    <w:rsid w:val="00595C82"/>
    <w:rPr>
      <w:b/>
      <w:i/>
      <w:sz w:val="24"/>
    </w:rPr>
  </w:style>
  <w:style w:type="character" w:styleId="afe">
    <w:name w:val="Subtle Emphasis"/>
    <w:uiPriority w:val="19"/>
    <w:qFormat/>
    <w:rsid w:val="00595C82"/>
    <w:rPr>
      <w:i/>
      <w:color w:val="5A5A5A" w:themeColor="text1" w:themeTint="A5"/>
    </w:rPr>
  </w:style>
  <w:style w:type="character" w:styleId="aff">
    <w:name w:val="Intense Emphasis"/>
    <w:basedOn w:val="a0"/>
    <w:uiPriority w:val="21"/>
    <w:qFormat/>
    <w:rsid w:val="00595C82"/>
    <w:rPr>
      <w:b/>
      <w:i/>
      <w:sz w:val="24"/>
      <w:szCs w:val="24"/>
      <w:u w:val="single"/>
    </w:rPr>
  </w:style>
  <w:style w:type="character" w:styleId="aff0">
    <w:name w:val="Subtle Reference"/>
    <w:basedOn w:val="a0"/>
    <w:uiPriority w:val="31"/>
    <w:qFormat/>
    <w:rsid w:val="00595C82"/>
    <w:rPr>
      <w:sz w:val="24"/>
      <w:szCs w:val="24"/>
      <w:u w:val="single"/>
    </w:rPr>
  </w:style>
  <w:style w:type="character" w:styleId="aff1">
    <w:name w:val="Intense Reference"/>
    <w:basedOn w:val="a0"/>
    <w:uiPriority w:val="32"/>
    <w:qFormat/>
    <w:rsid w:val="00595C82"/>
    <w:rPr>
      <w:b/>
      <w:sz w:val="24"/>
      <w:u w:val="single"/>
    </w:rPr>
  </w:style>
  <w:style w:type="character" w:styleId="aff2">
    <w:name w:val="Book Title"/>
    <w:basedOn w:val="a0"/>
    <w:uiPriority w:val="33"/>
    <w:qFormat/>
    <w:rsid w:val="00595C82"/>
    <w:rPr>
      <w:rFonts w:asciiTheme="majorHAnsi" w:eastAsiaTheme="majorEastAsia" w:hAnsiTheme="majorHAnsi"/>
      <w:b/>
      <w:i/>
      <w:sz w:val="24"/>
      <w:szCs w:val="24"/>
    </w:rPr>
  </w:style>
  <w:style w:type="table" w:styleId="aff3">
    <w:name w:val="Table Grid"/>
    <w:basedOn w:val="a1"/>
    <w:rsid w:val="000A1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090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3886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8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78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7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7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03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51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491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94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48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246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8308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487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422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285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43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73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493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1581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0984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2882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7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0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39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00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68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12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218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86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58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16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053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16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56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06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09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6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813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121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77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8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25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27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227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8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04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68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69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51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08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26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2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93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2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612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11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70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4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53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3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15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03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87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82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4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32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73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81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74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555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1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20956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94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43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017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9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1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72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9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02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0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81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0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6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76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2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63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145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3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99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2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031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7779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74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5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51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06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96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427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2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23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40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46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87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1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4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0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9636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1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58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93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39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13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1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51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4938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9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5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47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12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797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7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7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5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4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48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49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1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2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3682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8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2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57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52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75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01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9339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9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7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7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2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6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89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8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463704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344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1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87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21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34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7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13315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5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5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68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73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8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50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40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48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80094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263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7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6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88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79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541433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1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8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3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85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023264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2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8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0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52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751447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75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57497">
                                          <w:marLeft w:val="2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751824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2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1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4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2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2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2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28035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5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09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4429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902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2909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640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1336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13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4480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00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7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2845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689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0056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733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2333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796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7466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3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109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10569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7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0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7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9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6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04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003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8227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146572">
                                                                      <w:marLeft w:val="0"/>
                                                                      <w:marRight w:val="3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8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69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303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2842815">
                                                                      <w:marLeft w:val="0"/>
                                                                      <w:marRight w:val="3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745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52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1299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98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0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29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8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4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3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1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8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55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97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51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8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99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736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092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95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386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649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849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5" w:color="F8F9FA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8212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/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7E4B-F118-4023-9B1E-78EE13ED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4</TotalTime>
  <Pages>16</Pages>
  <Words>2685</Words>
  <Characters>15308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17958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Ольга</cp:lastModifiedBy>
  <cp:revision>2</cp:revision>
  <cp:lastPrinted>2001-10-16T12:01:00Z</cp:lastPrinted>
  <dcterms:created xsi:type="dcterms:W3CDTF">2023-07-16T20:56:00Z</dcterms:created>
  <dcterms:modified xsi:type="dcterms:W3CDTF">2023-07-16T20:56:00Z</dcterms:modified>
</cp:coreProperties>
</file>